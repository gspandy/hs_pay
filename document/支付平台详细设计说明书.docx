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 w:rsidRPr="00B14953">
        <w:rPr>
          <w:noProof/>
          <w:color w:val="5B9BD5"/>
        </w:rPr>
        <w:drawing>
          <wp:inline distT="0" distB="0" distL="0" distR="0" wp14:anchorId="7DAD38B4" wp14:editId="7965436E">
            <wp:extent cx="1415415" cy="755650"/>
            <wp:effectExtent l="0" t="0" r="0" b="6350"/>
            <wp:docPr id="6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Calibri Light" w:hAnsi="Calibri Light"/>
          <w:caps/>
          <w:color w:val="5B9BD5" w:themeColor="accent1"/>
          <w:sz w:val="72"/>
          <w:szCs w:val="72"/>
        </w:rPr>
        <w:alias w:val="标题"/>
        <w:tag w:val=""/>
        <w:id w:val="-1660230237"/>
        <w:placeholder>
          <w:docPart w:val="4E0FAF597D4246928B14CB350FF483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C94FB3" w:rsidRPr="00B14953" w:rsidRDefault="00C94FB3" w:rsidP="00C94FB3">
          <w:pPr>
            <w:pStyle w:val="ae"/>
            <w:pBdr>
              <w:top w:val="single" w:sz="6" w:space="6" w:color="5B9BD5"/>
              <w:bottom w:val="single" w:sz="6" w:space="6" w:color="5B9BD5"/>
            </w:pBdr>
            <w:spacing w:before="156" w:after="156"/>
            <w:ind w:firstLine="1440"/>
            <w:jc w:val="center"/>
            <w:rPr>
              <w:rFonts w:ascii="Calibri Light" w:hAnsi="Calibri Light"/>
              <w:caps/>
              <w:color w:val="5B9BD5"/>
              <w:sz w:val="80"/>
              <w:szCs w:val="80"/>
            </w:rPr>
          </w:pPr>
          <w:r>
            <w:rPr>
              <w:rFonts w:ascii="Calibri Light" w:hAnsi="Calibri Light" w:hint="eastAsia"/>
              <w:caps/>
              <w:color w:val="5B9BD5" w:themeColor="accent1"/>
              <w:sz w:val="72"/>
              <w:szCs w:val="72"/>
            </w:rPr>
            <w:t>详细设计</w:t>
          </w:r>
        </w:p>
      </w:sdtContent>
    </w:sdt>
    <w:sdt>
      <w:sdtPr>
        <w:rPr>
          <w:color w:val="5B9BD5" w:themeColor="accent1"/>
          <w:sz w:val="28"/>
          <w:szCs w:val="28"/>
        </w:rPr>
        <w:alias w:val="副标题"/>
        <w:tag w:val=""/>
        <w:id w:val="11726324"/>
        <w:placeholder>
          <w:docPart w:val="748AC9B2E089466690C1BD54D584E62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94FB3" w:rsidRPr="00B14953" w:rsidRDefault="001F3675" w:rsidP="00C94FB3">
          <w:pPr>
            <w:pStyle w:val="ae"/>
            <w:spacing w:before="156" w:after="156"/>
            <w:ind w:firstLine="560"/>
            <w:jc w:val="center"/>
            <w:rPr>
              <w:color w:val="5B9BD5"/>
              <w:sz w:val="28"/>
              <w:szCs w:val="28"/>
            </w:rPr>
          </w:pPr>
          <w:r>
            <w:rPr>
              <w:rFonts w:hint="eastAsia"/>
              <w:color w:val="5B9BD5" w:themeColor="accent1"/>
              <w:sz w:val="28"/>
              <w:szCs w:val="28"/>
            </w:rPr>
            <w:t>支付平详细设计</w:t>
          </w:r>
        </w:p>
      </w:sdtContent>
    </w:sdt>
    <w:p w:rsidR="00C94FB3" w:rsidRPr="00B14953" w:rsidRDefault="00C94FB3" w:rsidP="00C94FB3">
      <w:pPr>
        <w:pStyle w:val="ae"/>
        <w:spacing w:before="156" w:after="156"/>
        <w:ind w:firstLine="480"/>
        <w:jc w:val="center"/>
        <w:rPr>
          <w:color w:val="5B9BD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8BE7C" wp14:editId="621067B2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400040" cy="853440"/>
                <wp:effectExtent l="0" t="0" r="10160" b="0"/>
                <wp:wrapNone/>
                <wp:docPr id="5" name="文本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2247316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7-1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37216" w:rsidRPr="00B14953" w:rsidRDefault="00837216" w:rsidP="00C94FB3">
                                <w:pPr>
                                  <w:pStyle w:val="ae"/>
                                  <w:spacing w:before="156" w:after="156"/>
                                  <w:ind w:firstLine="560"/>
                                  <w:jc w:val="center"/>
                                  <w:rPr>
                                    <w:caps/>
                                    <w:color w:val="5B9BD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2016-7-16</w:t>
                                </w:r>
                              </w:p>
                            </w:sdtContent>
                          </w:sdt>
                          <w:p w:rsidR="00837216" w:rsidRPr="00B14953" w:rsidRDefault="00837216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tag w:val=""/>
                                <w:id w:val="-123376641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科技</w:t>
                                </w:r>
                              </w:sdtContent>
                            </w:sdt>
                          </w:p>
                          <w:p w:rsidR="00837216" w:rsidRPr="00B14953" w:rsidRDefault="00837216" w:rsidP="00C94FB3">
                            <w:pPr>
                              <w:pStyle w:val="ae"/>
                              <w:spacing w:before="156" w:after="156"/>
                              <w:jc w:val="center"/>
                              <w:rPr>
                                <w:color w:val="5B9BD5"/>
                              </w:rPr>
                            </w:pPr>
                            <w:sdt>
                              <w:sdtPr>
                                <w:alias w:val="地址"/>
                                <w:tag w:val=""/>
                                <w:id w:val="-9478521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</w:rPr>
                                  <w:t>贵州省贵阳互联网金融特区大厦</w:t>
                                </w:r>
                                <w:r>
                                  <w:rPr>
                                    <w:rFonts w:hint="eastAsia"/>
                                  </w:rPr>
                                  <w:t>19</w:t>
                                </w:r>
                                <w:r>
                                  <w:rPr>
                                    <w:rFonts w:hint="eastAsia"/>
                                  </w:rPr>
                                  <w:t>楼</w:t>
                                </w:r>
                              </w:sdtContent>
                            </w:sdt>
                          </w:p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  <w:p w:rsidR="00837216" w:rsidRDefault="00837216" w:rsidP="006D7EE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8BE7C"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425.2pt;height:67.2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" filled="f" stroked="f" strokeweight=".5pt">
                <v:path arrowok="t"/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22473163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7-16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837216" w:rsidRPr="00B14953" w:rsidRDefault="00837216" w:rsidP="00C94FB3">
                          <w:pPr>
                            <w:pStyle w:val="ae"/>
                            <w:spacing w:before="156" w:after="156"/>
                            <w:ind w:firstLine="560"/>
                            <w:jc w:val="center"/>
                            <w:rPr>
                              <w:caps/>
                              <w:color w:val="5B9BD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2016-7-16</w:t>
                          </w:r>
                        </w:p>
                      </w:sdtContent>
                    </w:sdt>
                    <w:p w:rsidR="00837216" w:rsidRPr="00B14953" w:rsidRDefault="00837216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tag w:val=""/>
                          <w:id w:val="-123376641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科技</w:t>
                          </w:r>
                        </w:sdtContent>
                      </w:sdt>
                    </w:p>
                    <w:p w:rsidR="00837216" w:rsidRPr="00B14953" w:rsidRDefault="00837216" w:rsidP="00C94FB3">
                      <w:pPr>
                        <w:pStyle w:val="ae"/>
                        <w:spacing w:before="156" w:after="156"/>
                        <w:jc w:val="center"/>
                        <w:rPr>
                          <w:color w:val="5B9BD5"/>
                        </w:rPr>
                      </w:pPr>
                      <w:sdt>
                        <w:sdtPr>
                          <w:alias w:val="地址"/>
                          <w:tag w:val=""/>
                          <w:id w:val="-9478521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hint="eastAsia"/>
                            </w:rPr>
                            <w:t>贵州省贵阳互联网金融特区大厦</w:t>
                          </w:r>
                          <w:r>
                            <w:rPr>
                              <w:rFonts w:hint="eastAsia"/>
                            </w:rPr>
                            <w:t>19</w:t>
                          </w:r>
                          <w:r>
                            <w:rPr>
                              <w:rFonts w:hint="eastAsia"/>
                            </w:rPr>
                            <w:t>楼</w:t>
                          </w:r>
                        </w:sdtContent>
                      </w:sdt>
                    </w:p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  <w:p w:rsidR="00837216" w:rsidRDefault="00837216" w:rsidP="006D7EE5"/>
                  </w:txbxContent>
                </v:textbox>
                <w10:wrap anchorx="margin" anchory="page"/>
              </v:shape>
            </w:pict>
          </mc:Fallback>
        </mc:AlternateContent>
      </w:r>
      <w:r w:rsidRPr="00B14953">
        <w:rPr>
          <w:noProof/>
          <w:color w:val="5B9BD5"/>
        </w:rPr>
        <w:drawing>
          <wp:inline distT="0" distB="0" distL="0" distR="0" wp14:anchorId="2A6710E6" wp14:editId="4F001D59">
            <wp:extent cx="755650" cy="482324"/>
            <wp:effectExtent l="0" t="0" r="6350" b="0"/>
            <wp:docPr id="7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B3" w:rsidRDefault="00C94FB3" w:rsidP="006D7EE5">
      <w:r>
        <w:br w:type="page"/>
      </w:r>
    </w:p>
    <w:p w:rsidR="00C94FB3" w:rsidRPr="00AE3BDA" w:rsidRDefault="001F3675" w:rsidP="00AE3BDA">
      <w:pPr>
        <w:widowControl w:val="0"/>
        <w:spacing w:beforeLines="50" w:before="163" w:afterLines="50" w:after="163" w:line="360" w:lineRule="auto"/>
        <w:jc w:val="center"/>
        <w:textAlignment w:val="baseline"/>
        <w:rPr>
          <w:rFonts w:ascii="宋体" w:eastAsia="宋体" w:hAnsi="宋体"/>
          <w:b/>
          <w:color w:val="auto"/>
          <w:sz w:val="52"/>
          <w:szCs w:val="52"/>
        </w:rPr>
      </w:pPr>
      <w:r w:rsidRPr="00AE3BDA">
        <w:rPr>
          <w:rFonts w:ascii="宋体" w:eastAsia="宋体" w:hAnsi="宋体" w:hint="eastAsia"/>
          <w:b/>
          <w:color w:val="auto"/>
          <w:sz w:val="52"/>
          <w:szCs w:val="52"/>
        </w:rPr>
        <w:lastRenderedPageBreak/>
        <w:t>支付平台</w:t>
      </w:r>
    </w:p>
    <w:p w:rsidR="00C94FB3" w:rsidRPr="00AE3BDA" w:rsidRDefault="00C94FB3" w:rsidP="00AE3BDA">
      <w:pPr>
        <w:widowControl w:val="0"/>
        <w:spacing w:beforeLines="50" w:before="163" w:afterLines="50" w:after="163" w:line="360" w:lineRule="auto"/>
        <w:jc w:val="center"/>
        <w:textAlignment w:val="baseline"/>
        <w:rPr>
          <w:rFonts w:ascii="宋体" w:eastAsia="宋体" w:hAnsi="宋体"/>
          <w:b/>
          <w:color w:val="auto"/>
          <w:sz w:val="52"/>
          <w:szCs w:val="52"/>
        </w:rPr>
      </w:pPr>
      <w:r w:rsidRPr="00AE3BDA">
        <w:rPr>
          <w:rFonts w:ascii="宋体" w:eastAsia="宋体" w:hAnsi="宋体" w:hint="eastAsia"/>
          <w:b/>
          <w:color w:val="auto"/>
          <w:sz w:val="52"/>
          <w:szCs w:val="52"/>
        </w:rPr>
        <w:t>详细设计报告</w:t>
      </w:r>
    </w:p>
    <w:p w:rsidR="00C94FB3" w:rsidRDefault="00C94FB3" w:rsidP="006D7EE5"/>
    <w:p w:rsidR="00C94FB3" w:rsidRPr="00AE3BDA" w:rsidRDefault="00C94FB3" w:rsidP="00AE3BDA">
      <w:pPr>
        <w:widowControl w:val="0"/>
        <w:spacing w:beforeLines="50" w:before="163" w:afterLines="50" w:after="163" w:line="360" w:lineRule="auto"/>
        <w:textAlignment w:val="baseline"/>
        <w:rPr>
          <w:rFonts w:ascii="宋体" w:eastAsia="宋体" w:hAnsi="宋体"/>
          <w:color w:val="auto"/>
        </w:rPr>
      </w:pPr>
      <w:r w:rsidRPr="00AE3BDA">
        <w:rPr>
          <w:rFonts w:ascii="宋体" w:eastAsia="宋体" w:hAnsi="宋体" w:hint="eastAsia"/>
          <w:color w:val="auto"/>
        </w:rPr>
        <w:t>变更履历</w:t>
      </w:r>
    </w:p>
    <w:tbl>
      <w:tblPr>
        <w:tblW w:w="8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084"/>
        <w:gridCol w:w="1678"/>
        <w:gridCol w:w="1969"/>
        <w:gridCol w:w="1112"/>
        <w:gridCol w:w="1003"/>
      </w:tblGrid>
      <w:tr w:rsidR="00C94FB3" w:rsidRPr="00A7321E" w:rsidTr="00F73BB8">
        <w:trPr>
          <w:trHeight w:val="303"/>
          <w:jc w:val="center"/>
        </w:trPr>
        <w:tc>
          <w:tcPr>
            <w:tcW w:w="1381" w:type="dxa"/>
            <w:shd w:val="clear" w:color="auto" w:fill="99CCFF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版本号</w:t>
            </w:r>
          </w:p>
        </w:tc>
        <w:tc>
          <w:tcPr>
            <w:tcW w:w="1084" w:type="dxa"/>
            <w:shd w:val="clear" w:color="auto" w:fill="99CCFF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状态</w:t>
            </w:r>
          </w:p>
        </w:tc>
        <w:tc>
          <w:tcPr>
            <w:tcW w:w="1678" w:type="dxa"/>
            <w:shd w:val="clear" w:color="auto" w:fill="99CCFF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修订说明</w:t>
            </w:r>
          </w:p>
        </w:tc>
        <w:tc>
          <w:tcPr>
            <w:tcW w:w="1969" w:type="dxa"/>
            <w:shd w:val="clear" w:color="auto" w:fill="99CCFF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日期</w:t>
            </w:r>
          </w:p>
        </w:tc>
        <w:tc>
          <w:tcPr>
            <w:tcW w:w="1112" w:type="dxa"/>
            <w:shd w:val="clear" w:color="auto" w:fill="99CCFF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修订人</w:t>
            </w:r>
          </w:p>
        </w:tc>
        <w:tc>
          <w:tcPr>
            <w:tcW w:w="1003" w:type="dxa"/>
            <w:shd w:val="clear" w:color="auto" w:fill="99CCFF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审批人</w:t>
            </w: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V1.0</w:t>
            </w:r>
          </w:p>
        </w:tc>
        <w:tc>
          <w:tcPr>
            <w:tcW w:w="1084" w:type="dxa"/>
            <w:vAlign w:val="center"/>
          </w:tcPr>
          <w:p w:rsidR="00C94FB3" w:rsidRPr="00AE3BDA" w:rsidRDefault="00736FFC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A</w:t>
            </w:r>
          </w:p>
        </w:tc>
        <w:tc>
          <w:tcPr>
            <w:tcW w:w="1678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AE3BDA" w:rsidRDefault="00736FFC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2016.07.16</w:t>
            </w:r>
          </w:p>
        </w:tc>
        <w:tc>
          <w:tcPr>
            <w:tcW w:w="1112" w:type="dxa"/>
            <w:vAlign w:val="center"/>
          </w:tcPr>
          <w:p w:rsidR="00C94FB3" w:rsidRPr="00AE3BDA" w:rsidRDefault="00736FFC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  <w:r w:rsidRPr="00AE3BDA">
              <w:rPr>
                <w:rFonts w:eastAsia="宋体" w:hint="eastAsia"/>
                <w:b/>
                <w:color w:val="auto"/>
              </w:rPr>
              <w:t>杜光正</w:t>
            </w:r>
          </w:p>
        </w:tc>
        <w:tc>
          <w:tcPr>
            <w:tcW w:w="1003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</w:tr>
      <w:tr w:rsidR="00C94FB3" w:rsidRPr="00A7321E" w:rsidTr="00F73BB8">
        <w:trPr>
          <w:trHeight w:val="303"/>
          <w:jc w:val="center"/>
        </w:trPr>
        <w:tc>
          <w:tcPr>
            <w:tcW w:w="1381" w:type="dxa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84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678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112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03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84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678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112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03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84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678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112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03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</w:tr>
      <w:tr w:rsidR="00C94FB3" w:rsidRPr="00A7321E" w:rsidTr="00F73BB8">
        <w:trPr>
          <w:trHeight w:val="319"/>
          <w:jc w:val="center"/>
        </w:trPr>
        <w:tc>
          <w:tcPr>
            <w:tcW w:w="1381" w:type="dxa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84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678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969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112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  <w:tc>
          <w:tcPr>
            <w:tcW w:w="1003" w:type="dxa"/>
            <w:vAlign w:val="center"/>
          </w:tcPr>
          <w:p w:rsidR="00C94FB3" w:rsidRPr="00AE3BDA" w:rsidRDefault="00C94FB3" w:rsidP="00AE3BDA">
            <w:pPr>
              <w:pStyle w:val="af0"/>
              <w:widowControl w:val="0"/>
              <w:spacing w:before="163" w:after="163" w:line="360" w:lineRule="auto"/>
              <w:jc w:val="center"/>
              <w:rPr>
                <w:rFonts w:eastAsia="宋体"/>
                <w:b/>
                <w:color w:val="auto"/>
              </w:rPr>
            </w:pPr>
          </w:p>
        </w:tc>
      </w:tr>
    </w:tbl>
    <w:p w:rsidR="00C94FB3" w:rsidRPr="00AE3BDA" w:rsidRDefault="00C94FB3" w:rsidP="00AE3BDA">
      <w:pPr>
        <w:pStyle w:val="af0"/>
        <w:widowControl w:val="0"/>
        <w:spacing w:after="1440" w:line="360" w:lineRule="auto"/>
        <w:rPr>
          <w:rFonts w:eastAsia="宋体"/>
          <w:color w:val="auto"/>
        </w:rPr>
      </w:pPr>
      <w:r w:rsidRPr="00AE3BDA">
        <w:rPr>
          <w:rFonts w:eastAsia="宋体" w:hint="eastAsia"/>
          <w:color w:val="auto"/>
        </w:rPr>
        <w:t>注：变化状态：</w:t>
      </w:r>
      <w:r w:rsidRPr="00AE3BDA">
        <w:rPr>
          <w:rFonts w:eastAsia="宋体" w:hint="eastAsia"/>
          <w:color w:val="auto"/>
        </w:rPr>
        <w:t>A-</w:t>
      </w:r>
      <w:r w:rsidRPr="00AE3BDA">
        <w:rPr>
          <w:rFonts w:eastAsia="宋体" w:hint="eastAsia"/>
          <w:color w:val="auto"/>
        </w:rPr>
        <w:t>增加，</w:t>
      </w:r>
      <w:r w:rsidRPr="00AE3BDA">
        <w:rPr>
          <w:rFonts w:eastAsia="宋体" w:hint="eastAsia"/>
          <w:color w:val="auto"/>
        </w:rPr>
        <w:t>M-</w:t>
      </w:r>
      <w:r w:rsidRPr="00AE3BDA">
        <w:rPr>
          <w:rFonts w:eastAsia="宋体" w:hint="eastAsia"/>
          <w:color w:val="auto"/>
        </w:rPr>
        <w:t>修改，</w:t>
      </w:r>
      <w:r w:rsidRPr="00AE3BDA">
        <w:rPr>
          <w:rFonts w:eastAsia="宋体" w:hint="eastAsia"/>
          <w:color w:val="auto"/>
        </w:rPr>
        <w:t>D-</w:t>
      </w:r>
      <w:r w:rsidRPr="00AE3BDA">
        <w:rPr>
          <w:rFonts w:eastAsia="宋体" w:hint="eastAsia"/>
          <w:color w:val="auto"/>
        </w:rPr>
        <w:t>删除</w:t>
      </w:r>
    </w:p>
    <w:p w:rsidR="00C94FB3" w:rsidRPr="00AE3BDA" w:rsidRDefault="006903E7" w:rsidP="00AE3BDA">
      <w:pPr>
        <w:widowControl w:val="0"/>
        <w:spacing w:beforeLines="50" w:before="163" w:afterLines="50" w:after="163" w:line="360" w:lineRule="auto"/>
        <w:jc w:val="center"/>
        <w:textAlignment w:val="baseline"/>
        <w:rPr>
          <w:rFonts w:ascii="宋体" w:eastAsia="宋体" w:hAnsi="宋体"/>
          <w:b/>
          <w:color w:val="auto"/>
          <w:sz w:val="28"/>
          <w:szCs w:val="28"/>
        </w:rPr>
        <w:sectPr w:rsidR="00C94FB3" w:rsidRPr="00AE3BDA" w:rsidSect="00C94FB3">
          <w:footerReference w:type="even" r:id="rId11"/>
          <w:headerReference w:type="first" r:id="rId12"/>
          <w:pgSz w:w="11906" w:h="16838"/>
          <w:pgMar w:top="1418" w:right="1701" w:bottom="1418" w:left="1701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425"/>
          <w:titlePg/>
          <w:docGrid w:type="lines" w:linePitch="326"/>
        </w:sectPr>
      </w:pPr>
      <w:r w:rsidRPr="00AE3BDA">
        <w:rPr>
          <w:rFonts w:ascii="宋体" w:eastAsia="宋体" w:hAnsi="宋体" w:hint="eastAsia"/>
          <w:b/>
          <w:color w:val="auto"/>
          <w:sz w:val="28"/>
          <w:szCs w:val="28"/>
        </w:rPr>
        <w:t>合</w:t>
      </w:r>
      <w:proofErr w:type="gramStart"/>
      <w:r w:rsidRPr="00AE3BDA">
        <w:rPr>
          <w:rFonts w:ascii="宋体" w:eastAsia="宋体" w:hAnsi="宋体" w:hint="eastAsia"/>
          <w:b/>
          <w:color w:val="auto"/>
          <w:sz w:val="28"/>
          <w:szCs w:val="28"/>
        </w:rPr>
        <w:t>石</w:t>
      </w:r>
      <w:r w:rsidR="00C94FB3" w:rsidRPr="00AE3BDA">
        <w:rPr>
          <w:rFonts w:ascii="宋体" w:eastAsia="宋体" w:hAnsi="宋体" w:hint="eastAsia"/>
          <w:b/>
          <w:color w:val="auto"/>
          <w:sz w:val="28"/>
          <w:szCs w:val="28"/>
        </w:rPr>
        <w:t>科技</w:t>
      </w:r>
      <w:proofErr w:type="gramEnd"/>
      <w:r w:rsidR="00C94FB3" w:rsidRPr="00AE3BDA">
        <w:rPr>
          <w:rFonts w:ascii="宋体" w:eastAsia="宋体" w:hAnsi="宋体" w:hint="eastAsia"/>
          <w:b/>
          <w:color w:val="auto"/>
          <w:sz w:val="28"/>
          <w:szCs w:val="28"/>
        </w:rPr>
        <w:t>有限公司</w:t>
      </w:r>
    </w:p>
    <w:p w:rsidR="00A72A56" w:rsidRDefault="00A72A56" w:rsidP="006D7EE5">
      <w:pPr>
        <w:pStyle w:val="ab"/>
      </w:pPr>
      <w:r>
        <w:rPr>
          <w:rFonts w:hint="eastAsia"/>
        </w:rPr>
        <w:lastRenderedPageBreak/>
        <w:t>目录</w:t>
      </w:r>
    </w:p>
    <w:p w:rsidR="002F7482" w:rsidRDefault="002861BB">
      <w:pPr>
        <w:pStyle w:val="10"/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1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56769582" w:history="1">
        <w:r w:rsidR="002F7482" w:rsidRPr="00775D58">
          <w:rPr>
            <w:rStyle w:val="ad"/>
            <w:rFonts w:ascii="华文中宋" w:hAnsi="华文中宋"/>
            <w:noProof/>
          </w:rPr>
          <w:t>1</w:t>
        </w:r>
        <w:r w:rsidR="002F7482">
          <w:rPr>
            <w:rFonts w:asciiTheme="minorHAnsi" w:eastAsiaTheme="minorEastAsia" w:hAnsiTheme="minorHAnsi" w:cstheme="minorBidi"/>
            <w:bCs w:val="0"/>
            <w:iCs w:val="0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引言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_Toc456769582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69583" w:history="1">
        <w:r w:rsidR="002F7482" w:rsidRPr="00775D58">
          <w:rPr>
            <w:rStyle w:val="ad"/>
            <w:rFonts w:ascii="华文中宋" w:hAnsi="华文中宋"/>
            <w:noProof/>
          </w:rPr>
          <w:t>1.1</w:t>
        </w:r>
        <w:r w:rsidR="002F7482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2F7482" w:rsidRPr="00775D58">
          <w:rPr>
            <w:rStyle w:val="ad"/>
            <w:noProof/>
          </w:rPr>
          <w:t>编写目的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_Toc456769583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69584" w:history="1">
        <w:r w:rsidR="002F7482" w:rsidRPr="00775D58">
          <w:rPr>
            <w:rStyle w:val="ad"/>
            <w:rFonts w:ascii="华文中宋" w:hAnsi="华文中宋"/>
            <w:noProof/>
          </w:rPr>
          <w:t>1.2</w:t>
        </w:r>
        <w:r w:rsidR="002F7482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2F7482" w:rsidRPr="00775D58">
          <w:rPr>
            <w:rStyle w:val="ad"/>
            <w:noProof/>
          </w:rPr>
          <w:t>背景说明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_Toc456769584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69585" w:history="1">
        <w:r w:rsidR="002F7482" w:rsidRPr="00775D58">
          <w:rPr>
            <w:rStyle w:val="ad"/>
            <w:rFonts w:ascii="华文中宋" w:hAnsi="华文中宋"/>
            <w:noProof/>
          </w:rPr>
          <w:t>1.3</w:t>
        </w:r>
        <w:r w:rsidR="002F7482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2F7482" w:rsidRPr="00775D58">
          <w:rPr>
            <w:rStyle w:val="ad"/>
            <w:noProof/>
          </w:rPr>
          <w:t>定义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_Toc456769585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4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69586" w:history="1">
        <w:r w:rsidR="002F7482" w:rsidRPr="00775D58">
          <w:rPr>
            <w:rStyle w:val="ad"/>
            <w:rFonts w:ascii="华文中宋" w:hAnsi="华文中宋"/>
            <w:noProof/>
          </w:rPr>
          <w:t>1.4</w:t>
        </w:r>
        <w:r w:rsidR="002F7482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2F7482" w:rsidRPr="00775D58">
          <w:rPr>
            <w:rStyle w:val="ad"/>
            <w:noProof/>
          </w:rPr>
          <w:t>参考资料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_Toc456769586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4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10"/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1"/>
          <w:szCs w:val="22"/>
        </w:rPr>
      </w:pPr>
      <w:hyperlink w:anchor="_Toc456769587" w:history="1">
        <w:r w:rsidR="002F7482" w:rsidRPr="00775D58">
          <w:rPr>
            <w:rStyle w:val="ad"/>
            <w:rFonts w:ascii="华文中宋" w:hAnsi="华文中宋"/>
            <w:noProof/>
          </w:rPr>
          <w:t>2</w:t>
        </w:r>
        <w:r w:rsidR="002F7482">
          <w:rPr>
            <w:rFonts w:asciiTheme="minorHAnsi" w:eastAsiaTheme="minorEastAsia" w:hAnsiTheme="minorHAnsi" w:cstheme="minorBidi"/>
            <w:bCs w:val="0"/>
            <w:iCs w:val="0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程序结构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_Toc456769587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4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10"/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1"/>
          <w:szCs w:val="22"/>
        </w:rPr>
      </w:pPr>
      <w:hyperlink w:anchor="_Toc456769588" w:history="1">
        <w:r w:rsidR="002F7482" w:rsidRPr="00775D58">
          <w:rPr>
            <w:rStyle w:val="ad"/>
            <w:rFonts w:ascii="华文中宋" w:hAnsi="华文中宋"/>
            <w:noProof/>
          </w:rPr>
          <w:t>3</w:t>
        </w:r>
        <w:r w:rsidR="002F7482">
          <w:rPr>
            <w:rFonts w:asciiTheme="minorHAnsi" w:eastAsiaTheme="minorEastAsia" w:hAnsiTheme="minorHAnsi" w:cstheme="minorBidi"/>
            <w:bCs w:val="0"/>
            <w:iCs w:val="0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程序设计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_Toc456769588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5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69589" w:history="1">
        <w:r w:rsidR="002F7482" w:rsidRPr="00775D58">
          <w:rPr>
            <w:rStyle w:val="ad"/>
            <w:rFonts w:ascii="华文中宋" w:hAnsi="华文中宋"/>
            <w:noProof/>
          </w:rPr>
          <w:t>3.1</w:t>
        </w:r>
        <w:r w:rsidR="002F7482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2F7482" w:rsidRPr="00775D58">
          <w:rPr>
            <w:rStyle w:val="ad"/>
            <w:noProof/>
          </w:rPr>
          <w:t>充值模块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_Toc456769589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5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0" w:history="1">
        <w:r w:rsidR="002F7482" w:rsidRPr="00775D58">
          <w:rPr>
            <w:rStyle w:val="ad"/>
            <w:rFonts w:ascii="华文中宋" w:hAnsi="华文中宋"/>
            <w:noProof/>
          </w:rPr>
          <w:t>3.1.1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程序描述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_Toc456769590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5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1" w:history="1">
        <w:r w:rsidR="002F7482" w:rsidRPr="00775D58">
          <w:rPr>
            <w:rStyle w:val="ad"/>
            <w:rFonts w:ascii="华文中宋" w:hAnsi="华文中宋"/>
            <w:noProof/>
          </w:rPr>
          <w:t>3.1.2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页面设计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_Toc456769591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6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2" w:history="1">
        <w:r w:rsidR="002F7482" w:rsidRPr="00775D58">
          <w:rPr>
            <w:rStyle w:val="ad"/>
            <w:rFonts w:ascii="华文中宋" w:hAnsi="华文中宋"/>
            <w:noProof/>
          </w:rPr>
          <w:t>3.1.3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功能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_Toc456769592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7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3" w:history="1">
        <w:r w:rsidR="002F7482" w:rsidRPr="00775D58">
          <w:rPr>
            <w:rStyle w:val="ad"/>
            <w:rFonts w:ascii="华文中宋" w:hAnsi="华文中宋"/>
            <w:noProof/>
          </w:rPr>
          <w:t>3.1.4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性能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_Toc456769593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7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4" w:history="1">
        <w:r w:rsidR="002F7482" w:rsidRPr="00775D58">
          <w:rPr>
            <w:rStyle w:val="ad"/>
            <w:rFonts w:ascii="华文中宋" w:hAnsi="华文中宋"/>
            <w:noProof/>
          </w:rPr>
          <w:t>3.1.5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输入项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_Toc456769594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8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5" w:history="1">
        <w:r w:rsidR="002F7482" w:rsidRPr="00775D58">
          <w:rPr>
            <w:rStyle w:val="ad"/>
            <w:rFonts w:ascii="华文中宋" w:hAnsi="华文中宋"/>
            <w:noProof/>
          </w:rPr>
          <w:t>3.1.6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输出项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_Toc456769595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8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6" w:history="1">
        <w:r w:rsidR="002F7482" w:rsidRPr="00775D58">
          <w:rPr>
            <w:rStyle w:val="ad"/>
            <w:rFonts w:ascii="华文中宋" w:hAnsi="华文中宋"/>
            <w:noProof/>
          </w:rPr>
          <w:t>3.1.7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算法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_Toc456769596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9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7" w:history="1">
        <w:r w:rsidR="002F7482" w:rsidRPr="00775D58">
          <w:rPr>
            <w:rStyle w:val="ad"/>
            <w:rFonts w:ascii="华文中宋" w:hAnsi="华文中宋"/>
            <w:noProof/>
          </w:rPr>
          <w:t>3.1.8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流程逻辑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_Toc456769597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9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8" w:history="1">
        <w:r w:rsidR="002F7482" w:rsidRPr="00775D58">
          <w:rPr>
            <w:rStyle w:val="ad"/>
            <w:rFonts w:ascii="华文中宋" w:hAnsi="华文中宋"/>
            <w:noProof/>
          </w:rPr>
          <w:t>3.1.9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接口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_Toc456769598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10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599" w:history="1">
        <w:r w:rsidR="002F7482" w:rsidRPr="00775D58">
          <w:rPr>
            <w:rStyle w:val="ad"/>
            <w:rFonts w:ascii="华文中宋" w:hAnsi="华文中宋"/>
            <w:noProof/>
          </w:rPr>
          <w:t>3.1.10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存储分配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_Toc456769599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15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00" w:history="1">
        <w:r w:rsidR="002F7482" w:rsidRPr="00775D58">
          <w:rPr>
            <w:rStyle w:val="ad"/>
            <w:rFonts w:ascii="华文中宋" w:hAnsi="华文中宋"/>
            <w:noProof/>
          </w:rPr>
          <w:t>3.1.11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注释设计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_Toc456769600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17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01" w:history="1">
        <w:r w:rsidR="002F7482" w:rsidRPr="00775D58">
          <w:rPr>
            <w:rStyle w:val="ad"/>
            <w:rFonts w:ascii="华文中宋" w:hAnsi="华文中宋"/>
            <w:noProof/>
          </w:rPr>
          <w:t>3.1.12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限制条件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_Toc456769601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18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02" w:history="1">
        <w:r w:rsidR="002F7482" w:rsidRPr="00775D58">
          <w:rPr>
            <w:rStyle w:val="ad"/>
            <w:rFonts w:ascii="华文中宋" w:hAnsi="华文中宋"/>
            <w:noProof/>
          </w:rPr>
          <w:t>3.1.13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测试计划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_Toc456769602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18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03" w:history="1">
        <w:r w:rsidR="002F7482" w:rsidRPr="00775D58">
          <w:rPr>
            <w:rStyle w:val="ad"/>
            <w:rFonts w:ascii="华文中宋" w:hAnsi="华文中宋"/>
            <w:noProof/>
          </w:rPr>
          <w:t>3.1.14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尚未解决的问题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_Toc456769603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18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2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1"/>
        </w:rPr>
      </w:pPr>
      <w:hyperlink w:anchor="_Toc456769604" w:history="1">
        <w:r w:rsidR="002F7482" w:rsidRPr="00775D58">
          <w:rPr>
            <w:rStyle w:val="ad"/>
            <w:rFonts w:ascii="华文中宋" w:hAnsi="华文中宋"/>
            <w:noProof/>
          </w:rPr>
          <w:t>3.2</w:t>
        </w:r>
        <w:r w:rsidR="002F7482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1"/>
          </w:rPr>
          <w:tab/>
        </w:r>
        <w:r w:rsidR="002F7482" w:rsidRPr="00775D58">
          <w:rPr>
            <w:rStyle w:val="ad"/>
            <w:noProof/>
          </w:rPr>
          <w:t>支付模块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_Toc456769604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19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05" w:history="1">
        <w:r w:rsidR="002F7482" w:rsidRPr="00775D58">
          <w:rPr>
            <w:rStyle w:val="ad"/>
            <w:rFonts w:ascii="华文中宋" w:hAnsi="华文中宋"/>
            <w:noProof/>
          </w:rPr>
          <w:t>3.2.1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程序描述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_Toc456769605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19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06" w:history="1">
        <w:r w:rsidR="002F7482" w:rsidRPr="00775D58">
          <w:rPr>
            <w:rStyle w:val="ad"/>
            <w:rFonts w:ascii="华文中宋" w:hAnsi="华文中宋"/>
            <w:noProof/>
          </w:rPr>
          <w:t>3.2.2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页面设计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_Toc456769606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20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07" w:history="1">
        <w:r w:rsidR="002F7482" w:rsidRPr="00775D58">
          <w:rPr>
            <w:rStyle w:val="ad"/>
            <w:rFonts w:ascii="华文中宋" w:hAnsi="华文中宋"/>
            <w:noProof/>
          </w:rPr>
          <w:t>3.2.3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功能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_Toc456769607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21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08" w:history="1">
        <w:r w:rsidR="002F7482" w:rsidRPr="00775D58">
          <w:rPr>
            <w:rStyle w:val="ad"/>
            <w:rFonts w:ascii="华文中宋" w:hAnsi="华文中宋"/>
            <w:noProof/>
          </w:rPr>
          <w:t>3.2.4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性能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_Toc456769608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21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09" w:history="1">
        <w:r w:rsidR="002F7482" w:rsidRPr="00775D58">
          <w:rPr>
            <w:rStyle w:val="ad"/>
            <w:rFonts w:ascii="华文中宋" w:hAnsi="华文中宋"/>
            <w:noProof/>
          </w:rPr>
          <w:t>3.2.5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输入项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_Toc456769609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22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10" w:history="1">
        <w:r w:rsidR="002F7482" w:rsidRPr="00775D58">
          <w:rPr>
            <w:rStyle w:val="ad"/>
            <w:rFonts w:ascii="华文中宋" w:hAnsi="华文中宋"/>
            <w:noProof/>
          </w:rPr>
          <w:t>3.2.6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输出项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_Toc456769610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26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11" w:history="1">
        <w:r w:rsidR="002F7482" w:rsidRPr="00775D58">
          <w:rPr>
            <w:rStyle w:val="ad"/>
            <w:rFonts w:ascii="华文中宋" w:hAnsi="华文中宋"/>
            <w:noProof/>
          </w:rPr>
          <w:t>3.2.7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算法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_Toc456769611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30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12" w:history="1">
        <w:r w:rsidR="002F7482" w:rsidRPr="00775D58">
          <w:rPr>
            <w:rStyle w:val="ad"/>
            <w:rFonts w:ascii="华文中宋" w:hAnsi="华文中宋"/>
            <w:noProof/>
          </w:rPr>
          <w:t>3.2.8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流程逻辑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_Toc456769612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31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20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13" w:history="1">
        <w:r w:rsidR="002F7482" w:rsidRPr="00775D58">
          <w:rPr>
            <w:rStyle w:val="ad"/>
            <w:rFonts w:ascii="华文中宋" w:hAnsi="华文中宋"/>
            <w:noProof/>
          </w:rPr>
          <w:t>3.2.9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接口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_Toc456769613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32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14" w:history="1">
        <w:r w:rsidR="002F7482" w:rsidRPr="00775D58">
          <w:rPr>
            <w:rStyle w:val="ad"/>
            <w:rFonts w:ascii="华文中宋" w:hAnsi="华文中宋"/>
            <w:noProof/>
          </w:rPr>
          <w:t>3.2.10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存储分配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_Toc456769614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32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15" w:history="1">
        <w:r w:rsidR="002F7482" w:rsidRPr="00775D58">
          <w:rPr>
            <w:rStyle w:val="ad"/>
            <w:rFonts w:ascii="华文中宋" w:hAnsi="华文中宋"/>
            <w:noProof/>
          </w:rPr>
          <w:t>3.2.11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注释设计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_Toc456769615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34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16" w:history="1">
        <w:r w:rsidR="002F7482" w:rsidRPr="00775D58">
          <w:rPr>
            <w:rStyle w:val="ad"/>
            <w:rFonts w:ascii="华文中宋" w:hAnsi="华文中宋"/>
            <w:noProof/>
          </w:rPr>
          <w:t>3.2.12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限制条件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_Toc456769616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35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17" w:history="1">
        <w:r w:rsidR="002F7482" w:rsidRPr="00775D58">
          <w:rPr>
            <w:rStyle w:val="ad"/>
            <w:rFonts w:ascii="华文中宋" w:hAnsi="华文中宋"/>
            <w:noProof/>
          </w:rPr>
          <w:t>3.2.13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测试计划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_Toc456769617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35</w:t>
        </w:r>
        <w:r w:rsidR="002F7482">
          <w:rPr>
            <w:noProof/>
            <w:webHidden/>
          </w:rPr>
          <w:fldChar w:fldCharType="end"/>
        </w:r>
      </w:hyperlink>
    </w:p>
    <w:p w:rsidR="002F7482" w:rsidRDefault="00837216">
      <w:pPr>
        <w:pStyle w:val="30"/>
        <w:tabs>
          <w:tab w:val="left" w:pos="1979"/>
          <w:tab w:val="right" w:leader="dot" w:pos="8494"/>
        </w:tabs>
        <w:ind w:firstLine="960"/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</w:rPr>
      </w:pPr>
      <w:hyperlink w:anchor="_Toc456769618" w:history="1">
        <w:r w:rsidR="002F7482" w:rsidRPr="00775D58">
          <w:rPr>
            <w:rStyle w:val="ad"/>
            <w:rFonts w:ascii="华文中宋" w:hAnsi="华文中宋"/>
            <w:noProof/>
          </w:rPr>
          <w:t>3.2.14</w:t>
        </w:r>
        <w:r w:rsidR="002F7482">
          <w:rPr>
            <w:rFonts w:asciiTheme="minorHAnsi" w:eastAsiaTheme="minorEastAsia" w:hAnsiTheme="minorHAnsi" w:cstheme="minorBidi"/>
            <w:noProof/>
            <w:color w:val="auto"/>
            <w:kern w:val="2"/>
            <w:sz w:val="21"/>
            <w:szCs w:val="22"/>
          </w:rPr>
          <w:tab/>
        </w:r>
        <w:r w:rsidR="002F7482" w:rsidRPr="00775D58">
          <w:rPr>
            <w:rStyle w:val="ad"/>
            <w:noProof/>
          </w:rPr>
          <w:t>尚未解决的问题</w:t>
        </w:r>
        <w:r w:rsidR="002F7482">
          <w:rPr>
            <w:noProof/>
            <w:webHidden/>
          </w:rPr>
          <w:tab/>
        </w:r>
        <w:r w:rsidR="002F7482">
          <w:rPr>
            <w:noProof/>
            <w:webHidden/>
          </w:rPr>
          <w:fldChar w:fldCharType="begin"/>
        </w:r>
        <w:r w:rsidR="002F7482">
          <w:rPr>
            <w:noProof/>
            <w:webHidden/>
          </w:rPr>
          <w:instrText xml:space="preserve"> PAGEREF _Toc456769618 \h </w:instrText>
        </w:r>
        <w:r w:rsidR="002F7482">
          <w:rPr>
            <w:noProof/>
            <w:webHidden/>
          </w:rPr>
        </w:r>
        <w:r w:rsidR="002F7482">
          <w:rPr>
            <w:noProof/>
            <w:webHidden/>
          </w:rPr>
          <w:fldChar w:fldCharType="separate"/>
        </w:r>
        <w:r w:rsidR="002F7482">
          <w:rPr>
            <w:noProof/>
            <w:webHidden/>
          </w:rPr>
          <w:t>36</w:t>
        </w:r>
        <w:r w:rsidR="002F7482">
          <w:rPr>
            <w:noProof/>
            <w:webHidden/>
          </w:rPr>
          <w:fldChar w:fldCharType="end"/>
        </w:r>
      </w:hyperlink>
    </w:p>
    <w:p w:rsidR="00121F05" w:rsidRDefault="002861BB" w:rsidP="006D7EE5">
      <w:pPr>
        <w:pStyle w:val="ab"/>
      </w:pPr>
      <w:r>
        <w:fldChar w:fldCharType="end"/>
      </w:r>
    </w:p>
    <w:p w:rsidR="00121F05" w:rsidRDefault="00121F05" w:rsidP="006D7EE5">
      <w:r>
        <w:br w:type="page"/>
      </w:r>
    </w:p>
    <w:p w:rsidR="00C94FB3" w:rsidRDefault="001F3675" w:rsidP="006D7EE5">
      <w:pPr>
        <w:pStyle w:val="1"/>
      </w:pPr>
      <w:bookmarkStart w:id="0" w:name="_Toc456769582"/>
      <w:r>
        <w:rPr>
          <w:rFonts w:hint="eastAsia"/>
        </w:rPr>
        <w:lastRenderedPageBreak/>
        <w:t>引言</w:t>
      </w:r>
      <w:bookmarkEnd w:id="0"/>
    </w:p>
    <w:p w:rsidR="001F3675" w:rsidRDefault="001F3675" w:rsidP="006D7EE5">
      <w:pPr>
        <w:pStyle w:val="2"/>
      </w:pPr>
      <w:bookmarkStart w:id="1" w:name="_Toc456769583"/>
      <w:r>
        <w:rPr>
          <w:rFonts w:hint="eastAsia"/>
        </w:rPr>
        <w:t>编写</w:t>
      </w:r>
      <w:r>
        <w:t>目的</w:t>
      </w:r>
      <w:bookmarkEnd w:id="1"/>
    </w:p>
    <w:p w:rsidR="00D475E9" w:rsidRDefault="00D475E9" w:rsidP="006D7EE5">
      <w:r>
        <w:rPr>
          <w:rFonts w:hint="eastAsia"/>
        </w:rPr>
        <w:t>支付平台</w:t>
      </w:r>
      <w:r w:rsidRPr="00D475E9">
        <w:rPr>
          <w:rFonts w:hint="eastAsia"/>
        </w:rPr>
        <w:t>详细设计</w:t>
      </w:r>
      <w:r>
        <w:rPr>
          <w:rFonts w:hint="eastAsia"/>
        </w:rPr>
        <w:t>的</w:t>
      </w:r>
      <w:r w:rsidRPr="00D475E9">
        <w:rPr>
          <w:rFonts w:hint="eastAsia"/>
        </w:rPr>
        <w:t>主要任务是在概要设计书</w:t>
      </w:r>
      <w:r>
        <w:rPr>
          <w:rFonts w:hint="eastAsia"/>
        </w:rPr>
        <w:t>的</w:t>
      </w:r>
      <w:r w:rsidRPr="00D475E9">
        <w:rPr>
          <w:rFonts w:hint="eastAsia"/>
        </w:rPr>
        <w:t>基础上，对概要设计中产生的功能模块进行过程描述，设计功能模块的内部细节，包括算法和详细数据结构，为编写源代码提供必要的说明。</w:t>
      </w:r>
    </w:p>
    <w:p w:rsidR="009E5465" w:rsidRDefault="00D475E9" w:rsidP="006D7EE5">
      <w:r w:rsidRPr="00D475E9">
        <w:rPr>
          <w:rFonts w:hint="eastAsia"/>
        </w:rPr>
        <w:t>概要设计解决了软件系统总体结构设计的问题，包括整个软件系统的结构、模块划分、模块功能和模块间的联系等。详细设计则要解决如何实现各个模块的内部功能，即模块设计。具体的说，模块设计就是要为已经产生的</w:t>
      </w:r>
      <w:r>
        <w:rPr>
          <w:rFonts w:hint="eastAsia"/>
        </w:rPr>
        <w:t>模块</w:t>
      </w:r>
      <w:r w:rsidRPr="00D475E9">
        <w:rPr>
          <w:rFonts w:hint="eastAsia"/>
        </w:rPr>
        <w:t>设计详细的算法。但这并不等同于系统实现阶段用具体的语言编码，它只是对实现细节作精确的描述，这样编码阶段就可以将详细设计中对功能</w:t>
      </w:r>
      <w:r w:rsidR="005D06AD">
        <w:rPr>
          <w:rFonts w:hint="eastAsia"/>
        </w:rPr>
        <w:t>的</w:t>
      </w:r>
      <w:r w:rsidR="005D06AD" w:rsidRPr="00D475E9">
        <w:rPr>
          <w:rFonts w:hint="eastAsia"/>
        </w:rPr>
        <w:t>描述</w:t>
      </w:r>
      <w:r w:rsidR="005D06AD">
        <w:rPr>
          <w:rFonts w:hint="eastAsia"/>
        </w:rPr>
        <w:t>进行</w:t>
      </w:r>
      <w:r w:rsidRPr="00D475E9">
        <w:rPr>
          <w:rFonts w:hint="eastAsia"/>
        </w:rPr>
        <w:t>实现，直接翻译、转化为用某种程序设计语言书写的程序。</w:t>
      </w:r>
    </w:p>
    <w:p w:rsidR="00D475E9" w:rsidRPr="00D475E9" w:rsidRDefault="00D475E9" w:rsidP="006D7EE5">
      <w:r>
        <w:rPr>
          <w:rFonts w:hint="eastAsia"/>
        </w:rPr>
        <w:t>本文档供开发人员、测试人员及项目组领导阅读。</w:t>
      </w:r>
    </w:p>
    <w:p w:rsidR="001F3675" w:rsidRDefault="001F3675" w:rsidP="006D7EE5">
      <w:pPr>
        <w:pStyle w:val="2"/>
      </w:pPr>
      <w:bookmarkStart w:id="2" w:name="_Toc456769584"/>
      <w:r>
        <w:rPr>
          <w:rFonts w:hint="eastAsia"/>
        </w:rPr>
        <w:t>背景说明</w:t>
      </w:r>
      <w:bookmarkEnd w:id="2"/>
    </w:p>
    <w:p w:rsidR="003E357C" w:rsidRDefault="00DF1042" w:rsidP="006D7EE5">
      <w:r>
        <w:rPr>
          <w:rFonts w:hint="eastAsia"/>
        </w:rPr>
        <w:t>随着公司的发展，</w:t>
      </w:r>
      <w:r w:rsidR="00BF41A4">
        <w:rPr>
          <w:rFonts w:hint="eastAsia"/>
        </w:rPr>
        <w:t>公司</w:t>
      </w:r>
      <w:r>
        <w:rPr>
          <w:rFonts w:hint="eastAsia"/>
        </w:rPr>
        <w:t>业务</w:t>
      </w:r>
      <w:r w:rsidR="00BF41A4">
        <w:rPr>
          <w:rFonts w:hint="eastAsia"/>
        </w:rPr>
        <w:t>正</w:t>
      </w:r>
      <w:r>
        <w:rPr>
          <w:rFonts w:hint="eastAsia"/>
        </w:rPr>
        <w:t>不断扩展，所需的系统也逐渐增多，但在每个系统中都有重叠功能，为了方便进行项目管理以及系统维护，特将各个系统中的支付模块提取出来做成公共平台，供</w:t>
      </w:r>
      <w:r w:rsidR="00BD732A">
        <w:rPr>
          <w:rFonts w:hint="eastAsia"/>
        </w:rPr>
        <w:t>商城、</w:t>
      </w:r>
      <w:r w:rsidR="00BD732A">
        <w:rPr>
          <w:rFonts w:hint="eastAsia"/>
        </w:rPr>
        <w:t>P2P</w:t>
      </w:r>
      <w:r w:rsidR="00BD732A">
        <w:rPr>
          <w:rFonts w:hint="eastAsia"/>
        </w:rPr>
        <w:t>等</w:t>
      </w:r>
      <w:r>
        <w:rPr>
          <w:rFonts w:hint="eastAsia"/>
        </w:rPr>
        <w:t>系统调用。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762F" w:rsidTr="006B762F"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项目名称</w:t>
            </w:r>
          </w:p>
        </w:tc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支付平台</w:t>
            </w:r>
          </w:p>
        </w:tc>
      </w:tr>
      <w:tr w:rsidR="006B762F" w:rsidTr="006B762F"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项目负责人</w:t>
            </w:r>
          </w:p>
        </w:tc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蒋仕坤</w:t>
            </w:r>
          </w:p>
        </w:tc>
      </w:tr>
      <w:tr w:rsidR="006B762F" w:rsidTr="006B762F"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lastRenderedPageBreak/>
              <w:t>项目开发人员</w:t>
            </w:r>
          </w:p>
        </w:tc>
        <w:tc>
          <w:tcPr>
            <w:tcW w:w="4247" w:type="dxa"/>
          </w:tcPr>
          <w:p w:rsidR="006B762F" w:rsidRDefault="006B762F" w:rsidP="006D7EE5">
            <w:r>
              <w:rPr>
                <w:rFonts w:hint="eastAsia"/>
              </w:rPr>
              <w:t>杜光正、索长友、赵义骄</w:t>
            </w:r>
          </w:p>
        </w:tc>
      </w:tr>
    </w:tbl>
    <w:p w:rsidR="001F3675" w:rsidRDefault="001F3675" w:rsidP="006D7EE5">
      <w:pPr>
        <w:pStyle w:val="2"/>
      </w:pPr>
      <w:bookmarkStart w:id="3" w:name="_Toc456769585"/>
      <w:r>
        <w:rPr>
          <w:rFonts w:hint="eastAsia"/>
        </w:rPr>
        <w:t>定义</w:t>
      </w:r>
      <w:bookmarkEnd w:id="3"/>
    </w:p>
    <w:p w:rsidR="00E0459F" w:rsidRPr="00E0459F" w:rsidRDefault="00E0459F" w:rsidP="006D7EE5">
      <w:r>
        <w:rPr>
          <w:rFonts w:hint="eastAsia"/>
        </w:rPr>
        <w:t>无</w:t>
      </w:r>
    </w:p>
    <w:p w:rsidR="001F3675" w:rsidRDefault="001F3675" w:rsidP="006D7EE5">
      <w:pPr>
        <w:pStyle w:val="2"/>
      </w:pPr>
      <w:bookmarkStart w:id="4" w:name="_Toc456769586"/>
      <w:r>
        <w:rPr>
          <w:rFonts w:hint="eastAsia"/>
        </w:rPr>
        <w:t>参考</w:t>
      </w:r>
      <w:r>
        <w:t>资料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02117" w:rsidTr="00B0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文档标题</w:t>
            </w:r>
          </w:p>
        </w:tc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文档名称</w:t>
            </w:r>
          </w:p>
        </w:tc>
      </w:tr>
      <w:tr w:rsidR="00B02117" w:rsidTr="00B02117"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支付平台需求规格说明书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</w:t>
            </w:r>
            <w:r>
              <w:t>x</w:t>
            </w:r>
            <w:proofErr w:type="spellEnd"/>
          </w:p>
        </w:tc>
      </w:tr>
      <w:tr w:rsidR="00B02117" w:rsidTr="00B02117"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概要设计说明书</w:t>
            </w:r>
          </w:p>
        </w:tc>
        <w:tc>
          <w:tcPr>
            <w:tcW w:w="4247" w:type="dxa"/>
          </w:tcPr>
          <w:p w:rsidR="00B02117" w:rsidRDefault="00B02117" w:rsidP="006D7EE5">
            <w:pPr>
              <w:spacing w:before="156" w:after="156"/>
            </w:pPr>
            <w:r>
              <w:rPr>
                <w:rFonts w:hint="eastAsia"/>
              </w:rPr>
              <w:t>支付平台概要设计说明书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docx</w:t>
            </w:r>
            <w:proofErr w:type="spellEnd"/>
          </w:p>
        </w:tc>
      </w:tr>
    </w:tbl>
    <w:p w:rsidR="00C94FB3" w:rsidRDefault="00BF41A4" w:rsidP="006D7EE5">
      <w:pPr>
        <w:pStyle w:val="1"/>
      </w:pPr>
      <w:bookmarkStart w:id="5" w:name="_Toc456769587"/>
      <w:r>
        <w:rPr>
          <w:rFonts w:hint="eastAsia"/>
        </w:rPr>
        <w:t>程序结构</w:t>
      </w:r>
      <w:bookmarkEnd w:id="5"/>
    </w:p>
    <w:p w:rsidR="00401493" w:rsidRDefault="00401493" w:rsidP="006D7EE5">
      <w:r>
        <w:rPr>
          <w:rFonts w:hint="eastAsia"/>
          <w:noProof/>
        </w:rPr>
        <w:drawing>
          <wp:inline distT="0" distB="0" distL="0" distR="0" wp14:anchorId="7F735444" wp14:editId="0674B9DB">
            <wp:extent cx="5400040" cy="3500755"/>
            <wp:effectExtent l="0" t="0" r="0" b="23495"/>
            <wp:docPr id="27" name="图示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94FB3" w:rsidRDefault="001F3675" w:rsidP="006D7EE5">
      <w:pPr>
        <w:pStyle w:val="1"/>
      </w:pPr>
      <w:bookmarkStart w:id="6" w:name="_Toc456769588"/>
      <w:r>
        <w:rPr>
          <w:rFonts w:hint="eastAsia"/>
        </w:rPr>
        <w:lastRenderedPageBreak/>
        <w:t>程序设计</w:t>
      </w:r>
      <w:bookmarkEnd w:id="6"/>
    </w:p>
    <w:p w:rsidR="001F3675" w:rsidRDefault="001F3675" w:rsidP="006D7EE5">
      <w:pPr>
        <w:pStyle w:val="2"/>
      </w:pPr>
      <w:bookmarkStart w:id="7" w:name="_Toc456769589"/>
      <w:r>
        <w:rPr>
          <w:rFonts w:hint="eastAsia"/>
        </w:rPr>
        <w:t>充值模块</w:t>
      </w:r>
      <w:bookmarkEnd w:id="7"/>
    </w:p>
    <w:p w:rsidR="001F3675" w:rsidRDefault="001F3675" w:rsidP="006D7EE5">
      <w:pPr>
        <w:pStyle w:val="3"/>
      </w:pPr>
      <w:bookmarkStart w:id="8" w:name="_Toc456769590"/>
      <w:r>
        <w:rPr>
          <w:rFonts w:hint="eastAsia"/>
        </w:rPr>
        <w:t>程序</w:t>
      </w:r>
      <w:r>
        <w:t>描述</w:t>
      </w:r>
      <w:bookmarkEnd w:id="8"/>
    </w:p>
    <w:p w:rsidR="006876BE" w:rsidRDefault="00B41A1B" w:rsidP="006D7EE5">
      <w:r>
        <w:object w:dxaOrig="15840" w:dyaOrig="6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4.55pt;height:184.75pt" o:ole="">
            <v:imagedata r:id="rId18" o:title=""/>
          </v:shape>
          <o:OLEObject Type="Embed" ProgID="Visio.Drawing.15" ShapeID="_x0000_i1033" DrawAspect="Content" ObjectID="_1530632428" r:id="rId19"/>
        </w:object>
      </w:r>
    </w:p>
    <w:p w:rsidR="004C26D5" w:rsidRDefault="004C26D5" w:rsidP="006D7EE5">
      <w:pPr>
        <w:pStyle w:val="af2"/>
        <w:numPr>
          <w:ilvl w:val="0"/>
          <w:numId w:val="2"/>
        </w:numPr>
      </w:pPr>
      <w:r>
        <w:rPr>
          <w:rFonts w:hint="eastAsia"/>
        </w:rPr>
        <w:t>用户在商户系统点击充值按钮后，商户系统向支付平台充值接口发起充值请求。</w:t>
      </w:r>
    </w:p>
    <w:p w:rsidR="004C26D5" w:rsidRDefault="004C26D5" w:rsidP="006D7EE5">
      <w:pPr>
        <w:pStyle w:val="af2"/>
        <w:numPr>
          <w:ilvl w:val="0"/>
          <w:numId w:val="2"/>
        </w:numPr>
      </w:pPr>
      <w:r>
        <w:rPr>
          <w:rFonts w:hint="eastAsia"/>
        </w:rPr>
        <w:t>支付平台充值接口对签名进行验证。通过验证后，</w:t>
      </w:r>
      <w:r w:rsidR="005F4946">
        <w:rPr>
          <w:rFonts w:hint="eastAsia"/>
        </w:rPr>
        <w:t>返回充值</w:t>
      </w:r>
      <w:r w:rsidR="00E35E31">
        <w:rPr>
          <w:rFonts w:hint="eastAsia"/>
        </w:rPr>
        <w:t>页面</w:t>
      </w:r>
      <w:r w:rsidR="005F4946">
        <w:rPr>
          <w:rFonts w:hint="eastAsia"/>
        </w:rPr>
        <w:t>。</w:t>
      </w:r>
    </w:p>
    <w:p w:rsidR="005F4946" w:rsidRDefault="005F4946" w:rsidP="006D7EE5">
      <w:pPr>
        <w:pStyle w:val="af2"/>
        <w:numPr>
          <w:ilvl w:val="0"/>
          <w:numId w:val="2"/>
        </w:numPr>
      </w:pPr>
      <w:r>
        <w:rPr>
          <w:rFonts w:hint="eastAsia"/>
        </w:rPr>
        <w:t>用户填写相关信息后点击确认充值，发起确认充值请求，支付平台充值接口则向第三方支付平台发起充值请求。</w:t>
      </w:r>
    </w:p>
    <w:p w:rsidR="00A617A4" w:rsidRDefault="005F4946" w:rsidP="006D7EE5">
      <w:pPr>
        <w:pStyle w:val="af2"/>
        <w:numPr>
          <w:ilvl w:val="0"/>
          <w:numId w:val="2"/>
        </w:numPr>
      </w:pPr>
      <w:r>
        <w:rPr>
          <w:rFonts w:hint="eastAsia"/>
        </w:rPr>
        <w:t>充值完成以后，支付平台充值接口则跳转到商户系统请求</w:t>
      </w:r>
      <w:r w:rsidR="00871243">
        <w:rPr>
          <w:rFonts w:hint="eastAsia"/>
        </w:rPr>
        <w:t>充值</w:t>
      </w:r>
      <w:r>
        <w:rPr>
          <w:rFonts w:hint="eastAsia"/>
        </w:rPr>
        <w:t>时</w:t>
      </w:r>
      <w:r w:rsidR="00871243">
        <w:rPr>
          <w:rFonts w:hint="eastAsia"/>
        </w:rPr>
        <w:t>携带的</w:t>
      </w:r>
      <w:r>
        <w:rPr>
          <w:rFonts w:hint="eastAsia"/>
        </w:rPr>
        <w:t>前台回调地址（</w:t>
      </w:r>
      <w:proofErr w:type="spellStart"/>
      <w:r>
        <w:rPr>
          <w:rFonts w:hint="eastAsia"/>
        </w:rPr>
        <w:t>returnUrl</w:t>
      </w:r>
      <w:proofErr w:type="spellEnd"/>
      <w:r w:rsidR="00871243">
        <w:rPr>
          <w:rFonts w:hint="eastAsia"/>
        </w:rPr>
        <w:t>），并</w:t>
      </w:r>
      <w:r w:rsidR="00C14DCE">
        <w:rPr>
          <w:rFonts w:hint="eastAsia"/>
        </w:rPr>
        <w:t>返回</w:t>
      </w:r>
      <w:r>
        <w:rPr>
          <w:rFonts w:hint="eastAsia"/>
        </w:rPr>
        <w:t>充值结果。</w:t>
      </w:r>
    </w:p>
    <w:p w:rsidR="005F4946" w:rsidRPr="006876BE" w:rsidRDefault="005F4946" w:rsidP="006D7EE5">
      <w:pPr>
        <w:pStyle w:val="af2"/>
        <w:numPr>
          <w:ilvl w:val="0"/>
          <w:numId w:val="2"/>
        </w:numPr>
      </w:pPr>
      <w:r>
        <w:rPr>
          <w:rFonts w:hint="eastAsia"/>
        </w:rPr>
        <w:t>如果充值成功，</w:t>
      </w:r>
      <w:r w:rsidR="00A617A4">
        <w:rPr>
          <w:rFonts w:hint="eastAsia"/>
        </w:rPr>
        <w:t>第三方支付</w:t>
      </w:r>
      <w:r w:rsidR="00A617A4">
        <w:t>平台</w:t>
      </w:r>
      <w:r w:rsidR="00A617A4">
        <w:rPr>
          <w:rFonts w:hint="eastAsia"/>
        </w:rPr>
        <w:t>将会</w:t>
      </w:r>
      <w:r w:rsidR="00A617A4">
        <w:t>请求支付平台的</w:t>
      </w:r>
      <w:r w:rsidR="004018D1">
        <w:rPr>
          <w:rFonts w:hint="eastAsia"/>
        </w:rPr>
        <w:t>后台回调</w:t>
      </w:r>
      <w:r>
        <w:rPr>
          <w:rFonts w:hint="eastAsia"/>
        </w:rPr>
        <w:t>接口</w:t>
      </w:r>
      <w:r w:rsidR="00A617A4">
        <w:rPr>
          <w:rFonts w:hint="eastAsia"/>
        </w:rPr>
        <w:t>，</w:t>
      </w:r>
      <w:r w:rsidR="00A617A4">
        <w:t>支付平台</w:t>
      </w:r>
      <w:r w:rsidR="00A617A4">
        <w:rPr>
          <w:rFonts w:hint="eastAsia"/>
        </w:rPr>
        <w:t>接受</w:t>
      </w:r>
      <w:r w:rsidR="00A617A4">
        <w:t>到该</w:t>
      </w:r>
      <w:r w:rsidR="00A617A4">
        <w:rPr>
          <w:rFonts w:hint="eastAsia"/>
        </w:rPr>
        <w:t>请求</w:t>
      </w:r>
      <w:r w:rsidR="00A617A4">
        <w:t>后</w:t>
      </w:r>
      <w:r w:rsidR="00A617A4">
        <w:rPr>
          <w:rFonts w:hint="eastAsia"/>
        </w:rPr>
        <w:t>调用</w:t>
      </w:r>
      <w:proofErr w:type="spellStart"/>
      <w:r w:rsidR="00A617A4">
        <w:t>dubbo</w:t>
      </w:r>
      <w:proofErr w:type="spellEnd"/>
      <w:r w:rsidR="00A617A4">
        <w:t>服务</w:t>
      </w:r>
      <w:r w:rsidR="00A617A4">
        <w:rPr>
          <w:rFonts w:hint="eastAsia"/>
        </w:rPr>
        <w:t>对</w:t>
      </w:r>
      <w:r w:rsidR="00A617A4">
        <w:t>用户</w:t>
      </w:r>
      <w:r w:rsidR="00A617A4">
        <w:rPr>
          <w:rFonts w:hint="eastAsia"/>
        </w:rPr>
        <w:t>账户</w:t>
      </w:r>
      <w:r w:rsidR="00A617A4">
        <w:t>信息进行相关操作，</w:t>
      </w:r>
      <w:r w:rsidR="00A617A4">
        <w:rPr>
          <w:rFonts w:hint="eastAsia"/>
        </w:rPr>
        <w:t>操作</w:t>
      </w:r>
      <w:r w:rsidR="00A617A4">
        <w:t>完毕支付平台则</w:t>
      </w:r>
      <w:r>
        <w:rPr>
          <w:rFonts w:hint="eastAsia"/>
        </w:rPr>
        <w:t>会异步发送通知到商户传入的后台回调地址（</w:t>
      </w:r>
      <w:proofErr w:type="spellStart"/>
      <w:r>
        <w:rPr>
          <w:rFonts w:hint="eastAsia"/>
        </w:rPr>
        <w:t>noticeUrl</w:t>
      </w:r>
      <w:proofErr w:type="spellEnd"/>
      <w:r>
        <w:rPr>
          <w:rFonts w:hint="eastAsia"/>
        </w:rPr>
        <w:t>）。</w:t>
      </w:r>
    </w:p>
    <w:p w:rsidR="00237264" w:rsidRDefault="00E35E31" w:rsidP="006D7EE5">
      <w:pPr>
        <w:pStyle w:val="3"/>
      </w:pPr>
      <w:bookmarkStart w:id="9" w:name="_Toc456769591"/>
      <w:r>
        <w:rPr>
          <w:rFonts w:hint="eastAsia"/>
        </w:rPr>
        <w:lastRenderedPageBreak/>
        <w:t>页面</w:t>
      </w:r>
      <w:r w:rsidR="00237264">
        <w:t>设计</w:t>
      </w:r>
      <w:bookmarkEnd w:id="9"/>
    </w:p>
    <w:p w:rsidR="00D20075" w:rsidRPr="005D06AD" w:rsidRDefault="00CB4548" w:rsidP="006D7EE5">
      <w:pPr>
        <w:rPr>
          <w:color w:val="FF0000"/>
        </w:rPr>
      </w:pPr>
      <w:r w:rsidRPr="00CB4548">
        <w:rPr>
          <w:noProof/>
        </w:rPr>
        <w:drawing>
          <wp:inline distT="0" distB="0" distL="0" distR="0" wp14:anchorId="17252BBA" wp14:editId="080B2B4E">
            <wp:extent cx="5400040" cy="4319498"/>
            <wp:effectExtent l="0" t="0" r="0" b="5080"/>
            <wp:docPr id="28" name="图片 28" descr="C:\Users\Administrator\Documents\Tencent Files\409186936\FileRecv\图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09186936\FileRecv\图像 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AD" w:rsidRDefault="00346816" w:rsidP="006D7EE5">
      <w:pPr>
        <w:pStyle w:val="af2"/>
        <w:numPr>
          <w:ilvl w:val="0"/>
          <w:numId w:val="8"/>
        </w:numPr>
      </w:pPr>
      <w:r>
        <w:rPr>
          <w:rFonts w:hint="eastAsia"/>
        </w:rPr>
        <w:t>用户</w:t>
      </w:r>
      <w:r>
        <w:t>点击商户系统的充值按钮后，进入充值主页面。</w:t>
      </w:r>
    </w:p>
    <w:p w:rsidR="00346816" w:rsidRDefault="00346816" w:rsidP="006D7EE5">
      <w:pPr>
        <w:pStyle w:val="af2"/>
        <w:numPr>
          <w:ilvl w:val="0"/>
          <w:numId w:val="8"/>
        </w:numPr>
      </w:pPr>
      <w:r>
        <w:rPr>
          <w:rFonts w:hint="eastAsia"/>
        </w:rPr>
        <w:t>用户选择</w:t>
      </w:r>
      <w:r>
        <w:t>充值方式、填写充值金额和验证</w:t>
      </w:r>
      <w:r>
        <w:rPr>
          <w:rFonts w:hint="eastAsia"/>
        </w:rPr>
        <w:t>码后</w:t>
      </w:r>
      <w:r>
        <w:t>点击充值按钮</w:t>
      </w:r>
      <w:r>
        <w:rPr>
          <w:rFonts w:hint="eastAsia"/>
        </w:rPr>
        <w:t>后</w:t>
      </w:r>
      <w:r>
        <w:t>进入第三方支付平台</w:t>
      </w:r>
      <w:r>
        <w:rPr>
          <w:rFonts w:hint="eastAsia"/>
        </w:rPr>
        <w:t>支付</w:t>
      </w:r>
      <w:r w:rsidR="00E35E31">
        <w:rPr>
          <w:rFonts w:hint="eastAsia"/>
        </w:rPr>
        <w:t>页面</w:t>
      </w:r>
      <w:r>
        <w:t>。</w:t>
      </w:r>
    </w:p>
    <w:p w:rsidR="00346816" w:rsidRPr="00346816" w:rsidRDefault="00346816" w:rsidP="006D7EE5">
      <w:pPr>
        <w:pStyle w:val="af2"/>
        <w:numPr>
          <w:ilvl w:val="0"/>
          <w:numId w:val="8"/>
        </w:numPr>
      </w:pPr>
      <w:r>
        <w:rPr>
          <w:rFonts w:hint="eastAsia"/>
        </w:rPr>
        <w:t>用户</w:t>
      </w:r>
      <w:r>
        <w:t>在第三方</w:t>
      </w:r>
      <w:r>
        <w:rPr>
          <w:rFonts w:hint="eastAsia"/>
        </w:rPr>
        <w:t>支付</w:t>
      </w:r>
      <w:r>
        <w:t>平台支付</w:t>
      </w:r>
      <w:r w:rsidR="00E35E31">
        <w:t>页面</w:t>
      </w:r>
      <w:r>
        <w:rPr>
          <w:rFonts w:hint="eastAsia"/>
        </w:rPr>
        <w:t>完成</w:t>
      </w:r>
      <w:r>
        <w:t>支付操作后，返回商户系统的相应</w:t>
      </w:r>
      <w:r w:rsidR="00E35E31">
        <w:t>页面</w:t>
      </w:r>
      <w:r>
        <w:t>。</w:t>
      </w:r>
    </w:p>
    <w:p w:rsidR="001F3675" w:rsidRDefault="001F3675" w:rsidP="006D7EE5">
      <w:pPr>
        <w:pStyle w:val="3"/>
      </w:pPr>
      <w:bookmarkStart w:id="10" w:name="_Toc456769592"/>
      <w:r>
        <w:rPr>
          <w:rFonts w:hint="eastAsia"/>
        </w:rPr>
        <w:lastRenderedPageBreak/>
        <w:t>功能</w:t>
      </w:r>
      <w:bookmarkEnd w:id="10"/>
    </w:p>
    <w:p w:rsidR="002338ED" w:rsidRPr="002338ED" w:rsidRDefault="0009396E" w:rsidP="006D7EE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F8913AC" wp14:editId="38C47A23">
                <wp:extent cx="5400040" cy="3381375"/>
                <wp:effectExtent l="0" t="0" r="1016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629727" y="810878"/>
                            <a:ext cx="966159" cy="698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216" w:rsidRDefault="00837216" w:rsidP="006D7EE5"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>
                                <w:t>数据</w:t>
                              </w:r>
                              <w:r>
                                <w:rPr>
                                  <w:rFonts w:hint="eastAsia"/>
                                </w:rPr>
                                <w:t>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8" idx="3"/>
                          <a:endCxn id="10" idx="1"/>
                        </wps:cNvCnPr>
                        <wps:spPr>
                          <a:xfrm flipV="1">
                            <a:off x="1595886" y="1157288"/>
                            <a:ext cx="733246" cy="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2329132" y="133350"/>
                            <a:ext cx="146649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216" w:rsidRPr="00C905AF" w:rsidRDefault="00837216" w:rsidP="006D7EE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056E64"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r w:rsidRPr="00C905A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验证签名是否正确</w:t>
                              </w:r>
                            </w:p>
                            <w:p w:rsidR="00837216" w:rsidRPr="00C905AF" w:rsidRDefault="00837216" w:rsidP="006D7EE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C905A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2. </w:t>
                              </w:r>
                              <w:r w:rsidRPr="00C905A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调用第三方充值接口进行充值</w:t>
                              </w:r>
                            </w:p>
                            <w:p w:rsidR="00837216" w:rsidRPr="00C905AF" w:rsidRDefault="00837216" w:rsidP="006D7EE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C905A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3. </w:t>
                              </w:r>
                              <w:r w:rsidRPr="00C905A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调用</w:t>
                              </w:r>
                              <w:proofErr w:type="spellStart"/>
                              <w:r w:rsidRPr="00C905A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dubbo</w:t>
                              </w:r>
                              <w:proofErr w:type="spellEnd"/>
                              <w:r w:rsidRPr="00C905AF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服务对用户数据进行相关操作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364966" y="801096"/>
                            <a:ext cx="103507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216" w:rsidRDefault="00837216" w:rsidP="006D7EE5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充值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>
                          <a:stCxn id="10" idx="3"/>
                          <a:endCxn id="11" idx="1"/>
                        </wps:cNvCnPr>
                        <wps:spPr>
                          <a:xfrm flipV="1">
                            <a:off x="3795622" y="1150346"/>
                            <a:ext cx="569344" cy="6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845389" y="2283818"/>
                            <a:ext cx="741872" cy="464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216" w:rsidRDefault="00837216" w:rsidP="006D7EE5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29464" y="2289953"/>
                            <a:ext cx="1371600" cy="45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216" w:rsidRDefault="00837216" w:rsidP="006D7EE5"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4641443" y="2291905"/>
                            <a:ext cx="70693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216" w:rsidRDefault="00837216" w:rsidP="006D7EE5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913AC" id="画布 29" o:spid="_x0000_s1027" editas="canvas" style="width:425.2pt;height:266.25pt;mso-position-horizontal-relative:char;mso-position-vertical-relative:line" coordsize="54000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">
                <v:shape id="_x0000_s1028" type="#_x0000_t75" style="position:absolute;width:54000;height:33813;visibility:visible;mso-wrap-style:square">
                  <v:fill o:detectmouseclick="t"/>
                  <v:path o:connecttype="none"/>
                </v:shape>
                <v:rect id="矩形 8" o:spid="_x0000_s1029" style="position:absolute;left:6297;top:8108;width:9661;height:6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BouwAAAANo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AflVVEQD9OYXAAD//wMAUEsBAi0AFAAGAAgAAAAhANvh9svuAAAAhQEAABMAAAAAAAAAAAAAAAAA&#10;AAAAAFtDb250ZW50X1R5cGVzXS54bWxQSwECLQAUAAYACAAAACEAWvQsW78AAAAVAQAACwAAAAAA&#10;AAAAAAAAAAAfAQAAX3JlbHMvLnJlbHNQSwECLQAUAAYACAAAACEAQIwaLsAAAADaAAAADwAAAAAA&#10;AAAAAAAAAAAHAgAAZHJzL2Rvd25yZXYueG1sUEsFBgAAAAADAAMAtwAAAPQCAAAAAA==&#10;" fillcolor="white [3201]" strokecolor="#a5a5a5 [3206]" strokeweight="1pt">
                  <v:textbox>
                    <w:txbxContent>
                      <w:p w:rsidR="00837216" w:rsidRDefault="00837216" w:rsidP="006D7EE5">
                        <w:r>
                          <w:rPr>
                            <w:rFonts w:hint="eastAsia"/>
                          </w:rPr>
                          <w:t>充值</w:t>
                        </w:r>
                        <w:r>
                          <w:t>数据</w:t>
                        </w:r>
                        <w:r>
                          <w:rPr>
                            <w:rFonts w:hint="eastAsia"/>
                          </w:rPr>
                          <w:t>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0" type="#_x0000_t32" style="position:absolute;left:15958;top:11572;width:7333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rect id="矩形 10" o:spid="_x0000_s1031" style="position:absolute;left:23291;top:1333;width:14665;height:20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" fillcolor="white [3201]" strokecolor="#a5a5a5 [3206]" strokeweight="1pt">
                  <v:textbox>
                    <w:txbxContent>
                      <w:p w:rsidR="00837216" w:rsidRPr="00C905AF" w:rsidRDefault="00837216" w:rsidP="006D7EE5">
                        <w:pPr>
                          <w:rPr>
                            <w:sz w:val="21"/>
                            <w:szCs w:val="21"/>
                          </w:rPr>
                        </w:pPr>
                        <w:r w:rsidRPr="00056E64">
                          <w:rPr>
                            <w:rFonts w:hint="eastAsia"/>
                          </w:rPr>
                          <w:t xml:space="preserve">1. </w:t>
                        </w:r>
                        <w:r w:rsidRPr="00C905AF">
                          <w:rPr>
                            <w:rFonts w:hint="eastAsia"/>
                            <w:sz w:val="21"/>
                            <w:szCs w:val="21"/>
                          </w:rPr>
                          <w:t>验证签名是否正确</w:t>
                        </w:r>
                      </w:p>
                      <w:p w:rsidR="00837216" w:rsidRPr="00C905AF" w:rsidRDefault="00837216" w:rsidP="006D7EE5">
                        <w:pPr>
                          <w:rPr>
                            <w:sz w:val="21"/>
                            <w:szCs w:val="21"/>
                          </w:rPr>
                        </w:pPr>
                        <w:r w:rsidRPr="00C905AF">
                          <w:rPr>
                            <w:rFonts w:hint="eastAsia"/>
                            <w:sz w:val="21"/>
                            <w:szCs w:val="21"/>
                          </w:rPr>
                          <w:t xml:space="preserve">2. </w:t>
                        </w:r>
                        <w:r w:rsidRPr="00C905AF">
                          <w:rPr>
                            <w:rFonts w:hint="eastAsia"/>
                            <w:sz w:val="21"/>
                            <w:szCs w:val="21"/>
                          </w:rPr>
                          <w:t>调用第三方充值接口进行充值</w:t>
                        </w:r>
                      </w:p>
                      <w:p w:rsidR="00837216" w:rsidRPr="00C905AF" w:rsidRDefault="00837216" w:rsidP="006D7EE5">
                        <w:pPr>
                          <w:rPr>
                            <w:sz w:val="21"/>
                            <w:szCs w:val="21"/>
                          </w:rPr>
                        </w:pPr>
                        <w:r w:rsidRPr="00C905AF">
                          <w:rPr>
                            <w:rFonts w:hint="eastAsia"/>
                            <w:sz w:val="21"/>
                            <w:szCs w:val="21"/>
                          </w:rPr>
                          <w:t xml:space="preserve">3. </w:t>
                        </w:r>
                        <w:r w:rsidRPr="00C905AF">
                          <w:rPr>
                            <w:rFonts w:hint="eastAsia"/>
                            <w:sz w:val="21"/>
                            <w:szCs w:val="21"/>
                          </w:rPr>
                          <w:t>调用</w:t>
                        </w:r>
                        <w:proofErr w:type="spellStart"/>
                        <w:r w:rsidRPr="00C905AF">
                          <w:rPr>
                            <w:rFonts w:hint="eastAsia"/>
                            <w:sz w:val="21"/>
                            <w:szCs w:val="21"/>
                          </w:rPr>
                          <w:t>dubbo</w:t>
                        </w:r>
                        <w:proofErr w:type="spellEnd"/>
                        <w:r w:rsidRPr="00C905AF">
                          <w:rPr>
                            <w:rFonts w:hint="eastAsia"/>
                            <w:sz w:val="21"/>
                            <w:szCs w:val="21"/>
                          </w:rPr>
                          <w:t>服务对用户数据进行相关操作</w:t>
                        </w:r>
                      </w:p>
                    </w:txbxContent>
                  </v:textbox>
                </v:rect>
                <v:rect id="矩形 11" o:spid="_x0000_s1032" style="position:absolute;left:43649;top:8010;width:1035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<v:textbox>
                    <w:txbxContent>
                      <w:p w:rsidR="00837216" w:rsidRDefault="00837216" w:rsidP="006D7EE5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充值</w:t>
                        </w:r>
                        <w:r>
                          <w:t>结果</w:t>
                        </w:r>
                      </w:p>
                    </w:txbxContent>
                  </v:textbox>
                </v:rect>
                <v:shape id="直接箭头连接符 12" o:spid="_x0000_s1033" type="#_x0000_t32" style="position:absolute;left:37956;top:11503;width:5693;height: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文本框 13" o:spid="_x0000_s1034" type="#_x0000_t202" style="position:absolute;left:8453;top:22838;width:741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837216" w:rsidRDefault="00837216" w:rsidP="006D7EE5"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15" o:spid="_x0000_s1035" type="#_x0000_t202" style="position:absolute;left:28294;top:22899;width:13716;height:4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837216" w:rsidRDefault="00837216" w:rsidP="006D7EE5"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  <v:shape id="文本框 13" o:spid="_x0000_s1036" type="#_x0000_t202" style="position:absolute;left:46414;top:22919;width:706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837216" w:rsidRDefault="00837216" w:rsidP="006D7EE5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F3675" w:rsidRDefault="001F3675" w:rsidP="006D7EE5">
      <w:pPr>
        <w:pStyle w:val="3"/>
      </w:pPr>
      <w:bookmarkStart w:id="11" w:name="_Toc456769593"/>
      <w:r>
        <w:rPr>
          <w:rFonts w:hint="eastAsia"/>
        </w:rPr>
        <w:t>性能</w:t>
      </w:r>
      <w:bookmarkEnd w:id="11"/>
    </w:p>
    <w:tbl>
      <w:tblPr>
        <w:tblStyle w:val="a5"/>
        <w:tblW w:w="10207" w:type="dxa"/>
        <w:tblInd w:w="-1001" w:type="dxa"/>
        <w:tblLook w:val="04A0" w:firstRow="1" w:lastRow="0" w:firstColumn="1" w:lastColumn="0" w:noHBand="0" w:noVBand="1"/>
      </w:tblPr>
      <w:tblGrid>
        <w:gridCol w:w="5245"/>
        <w:gridCol w:w="4962"/>
      </w:tblGrid>
      <w:tr w:rsidR="00B15E28" w:rsidTr="002E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:rsidR="00B15E28" w:rsidRDefault="00B15E28" w:rsidP="006D7EE5">
            <w:pPr>
              <w:spacing w:before="156" w:after="156"/>
            </w:pPr>
            <w:r>
              <w:rPr>
                <w:rFonts w:hint="eastAsia"/>
              </w:rPr>
              <w:t>选项</w:t>
            </w:r>
          </w:p>
        </w:tc>
        <w:tc>
          <w:tcPr>
            <w:tcW w:w="4962" w:type="dxa"/>
          </w:tcPr>
          <w:p w:rsidR="00B15E28" w:rsidRDefault="00B15E28" w:rsidP="006D7EE5">
            <w:pPr>
              <w:spacing w:before="156" w:after="156"/>
            </w:pPr>
            <w:r>
              <w:rPr>
                <w:rFonts w:hint="eastAsia"/>
              </w:rPr>
              <w:t>要求</w:t>
            </w:r>
          </w:p>
        </w:tc>
      </w:tr>
      <w:tr w:rsidR="00B15E28" w:rsidTr="002E071C">
        <w:tc>
          <w:tcPr>
            <w:tcW w:w="5245" w:type="dxa"/>
          </w:tcPr>
          <w:p w:rsidR="00B15E28" w:rsidRDefault="00B15E28" w:rsidP="006D7EE5">
            <w:pPr>
              <w:spacing w:before="156" w:after="156"/>
            </w:pPr>
            <w:r>
              <w:rPr>
                <w:rFonts w:hint="eastAsia"/>
              </w:rPr>
              <w:t>金额</w:t>
            </w:r>
          </w:p>
        </w:tc>
        <w:tc>
          <w:tcPr>
            <w:tcW w:w="4962" w:type="dxa"/>
          </w:tcPr>
          <w:p w:rsidR="00B15E28" w:rsidRDefault="0044629E" w:rsidP="006D7EE5">
            <w:pPr>
              <w:spacing w:before="156" w:after="156"/>
            </w:pPr>
            <w:r>
              <w:rPr>
                <w:rFonts w:hint="eastAsia"/>
              </w:rPr>
              <w:t>小数点后两</w:t>
            </w:r>
            <w:r w:rsidR="00B15E28">
              <w:rPr>
                <w:rFonts w:hint="eastAsia"/>
              </w:rPr>
              <w:t>位</w:t>
            </w:r>
          </w:p>
        </w:tc>
      </w:tr>
      <w:tr w:rsidR="00B15E28" w:rsidTr="002E071C">
        <w:tc>
          <w:tcPr>
            <w:tcW w:w="5245" w:type="dxa"/>
          </w:tcPr>
          <w:p w:rsidR="00B15E28" w:rsidRDefault="008874F2" w:rsidP="006D7EE5">
            <w:pPr>
              <w:spacing w:before="156" w:after="156"/>
            </w:pPr>
            <w:r>
              <w:rPr>
                <w:rFonts w:hint="eastAsia"/>
              </w:rPr>
              <w:t>时间</w:t>
            </w:r>
            <w:r>
              <w:t>格式</w:t>
            </w:r>
          </w:p>
        </w:tc>
        <w:tc>
          <w:tcPr>
            <w:tcW w:w="4962" w:type="dxa"/>
          </w:tcPr>
          <w:p w:rsidR="00B15E28" w:rsidRDefault="008874F2" w:rsidP="006D7EE5">
            <w:pPr>
              <w:spacing w:before="156" w:after="156"/>
            </w:pPr>
            <w:r>
              <w:t xml:space="preserve">YYYY-MM-DD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8874F2" w:rsidTr="002E071C">
        <w:tc>
          <w:tcPr>
            <w:tcW w:w="5245" w:type="dxa"/>
          </w:tcPr>
          <w:p w:rsidR="008874F2" w:rsidRDefault="008874F2" w:rsidP="006D7EE5">
            <w:pPr>
              <w:spacing w:before="156" w:after="156"/>
            </w:pPr>
            <w:r>
              <w:rPr>
                <w:rFonts w:hint="eastAsia"/>
              </w:rPr>
              <w:t>系统</w:t>
            </w:r>
            <w:r>
              <w:t>有效性</w:t>
            </w:r>
          </w:p>
        </w:tc>
        <w:tc>
          <w:tcPr>
            <w:tcW w:w="4962" w:type="dxa"/>
          </w:tcPr>
          <w:p w:rsidR="008874F2" w:rsidRDefault="008874F2" w:rsidP="006D7EE5">
            <w:pPr>
              <w:spacing w:before="156" w:after="156"/>
            </w:pPr>
            <w:r>
              <w:rPr>
                <w:rFonts w:hint="eastAsia"/>
              </w:rPr>
              <w:t>该</w:t>
            </w:r>
            <w:r>
              <w:t>系统</w:t>
            </w:r>
            <w:r>
              <w:rPr>
                <w:rFonts w:hint="eastAsia"/>
              </w:rPr>
              <w:t>7</w:t>
            </w:r>
            <w:r>
              <w:t>*24</w:t>
            </w:r>
            <w:r>
              <w:rPr>
                <w:rFonts w:hint="eastAsia"/>
              </w:rPr>
              <w:t>小时</w:t>
            </w:r>
            <w:r w:rsidR="005062E2">
              <w:t>运行</w:t>
            </w:r>
          </w:p>
        </w:tc>
      </w:tr>
      <w:tr w:rsidR="0053084A" w:rsidTr="002E071C">
        <w:tc>
          <w:tcPr>
            <w:tcW w:w="5245" w:type="dxa"/>
          </w:tcPr>
          <w:p w:rsidR="0053084A" w:rsidRDefault="00F95A31" w:rsidP="006D7EE5">
            <w:pPr>
              <w:spacing w:before="156" w:after="156"/>
            </w:pPr>
            <w:r>
              <w:rPr>
                <w:rFonts w:hint="eastAsia"/>
              </w:rPr>
              <w:t>容错性</w:t>
            </w:r>
          </w:p>
        </w:tc>
        <w:tc>
          <w:tcPr>
            <w:tcW w:w="4962" w:type="dxa"/>
          </w:tcPr>
          <w:p w:rsidR="0053084A" w:rsidRDefault="00F95A31" w:rsidP="006D7EE5">
            <w:pPr>
              <w:spacing w:before="156" w:after="156"/>
            </w:pPr>
            <w:r w:rsidRPr="00862C70"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 w:rsidRPr="00862C70">
              <w:rPr>
                <w:rFonts w:hint="eastAsia"/>
                <w:lang w:val="en-AU"/>
              </w:rPr>
              <w:t>对数据要求十分严格，</w:t>
            </w:r>
            <w:r w:rsidRPr="00862C70">
              <w:rPr>
                <w:lang w:val="en-AU"/>
              </w:rPr>
              <w:t>因</w:t>
            </w:r>
            <w:r w:rsidRPr="00862C70">
              <w:rPr>
                <w:rFonts w:hint="eastAsia"/>
                <w:lang w:val="en-AU"/>
              </w:rPr>
              <w:t>此在开发系统时请看清文档中接口所需参数类型进行编写。</w:t>
            </w:r>
          </w:p>
        </w:tc>
      </w:tr>
      <w:tr w:rsidR="00F95A31" w:rsidTr="002E071C">
        <w:tc>
          <w:tcPr>
            <w:tcW w:w="5245" w:type="dxa"/>
          </w:tcPr>
          <w:p w:rsidR="00F95A31" w:rsidRDefault="00F95A31" w:rsidP="006D7EE5">
            <w:pPr>
              <w:spacing w:before="156" w:after="156"/>
            </w:pPr>
            <w:r>
              <w:rPr>
                <w:rFonts w:hint="eastAsia"/>
              </w:rPr>
              <w:t>可</w:t>
            </w:r>
            <w:r>
              <w:t>扩充性</w:t>
            </w:r>
          </w:p>
        </w:tc>
        <w:tc>
          <w:tcPr>
            <w:tcW w:w="4962" w:type="dxa"/>
          </w:tcPr>
          <w:p w:rsidR="00F95A31" w:rsidRPr="00862C70" w:rsidRDefault="00F95A31" w:rsidP="006D7EE5">
            <w:pPr>
              <w:spacing w:before="156" w:after="156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AU"/>
              </w:rPr>
              <w:t>可以可扩充性十分灵活，提供系统管理和人员管理、授权操作，</w:t>
            </w:r>
            <w:r>
              <w:rPr>
                <w:lang w:val="en-AU"/>
              </w:rPr>
              <w:t>在</w:t>
            </w:r>
            <w:r>
              <w:rPr>
                <w:rFonts w:hint="eastAsia"/>
                <w:lang w:val="en-AU"/>
              </w:rPr>
              <w:t>系统中管</w:t>
            </w:r>
            <w:r>
              <w:rPr>
                <w:rFonts w:hint="eastAsia"/>
                <w:lang w:val="en-AU"/>
              </w:rPr>
              <w:lastRenderedPageBreak/>
              <w:t>理员可直接进行分配。</w:t>
            </w:r>
          </w:p>
        </w:tc>
      </w:tr>
    </w:tbl>
    <w:p w:rsidR="001F3675" w:rsidRDefault="001F3675" w:rsidP="006D7EE5">
      <w:pPr>
        <w:pStyle w:val="3"/>
      </w:pPr>
      <w:bookmarkStart w:id="12" w:name="_Toc456769594"/>
      <w:r>
        <w:rPr>
          <w:rFonts w:hint="eastAsia"/>
        </w:rPr>
        <w:lastRenderedPageBreak/>
        <w:t>输入项</w:t>
      </w:r>
      <w:bookmarkEnd w:id="12"/>
    </w:p>
    <w:tbl>
      <w:tblPr>
        <w:tblW w:w="10138" w:type="dxa"/>
        <w:tblInd w:w="-929" w:type="dxa"/>
        <w:tblLayout w:type="fixed"/>
        <w:tblLook w:val="04A0" w:firstRow="1" w:lastRow="0" w:firstColumn="1" w:lastColumn="0" w:noHBand="0" w:noVBand="1"/>
      </w:tblPr>
      <w:tblGrid>
        <w:gridCol w:w="1491"/>
        <w:gridCol w:w="1560"/>
        <w:gridCol w:w="1701"/>
        <w:gridCol w:w="5386"/>
      </w:tblGrid>
      <w:tr w:rsidR="00321783" w:rsidRPr="00A26C18" w:rsidTr="005A09CC">
        <w:trPr>
          <w:trHeight w:val="197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6D7EE5">
            <w:r w:rsidRPr="00D20075"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数据类型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是否为空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备注</w:t>
            </w:r>
          </w:p>
        </w:tc>
      </w:tr>
      <w:tr w:rsidR="00321783" w:rsidRPr="00A26C18" w:rsidTr="005A09CC">
        <w:trPr>
          <w:trHeight w:val="216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proofErr w:type="spellStart"/>
            <w:r w:rsidRPr="00A26C18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用户编号</w:t>
            </w:r>
          </w:p>
        </w:tc>
      </w:tr>
      <w:tr w:rsidR="00321783" w:rsidRPr="00A26C18" w:rsidTr="005A09CC">
        <w:trPr>
          <w:trHeight w:val="216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mobile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手机号</w:t>
            </w:r>
          </w:p>
        </w:tc>
      </w:tr>
      <w:tr w:rsidR="00321783" w:rsidRPr="00A26C18" w:rsidTr="005A09CC">
        <w:trPr>
          <w:trHeight w:val="216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proofErr w:type="spellStart"/>
            <w:r w:rsidRPr="00A26C18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商城、</w:t>
            </w:r>
            <w:r w:rsidRPr="00A54A66">
              <w:rPr>
                <w:rFonts w:hint="eastAsia"/>
              </w:rPr>
              <w:t>P2P:p2p</w:t>
            </w:r>
            <w:r w:rsidRPr="00A54A66">
              <w:rPr>
                <w:rFonts w:hint="eastAsia"/>
              </w:rPr>
              <w:t>、</w:t>
            </w:r>
            <w:r w:rsidRPr="00A54A66">
              <w:rPr>
                <w:rFonts w:hint="eastAsia"/>
              </w:rPr>
              <w:t>H5</w:t>
            </w:r>
            <w:r w:rsidRPr="00A54A66">
              <w:rPr>
                <w:rFonts w:hint="eastAsia"/>
              </w:rPr>
              <w:t>：微信、</w:t>
            </w:r>
            <w:r w:rsidRPr="00A54A66">
              <w:rPr>
                <w:rFonts w:hint="eastAsia"/>
              </w:rPr>
              <w:t>MO:</w:t>
            </w:r>
            <w:r w:rsidRPr="00A54A66">
              <w:rPr>
                <w:rFonts w:hint="eastAsia"/>
              </w:rPr>
              <w:t>移动端</w:t>
            </w:r>
            <w:r w:rsidRPr="00A54A66">
              <w:rPr>
                <w:rFonts w:hint="eastAsia"/>
              </w:rPr>
              <w:t>)</w:t>
            </w:r>
          </w:p>
        </w:tc>
      </w:tr>
      <w:tr w:rsidR="00321783" w:rsidRPr="00A26C18" w:rsidTr="005A09CC">
        <w:trPr>
          <w:trHeight w:val="216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proofErr w:type="spellStart"/>
            <w:r w:rsidRPr="00A26C18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321783" w:rsidRPr="00A26C18" w:rsidTr="005A09CC">
        <w:trPr>
          <w:trHeight w:val="216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proofErr w:type="spellStart"/>
            <w:r w:rsidRPr="00A26C18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后台回调地址</w:t>
            </w:r>
          </w:p>
        </w:tc>
      </w:tr>
      <w:tr w:rsidR="00321783" w:rsidRPr="00A26C18" w:rsidTr="005A09CC">
        <w:trPr>
          <w:trHeight w:val="867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MD5Sign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C18" w:rsidRPr="00A26C18" w:rsidRDefault="00A26C18" w:rsidP="006D7EE5">
            <w:r w:rsidRPr="00A26C18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26C18" w:rsidRPr="00A54A66" w:rsidRDefault="00A26C18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userId</w:t>
            </w:r>
            <w:proofErr w:type="spellEnd"/>
            <w:r w:rsidRPr="00A54A66">
              <w:rPr>
                <w:rFonts w:hint="eastAsia"/>
              </w:rPr>
              <w:t>}&amp;{mobile}&amp;{</w:t>
            </w:r>
            <w:proofErr w:type="spellStart"/>
            <w:r w:rsidRPr="00A54A66">
              <w:rPr>
                <w:rFonts w:hint="eastAsia"/>
              </w:rPr>
              <w:t>sourceCode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returnUrl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noticeUrl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1F3675" w:rsidRDefault="001F3675" w:rsidP="006D7EE5">
      <w:pPr>
        <w:pStyle w:val="3"/>
      </w:pPr>
      <w:bookmarkStart w:id="13" w:name="_Toc456769595"/>
      <w:r>
        <w:rPr>
          <w:rFonts w:hint="eastAsia"/>
        </w:rPr>
        <w:t>输出项</w:t>
      </w:r>
      <w:bookmarkEnd w:id="13"/>
    </w:p>
    <w:tbl>
      <w:tblPr>
        <w:tblW w:w="1020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560"/>
        <w:gridCol w:w="5386"/>
      </w:tblGrid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6D7EE5">
            <w:r w:rsidRPr="00D20075">
              <w:rPr>
                <w:rFonts w:hint="eastAsia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6D7EE5">
            <w:r w:rsidRPr="00A26C18">
              <w:rPr>
                <w:rFonts w:hint="eastAsia"/>
              </w:rPr>
              <w:t>数据类型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6D7EE5">
            <w:r w:rsidRPr="00A26C18">
              <w:rPr>
                <w:rFonts w:hint="eastAsia"/>
              </w:rPr>
              <w:t>是否为空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:rsidR="00D20075" w:rsidRPr="00A26C18" w:rsidRDefault="00D20075" w:rsidP="006D7EE5">
            <w:r w:rsidRPr="00A26C18">
              <w:rPr>
                <w:rFonts w:hint="eastAsia"/>
              </w:rPr>
              <w:t>备注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流水号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money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int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B37D12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结果码</w:t>
            </w:r>
          </w:p>
        </w:tc>
      </w:tr>
      <w:tr w:rsidR="00D20075" w:rsidRPr="00321783" w:rsidTr="00991CBD">
        <w:trPr>
          <w:trHeight w:val="2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proofErr w:type="spellStart"/>
            <w:r w:rsidRPr="00321783"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结果码描述</w:t>
            </w:r>
          </w:p>
        </w:tc>
      </w:tr>
      <w:tr w:rsidR="00D20075" w:rsidRPr="00321783" w:rsidTr="00991CBD">
        <w:trPr>
          <w:trHeight w:val="70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lastRenderedPageBreak/>
              <w:t>MD5Sign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075" w:rsidRPr="00321783" w:rsidRDefault="00D20075" w:rsidP="006D7EE5">
            <w:r w:rsidRPr="00321783">
              <w:rPr>
                <w:rFonts w:hint="eastAsia"/>
              </w:rPr>
              <w:t>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0075" w:rsidRPr="00A54A66" w:rsidRDefault="00D20075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}&amp;{money}&amp;{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resCode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resMsg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1F3675" w:rsidRDefault="001F3675" w:rsidP="006D7EE5">
      <w:pPr>
        <w:pStyle w:val="3"/>
      </w:pPr>
      <w:bookmarkStart w:id="14" w:name="_Toc456769596"/>
      <w:r>
        <w:rPr>
          <w:rFonts w:hint="eastAsia"/>
        </w:rPr>
        <w:t>算法</w:t>
      </w:r>
      <w:bookmarkEnd w:id="14"/>
    </w:p>
    <w:tbl>
      <w:tblPr>
        <w:tblStyle w:val="a4"/>
        <w:tblW w:w="9923" w:type="dxa"/>
        <w:tblInd w:w="-714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1985"/>
        <w:gridCol w:w="7938"/>
      </w:tblGrid>
      <w:tr w:rsidR="00D33C54" w:rsidTr="00567480"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6D7EE5">
            <w:r w:rsidRPr="00D33C54">
              <w:rPr>
                <w:rFonts w:hint="eastAsia"/>
              </w:rPr>
              <w:t>名称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6D7EE5">
            <w:r w:rsidRPr="00D33C54">
              <w:rPr>
                <w:rFonts w:hint="eastAsia"/>
              </w:rPr>
              <w:t>算法</w:t>
            </w:r>
          </w:p>
        </w:tc>
      </w:tr>
      <w:tr w:rsidR="00D33C54" w:rsidTr="00567480">
        <w:tc>
          <w:tcPr>
            <w:tcW w:w="1985" w:type="dxa"/>
            <w:shd w:val="clear" w:color="auto" w:fill="auto"/>
          </w:tcPr>
          <w:p w:rsidR="00D33C54" w:rsidRPr="00D33C54" w:rsidRDefault="00D33C54" w:rsidP="006D7EE5">
            <w:r w:rsidRPr="00D33C54">
              <w:rPr>
                <w:rFonts w:hint="eastAsia"/>
              </w:rPr>
              <w:t>交易流水号</w:t>
            </w:r>
          </w:p>
        </w:tc>
        <w:tc>
          <w:tcPr>
            <w:tcW w:w="7938" w:type="dxa"/>
            <w:shd w:val="clear" w:color="auto" w:fill="auto"/>
          </w:tcPr>
          <w:p w:rsidR="00D33C54" w:rsidRPr="00D33C54" w:rsidRDefault="00D33C54" w:rsidP="006D7EE5">
            <w:proofErr w:type="spellStart"/>
            <w:r w:rsidRPr="00D33C54">
              <w:t>yyyyMMddHHmmss</w:t>
            </w:r>
            <w:proofErr w:type="spellEnd"/>
            <w:r w:rsidRPr="00D33C54">
              <w:rPr>
                <w:rFonts w:hint="eastAsia"/>
              </w:rPr>
              <w:t>+</w:t>
            </w:r>
            <w:r w:rsidRPr="00D33C54">
              <w:rPr>
                <w:rFonts w:hint="eastAsia"/>
              </w:rPr>
              <w:t>十位随机数</w:t>
            </w:r>
          </w:p>
        </w:tc>
      </w:tr>
      <w:tr w:rsidR="00D33C54" w:rsidTr="00567480">
        <w:tc>
          <w:tcPr>
            <w:tcW w:w="1985" w:type="dxa"/>
            <w:shd w:val="clear" w:color="auto" w:fill="auto"/>
          </w:tcPr>
          <w:p w:rsidR="00D33C54" w:rsidRPr="00D33C54" w:rsidRDefault="00D33C54" w:rsidP="006D7EE5">
            <w:r>
              <w:rPr>
                <w:rFonts w:hint="eastAsia"/>
              </w:rPr>
              <w:t>参数加密</w:t>
            </w:r>
          </w:p>
        </w:tc>
        <w:tc>
          <w:tcPr>
            <w:tcW w:w="7938" w:type="dxa"/>
            <w:shd w:val="clear" w:color="auto" w:fill="auto"/>
          </w:tcPr>
          <w:p w:rsidR="00D33C54" w:rsidRPr="00D33C54" w:rsidRDefault="00D33C54" w:rsidP="006D7EE5">
            <w:r>
              <w:rPr>
                <w:rFonts w:hint="eastAsia"/>
              </w:rPr>
              <w:t>M</w:t>
            </w:r>
            <w:r>
              <w:t>D5</w:t>
            </w:r>
          </w:p>
        </w:tc>
      </w:tr>
    </w:tbl>
    <w:p w:rsidR="001F3675" w:rsidRDefault="001F3675" w:rsidP="006D7EE5">
      <w:pPr>
        <w:pStyle w:val="3"/>
      </w:pPr>
      <w:bookmarkStart w:id="15" w:name="_Toc456769597"/>
      <w:r>
        <w:rPr>
          <w:rFonts w:hint="eastAsia"/>
        </w:rPr>
        <w:t>流程</w:t>
      </w:r>
      <w:r>
        <w:t>逻辑</w:t>
      </w:r>
      <w:bookmarkEnd w:id="15"/>
    </w:p>
    <w:p w:rsidR="00BA330A" w:rsidRDefault="00404D41" w:rsidP="006D7EE5">
      <w:r>
        <w:rPr>
          <w:noProof/>
        </w:rPr>
        <w:drawing>
          <wp:inline distT="0" distB="0" distL="0" distR="0" wp14:anchorId="648E6395" wp14:editId="458F4749">
            <wp:extent cx="5400040" cy="389191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2" w:rsidRDefault="00432A88" w:rsidP="006D7EE5">
      <w:pPr>
        <w:pStyle w:val="af2"/>
        <w:numPr>
          <w:ilvl w:val="0"/>
          <w:numId w:val="9"/>
        </w:numPr>
      </w:pPr>
      <w:r>
        <w:rPr>
          <w:rFonts w:hint="eastAsia"/>
        </w:rPr>
        <w:t>用户</w:t>
      </w:r>
      <w:r>
        <w:t>在电商平台发起充值请求。</w:t>
      </w:r>
    </w:p>
    <w:p w:rsidR="00432A88" w:rsidRDefault="00432A88" w:rsidP="006D7EE5">
      <w:pPr>
        <w:pStyle w:val="af2"/>
        <w:numPr>
          <w:ilvl w:val="0"/>
          <w:numId w:val="9"/>
        </w:numPr>
      </w:pPr>
      <w:r>
        <w:rPr>
          <w:rFonts w:hint="eastAsia"/>
        </w:rPr>
        <w:lastRenderedPageBreak/>
        <w:t>支付</w:t>
      </w:r>
      <w:r>
        <w:t>平台接受请求并</w:t>
      </w:r>
      <w:r w:rsidR="002E2AE6">
        <w:rPr>
          <w:rFonts w:hint="eastAsia"/>
        </w:rPr>
        <w:t>验证，验证</w:t>
      </w:r>
      <w:r w:rsidR="002E2AE6">
        <w:t>通过继续</w:t>
      </w:r>
      <w:r w:rsidR="002E2AE6">
        <w:rPr>
          <w:rFonts w:hint="eastAsia"/>
        </w:rPr>
        <w:t>；</w:t>
      </w:r>
      <w:r w:rsidR="002E2AE6">
        <w:t>否则</w:t>
      </w:r>
      <w:r w:rsidR="002E2AE6">
        <w:rPr>
          <w:rFonts w:hint="eastAsia"/>
        </w:rPr>
        <w:t>返回。</w:t>
      </w:r>
    </w:p>
    <w:p w:rsidR="002E2AE6" w:rsidRDefault="002E2AE6" w:rsidP="006D7EE5">
      <w:pPr>
        <w:pStyle w:val="af2"/>
        <w:numPr>
          <w:ilvl w:val="0"/>
          <w:numId w:val="9"/>
        </w:numPr>
      </w:pPr>
      <w:r>
        <w:rPr>
          <w:rFonts w:hint="eastAsia"/>
        </w:rPr>
        <w:t>选择</w:t>
      </w:r>
      <w:r>
        <w:t>充值方式，并输入充值金额及</w:t>
      </w:r>
      <w:r>
        <w:rPr>
          <w:rFonts w:hint="eastAsia"/>
        </w:rPr>
        <w:t>验证码</w:t>
      </w:r>
      <w:r>
        <w:t>。</w:t>
      </w:r>
    </w:p>
    <w:p w:rsidR="002E2AE6" w:rsidRDefault="002E2AE6" w:rsidP="006D7EE5">
      <w:pPr>
        <w:pStyle w:val="af2"/>
        <w:numPr>
          <w:ilvl w:val="0"/>
          <w:numId w:val="9"/>
        </w:numPr>
      </w:pPr>
      <w:r>
        <w:rPr>
          <w:rFonts w:hint="eastAsia"/>
        </w:rPr>
        <w:t>确认充值跳转到</w:t>
      </w:r>
      <w:r>
        <w:t>第三方支付平台。</w:t>
      </w:r>
    </w:p>
    <w:p w:rsidR="002E2AE6" w:rsidRPr="00432A88" w:rsidRDefault="002E2AE6" w:rsidP="006D7EE5">
      <w:pPr>
        <w:pStyle w:val="af2"/>
        <w:numPr>
          <w:ilvl w:val="0"/>
          <w:numId w:val="9"/>
        </w:numPr>
      </w:pPr>
      <w:r>
        <w:rPr>
          <w:rFonts w:hint="eastAsia"/>
        </w:rPr>
        <w:t>在</w:t>
      </w:r>
      <w:r>
        <w:t>第三方支付平台完成充值操作</w:t>
      </w:r>
      <w:r>
        <w:rPr>
          <w:rFonts w:hint="eastAsia"/>
        </w:rPr>
        <w:t>，</w:t>
      </w:r>
      <w:r>
        <w:t>成功则</w:t>
      </w:r>
      <w:r>
        <w:rPr>
          <w:rFonts w:hint="eastAsia"/>
        </w:rPr>
        <w:t>跳转</w:t>
      </w:r>
      <w:r>
        <w:t>到商户系统</w:t>
      </w:r>
      <w:r>
        <w:rPr>
          <w:rFonts w:hint="eastAsia"/>
        </w:rPr>
        <w:t>页面；</w:t>
      </w:r>
      <w:r>
        <w:t>失败则返回</w:t>
      </w:r>
      <w:proofErr w:type="gramStart"/>
      <w:r>
        <w:t>到支付</w:t>
      </w:r>
      <w:proofErr w:type="gramEnd"/>
      <w:r>
        <w:t>平台充值</w:t>
      </w:r>
      <w:r>
        <w:rPr>
          <w:rFonts w:hint="eastAsia"/>
        </w:rPr>
        <w:t>页面</w:t>
      </w:r>
      <w:r>
        <w:t>。</w:t>
      </w:r>
    </w:p>
    <w:p w:rsidR="001F3675" w:rsidRDefault="001F3675" w:rsidP="006D7EE5">
      <w:pPr>
        <w:pStyle w:val="3"/>
      </w:pPr>
      <w:bookmarkStart w:id="16" w:name="_Toc456769598"/>
      <w:r>
        <w:rPr>
          <w:rFonts w:hint="eastAsia"/>
        </w:rPr>
        <w:t>接口</w:t>
      </w:r>
      <w:bookmarkEnd w:id="16"/>
    </w:p>
    <w:p w:rsidR="00F6435B" w:rsidRDefault="00F6435B" w:rsidP="00A902BC">
      <w:pPr>
        <w:pStyle w:val="af2"/>
        <w:numPr>
          <w:ilvl w:val="0"/>
          <w:numId w:val="15"/>
        </w:numPr>
      </w:pPr>
      <w:r>
        <w:rPr>
          <w:rFonts w:hint="eastAsia"/>
        </w:rPr>
        <w:t>充值</w:t>
      </w:r>
      <w:r>
        <w:t>接口类图：</w:t>
      </w:r>
    </w:p>
    <w:p w:rsidR="00F6435B" w:rsidRDefault="00390D2B" w:rsidP="006D7EE5">
      <w:pPr>
        <w:pStyle w:val="af2"/>
      </w:pPr>
      <w:r>
        <w:object w:dxaOrig="15845" w:dyaOrig="16548">
          <v:shape id="_x0000_i1026" type="#_x0000_t75" style="width:424.55pt;height:443.55pt" o:ole="">
            <v:imagedata r:id="rId22" o:title=""/>
          </v:shape>
          <o:OLEObject Type="Embed" ProgID="Visio.Drawing.15" ShapeID="_x0000_i1026" DrawAspect="Content" ObjectID="_1530632429" r:id="rId23"/>
        </w:object>
      </w:r>
    </w:p>
    <w:p w:rsidR="00F6435B" w:rsidRDefault="00F6435B" w:rsidP="00016D88">
      <w:pPr>
        <w:pStyle w:val="af2"/>
        <w:numPr>
          <w:ilvl w:val="0"/>
          <w:numId w:val="15"/>
        </w:numPr>
      </w:pPr>
      <w:r>
        <w:rPr>
          <w:rFonts w:hint="eastAsia"/>
        </w:rPr>
        <w:lastRenderedPageBreak/>
        <w:t>详细</w:t>
      </w:r>
      <w:r>
        <w:t>描述：</w:t>
      </w: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121"/>
        <w:gridCol w:w="2123"/>
        <w:gridCol w:w="2124"/>
        <w:gridCol w:w="2839"/>
      </w:tblGrid>
      <w:tr w:rsidR="00F6435B" w:rsidTr="00F6435B">
        <w:tc>
          <w:tcPr>
            <w:tcW w:w="10207" w:type="dxa"/>
            <w:gridSpan w:val="4"/>
            <w:shd w:val="clear" w:color="auto" w:fill="9CC2E5" w:themeFill="accent1" w:themeFillTint="99"/>
          </w:tcPr>
          <w:p w:rsidR="00F6435B" w:rsidRDefault="00F6435B" w:rsidP="00D16426">
            <w:pPr>
              <w:pStyle w:val="af2"/>
              <w:ind w:firstLine="48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echargeController</w:t>
            </w:r>
            <w:proofErr w:type="spellEnd"/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123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124" w:type="dxa"/>
          </w:tcPr>
          <w:p w:rsidR="00BF7157" w:rsidRDefault="00F6435B" w:rsidP="006D7EE5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839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recharge</w:t>
            </w:r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F6435B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接收商户系统</w:t>
            </w:r>
            <w:r>
              <w:rPr>
                <w:rFonts w:hint="eastAsia"/>
              </w:rPr>
              <w:t>充值</w:t>
            </w:r>
            <w:r>
              <w:t>请求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请求</w:t>
            </w:r>
            <w:r>
              <w:t>参数进行校验，校验通过则返回充值页面，否则返回错误提示信息。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to</w:t>
            </w:r>
            <w:r>
              <w:t>Recharge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接收</w:t>
            </w:r>
            <w:r>
              <w:t>用户输入的充值数据，对第三方支付平台发起</w:t>
            </w:r>
            <w:r>
              <w:rPr>
                <w:rFonts w:hint="eastAsia"/>
              </w:rPr>
              <w:t>充值</w:t>
            </w:r>
            <w:r>
              <w:t>请求。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bao</w:t>
            </w:r>
            <w:r>
              <w:t>FooFront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</w:t>
            </w:r>
            <w:proofErr w:type="gramStart"/>
            <w:r>
              <w:rPr>
                <w:rFonts w:hint="eastAsia"/>
              </w:rPr>
              <w:t>宝付</w:t>
            </w:r>
            <w:r>
              <w:t>支付</w:t>
            </w:r>
            <w:proofErr w:type="gramEnd"/>
            <w:r>
              <w:t>平台</w:t>
            </w:r>
            <w:r>
              <w:rPr>
                <w:rFonts w:hint="eastAsia"/>
              </w:rPr>
              <w:t>前台</w:t>
            </w:r>
            <w:r>
              <w:t>回调请求。</w:t>
            </w:r>
          </w:p>
        </w:tc>
      </w:tr>
      <w:tr w:rsidR="00BF7157" w:rsidTr="00F6435B">
        <w:tc>
          <w:tcPr>
            <w:tcW w:w="3121" w:type="dxa"/>
          </w:tcPr>
          <w:p w:rsidR="00BF7157" w:rsidRDefault="00F6435B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baoFooBack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</w:t>
            </w:r>
            <w:proofErr w:type="gramStart"/>
            <w:r>
              <w:rPr>
                <w:rFonts w:hint="eastAsia"/>
              </w:rPr>
              <w:t>宝</w:t>
            </w:r>
            <w:r>
              <w:t>支付</w:t>
            </w:r>
            <w:proofErr w:type="gramEnd"/>
            <w:r>
              <w:t>平台</w:t>
            </w:r>
            <w:r>
              <w:rPr>
                <w:rFonts w:hint="eastAsia"/>
              </w:rPr>
              <w:t>后台</w:t>
            </w:r>
            <w:r>
              <w:t>回调请求</w:t>
            </w:r>
            <w:r>
              <w:rPr>
                <w:rFonts w:hint="eastAsia"/>
              </w:rPr>
              <w:t>，</w:t>
            </w:r>
            <w:r>
              <w:t>并将处理结果返回给</w:t>
            </w:r>
            <w:proofErr w:type="gramStart"/>
            <w:r>
              <w:rPr>
                <w:rFonts w:hint="eastAsia"/>
              </w:rPr>
              <w:t>宝付</w:t>
            </w:r>
            <w:r>
              <w:t>支付</w:t>
            </w:r>
            <w:proofErr w:type="gramEnd"/>
            <w:r>
              <w:t>平台。</w:t>
            </w:r>
          </w:p>
        </w:tc>
      </w:tr>
      <w:tr w:rsidR="00BF7157" w:rsidTr="00F6435B">
        <w:tc>
          <w:tcPr>
            <w:tcW w:w="3121" w:type="dxa"/>
          </w:tcPr>
          <w:p w:rsidR="00BF7157" w:rsidRDefault="003C10C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hui</w:t>
            </w:r>
            <w:r w:rsidR="001B6091">
              <w:t>c</w:t>
            </w:r>
            <w:r>
              <w:rPr>
                <w:rFonts w:hint="eastAsia"/>
              </w:rPr>
              <w:t>haoFront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</w:t>
            </w:r>
            <w:r>
              <w:rPr>
                <w:rFonts w:hint="eastAsia"/>
              </w:rPr>
              <w:t>汇</w:t>
            </w:r>
            <w:proofErr w:type="gramStart"/>
            <w:r>
              <w:rPr>
                <w:rFonts w:hint="eastAsia"/>
              </w:rPr>
              <w:t>潮</w:t>
            </w:r>
            <w:r>
              <w:t>支付</w:t>
            </w:r>
            <w:proofErr w:type="gramEnd"/>
            <w:r>
              <w:t>平台</w:t>
            </w:r>
            <w:r>
              <w:rPr>
                <w:rFonts w:hint="eastAsia"/>
              </w:rPr>
              <w:t>前台</w:t>
            </w:r>
            <w:r>
              <w:t>回调请求。</w:t>
            </w:r>
          </w:p>
        </w:tc>
      </w:tr>
      <w:tr w:rsidR="00BF7157" w:rsidTr="00F6435B">
        <w:tc>
          <w:tcPr>
            <w:tcW w:w="3121" w:type="dxa"/>
          </w:tcPr>
          <w:p w:rsidR="00BF7157" w:rsidRDefault="003C10C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lastRenderedPageBreak/>
              <w:t>hui</w:t>
            </w:r>
            <w:r w:rsidR="001B6091">
              <w:t>c</w:t>
            </w:r>
            <w:r>
              <w:rPr>
                <w:rFonts w:hint="eastAsia"/>
              </w:rPr>
              <w:t>haoBack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</w:t>
            </w:r>
            <w:r>
              <w:rPr>
                <w:rFonts w:hint="eastAsia"/>
              </w:rPr>
              <w:t>汇</w:t>
            </w:r>
            <w:proofErr w:type="gramStart"/>
            <w:r>
              <w:rPr>
                <w:rFonts w:hint="eastAsia"/>
              </w:rPr>
              <w:t>潮</w:t>
            </w:r>
            <w:r>
              <w:t>支付</w:t>
            </w:r>
            <w:proofErr w:type="gramEnd"/>
            <w:r>
              <w:t>平台</w:t>
            </w:r>
            <w:r>
              <w:rPr>
                <w:rFonts w:hint="eastAsia"/>
              </w:rPr>
              <w:t>后台</w:t>
            </w:r>
            <w:r>
              <w:t>回调请求</w:t>
            </w:r>
            <w:r>
              <w:rPr>
                <w:rFonts w:hint="eastAsia"/>
              </w:rPr>
              <w:t>，</w:t>
            </w:r>
            <w:r>
              <w:t>并将处理结果返回给</w:t>
            </w:r>
            <w:proofErr w:type="gramStart"/>
            <w:r>
              <w:rPr>
                <w:rFonts w:hint="eastAsia"/>
              </w:rPr>
              <w:t>宝付</w:t>
            </w:r>
            <w:r>
              <w:t>支付</w:t>
            </w:r>
            <w:proofErr w:type="gramEnd"/>
            <w:r>
              <w:t>平台。</w:t>
            </w:r>
          </w:p>
        </w:tc>
      </w:tr>
      <w:tr w:rsidR="00BF7157" w:rsidTr="00F6435B">
        <w:tc>
          <w:tcPr>
            <w:tcW w:w="3121" w:type="dxa"/>
          </w:tcPr>
          <w:p w:rsidR="00BF7157" w:rsidRDefault="003C10C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on</w:t>
            </w:r>
            <w:r w:rsidR="00904E79">
              <w:t>l</w:t>
            </w:r>
            <w:r>
              <w:rPr>
                <w:rFonts w:hint="eastAsia"/>
              </w:rPr>
              <w:t>ineFront</w:t>
            </w:r>
            <w:proofErr w:type="spellEnd"/>
          </w:p>
        </w:tc>
        <w:tc>
          <w:tcPr>
            <w:tcW w:w="2123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F7157" w:rsidRDefault="00BF7157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F7157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proofErr w:type="gramStart"/>
            <w:r>
              <w:t>接收</w:t>
            </w:r>
            <w:r>
              <w:rPr>
                <w:rFonts w:hint="eastAsia"/>
              </w:rPr>
              <w:t>网银在线</w:t>
            </w:r>
            <w:proofErr w:type="gramEnd"/>
            <w:r>
              <w:t>支付平台</w:t>
            </w:r>
            <w:r>
              <w:rPr>
                <w:rFonts w:hint="eastAsia"/>
              </w:rPr>
              <w:t>前台</w:t>
            </w:r>
            <w:r>
              <w:t>回调请求。</w:t>
            </w:r>
          </w:p>
        </w:tc>
      </w:tr>
      <w:tr w:rsidR="003C10C0" w:rsidTr="00F6435B">
        <w:tc>
          <w:tcPr>
            <w:tcW w:w="3121" w:type="dxa"/>
          </w:tcPr>
          <w:p w:rsidR="003C10C0" w:rsidRDefault="003C10C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on</w:t>
            </w:r>
            <w:r w:rsidR="005B36FA">
              <w:t>l</w:t>
            </w:r>
            <w:r>
              <w:rPr>
                <w:rFonts w:hint="eastAsia"/>
              </w:rPr>
              <w:t>ineBack</w:t>
            </w:r>
            <w:proofErr w:type="spellEnd"/>
          </w:p>
        </w:tc>
        <w:tc>
          <w:tcPr>
            <w:tcW w:w="2123" w:type="dxa"/>
          </w:tcPr>
          <w:p w:rsidR="003C10C0" w:rsidRDefault="003C10C0" w:rsidP="006D7EE5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3C10C0" w:rsidRDefault="003C10C0" w:rsidP="006D7EE5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3C10C0" w:rsidRDefault="004D24CD" w:rsidP="006D7EE5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proofErr w:type="gramStart"/>
            <w:r>
              <w:t>接收</w:t>
            </w:r>
            <w:r>
              <w:rPr>
                <w:rFonts w:hint="eastAsia"/>
              </w:rPr>
              <w:t>网银在线</w:t>
            </w:r>
            <w:proofErr w:type="gramEnd"/>
            <w:r>
              <w:t>支付平台</w:t>
            </w:r>
            <w:r>
              <w:rPr>
                <w:rFonts w:hint="eastAsia"/>
              </w:rPr>
              <w:t>后台</w:t>
            </w:r>
            <w:r>
              <w:t>回调请求</w:t>
            </w:r>
            <w:r>
              <w:rPr>
                <w:rFonts w:hint="eastAsia"/>
              </w:rPr>
              <w:t>，</w:t>
            </w:r>
            <w:r>
              <w:t>并将处理结果返回</w:t>
            </w:r>
            <w:proofErr w:type="gramStart"/>
            <w:r>
              <w:t>给</w:t>
            </w:r>
            <w:r>
              <w:rPr>
                <w:rFonts w:hint="eastAsia"/>
              </w:rPr>
              <w:t>网银在线</w:t>
            </w:r>
            <w:proofErr w:type="gramEnd"/>
            <w:r>
              <w:t>支付平台。</w:t>
            </w:r>
          </w:p>
        </w:tc>
      </w:tr>
    </w:tbl>
    <w:p w:rsidR="00694092" w:rsidRDefault="00694092" w:rsidP="006D7EE5">
      <w:pPr>
        <w:pStyle w:val="af2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81"/>
        <w:gridCol w:w="2362"/>
        <w:gridCol w:w="2523"/>
        <w:gridCol w:w="2441"/>
      </w:tblGrid>
      <w:tr w:rsidR="003F644D" w:rsidTr="006D7EE5">
        <w:tc>
          <w:tcPr>
            <w:tcW w:w="10207" w:type="dxa"/>
            <w:gridSpan w:val="4"/>
            <w:shd w:val="clear" w:color="auto" w:fill="9CC2E5" w:themeFill="accent1" w:themeFillTint="99"/>
          </w:tcPr>
          <w:p w:rsidR="003F644D" w:rsidRDefault="003F644D" w:rsidP="00D16426">
            <w:pPr>
              <w:pStyle w:val="af2"/>
              <w:ind w:firstLine="480"/>
              <w:jc w:val="center"/>
            </w:pPr>
            <w:proofErr w:type="spellStart"/>
            <w:r w:rsidRPr="00F3686B">
              <w:t>RechargeContextService</w:t>
            </w:r>
            <w:proofErr w:type="spellEnd"/>
          </w:p>
        </w:tc>
      </w:tr>
      <w:tr w:rsidR="003F644D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44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3F644D" w:rsidRPr="00515ED6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recharge</w:t>
            </w:r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3F644D" w:rsidRPr="00515ED6" w:rsidRDefault="003F644D" w:rsidP="006D7EE5">
            <w:pPr>
              <w:pStyle w:val="af2"/>
              <w:ind w:firstLine="480"/>
            </w:pPr>
            <w:r w:rsidRPr="00515ED6">
              <w:rPr>
                <w:rFonts w:hint="eastAsia"/>
              </w:rPr>
              <w:t>根据</w:t>
            </w:r>
            <w:r>
              <w:rPr>
                <w:rFonts w:hint="eastAsia"/>
              </w:rPr>
              <w:t>选择</w:t>
            </w:r>
            <w:r>
              <w:t>的</w:t>
            </w:r>
            <w:r>
              <w:rPr>
                <w:rFonts w:hint="eastAsia"/>
              </w:rPr>
              <w:t>第三方支付</w:t>
            </w:r>
            <w:r>
              <w:t>类型</w:t>
            </w:r>
            <w:r w:rsidRPr="00515ED6">
              <w:rPr>
                <w:rFonts w:hint="eastAsia"/>
              </w:rPr>
              <w:t>进行</w:t>
            </w:r>
            <w:r>
              <w:rPr>
                <w:rFonts w:hint="eastAsia"/>
              </w:rPr>
              <w:t>不同</w:t>
            </w:r>
            <w:r>
              <w:t>的数据封装</w:t>
            </w:r>
          </w:p>
        </w:tc>
      </w:tr>
      <w:tr w:rsidR="003F644D" w:rsidRPr="006F06C4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t>initRechargeService</w:t>
            </w:r>
            <w:proofErr w:type="spellEnd"/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t>RechargeService</w:t>
            </w:r>
            <w:proofErr w:type="spellEnd"/>
            <w:r>
              <w:t>:</w:t>
            </w:r>
          </w:p>
        </w:tc>
        <w:tc>
          <w:tcPr>
            <w:tcW w:w="2441" w:type="dxa"/>
          </w:tcPr>
          <w:p w:rsidR="003F644D" w:rsidRPr="006F06C4" w:rsidRDefault="003F644D" w:rsidP="006D7EE5">
            <w:r>
              <w:rPr>
                <w:rFonts w:hint="eastAsia"/>
              </w:rPr>
              <w:t>根据不同</w:t>
            </w:r>
            <w:r>
              <w:t>的</w:t>
            </w:r>
            <w:r>
              <w:rPr>
                <w:rFonts w:hint="eastAsia"/>
              </w:rPr>
              <w:t>第三方回调</w:t>
            </w:r>
            <w:r>
              <w:t>进行</w:t>
            </w:r>
            <w:r>
              <w:rPr>
                <w:rFonts w:hint="eastAsia"/>
              </w:rPr>
              <w:t>不同</w:t>
            </w:r>
            <w:r>
              <w:t>的数</w:t>
            </w:r>
            <w:r>
              <w:lastRenderedPageBreak/>
              <w:t>据处理</w:t>
            </w:r>
          </w:p>
        </w:tc>
      </w:tr>
      <w:tr w:rsidR="003F644D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lastRenderedPageBreak/>
              <w:t>back</w:t>
            </w:r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3F644D" w:rsidRDefault="003F644D" w:rsidP="006D7EE5">
            <w:pPr>
              <w:pStyle w:val="af2"/>
              <w:ind w:firstLine="480"/>
            </w:pPr>
            <w:r>
              <w:rPr>
                <w:rFonts w:hint="eastAsia"/>
              </w:rPr>
              <w:t>根据不同</w:t>
            </w:r>
            <w:r>
              <w:t>的</w:t>
            </w:r>
            <w:r>
              <w:rPr>
                <w:rFonts w:hint="eastAsia"/>
              </w:rPr>
              <w:t>第三方回调</w:t>
            </w:r>
            <w:r>
              <w:t>进行</w:t>
            </w:r>
            <w:r>
              <w:rPr>
                <w:rFonts w:hint="eastAsia"/>
              </w:rPr>
              <w:t>不同</w:t>
            </w:r>
            <w:r>
              <w:t>的数据处理</w:t>
            </w:r>
          </w:p>
        </w:tc>
      </w:tr>
      <w:tr w:rsidR="003F644D" w:rsidRPr="000A28C6" w:rsidTr="006D7EE5">
        <w:tc>
          <w:tcPr>
            <w:tcW w:w="2881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t>save</w:t>
            </w:r>
            <w:r>
              <w:rPr>
                <w:rFonts w:hint="eastAsia"/>
              </w:rPr>
              <w:t>Back</w:t>
            </w:r>
            <w:proofErr w:type="spellEnd"/>
          </w:p>
        </w:tc>
        <w:tc>
          <w:tcPr>
            <w:tcW w:w="2362" w:type="dxa"/>
          </w:tcPr>
          <w:p w:rsidR="003F644D" w:rsidRDefault="003F644D" w:rsidP="006D7EE5">
            <w:pPr>
              <w:pStyle w:val="af2"/>
              <w:ind w:firstLine="480"/>
            </w:pPr>
            <w:proofErr w:type="spellStart"/>
            <w:r>
              <w:t>transId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流水号</w:t>
            </w:r>
          </w:p>
          <w:p w:rsidR="003F644D" w:rsidRPr="005E4D6A" w:rsidRDefault="003F644D" w:rsidP="006D7EE5">
            <w:r>
              <w:rPr>
                <w:rFonts w:hint="eastAsia"/>
              </w:rPr>
              <w:t xml:space="preserve"> </w:t>
            </w:r>
            <w:r>
              <w:t xml:space="preserve">money: </w:t>
            </w:r>
            <w:r>
              <w:rPr>
                <w:rFonts w:hint="eastAsia"/>
              </w:rPr>
              <w:t>充值</w:t>
            </w:r>
            <w:r>
              <w:t>金额</w:t>
            </w:r>
          </w:p>
        </w:tc>
        <w:tc>
          <w:tcPr>
            <w:tcW w:w="2523" w:type="dxa"/>
          </w:tcPr>
          <w:p w:rsidR="003F644D" w:rsidRDefault="003F644D" w:rsidP="006D7EE5">
            <w:pPr>
              <w:pStyle w:val="af2"/>
              <w:ind w:firstLine="480"/>
            </w:pPr>
          </w:p>
        </w:tc>
        <w:tc>
          <w:tcPr>
            <w:tcW w:w="2441" w:type="dxa"/>
          </w:tcPr>
          <w:p w:rsidR="003F644D" w:rsidRPr="000A28C6" w:rsidRDefault="003F644D" w:rsidP="006D7EE5">
            <w:r>
              <w:rPr>
                <w:rFonts w:hint="eastAsia"/>
              </w:rPr>
              <w:t>当</w:t>
            </w:r>
            <w:r>
              <w:t>充</w:t>
            </w:r>
            <w:proofErr w:type="gramStart"/>
            <w:r>
              <w:t>值成功</w:t>
            </w:r>
            <w:proofErr w:type="gramEnd"/>
            <w:r>
              <w:t>时，</w:t>
            </w:r>
            <w:r>
              <w:rPr>
                <w:rFonts w:hint="eastAsia"/>
              </w:rPr>
              <w:t>更新</w:t>
            </w:r>
            <w:r>
              <w:t>用户账户信息</w:t>
            </w:r>
          </w:p>
        </w:tc>
      </w:tr>
    </w:tbl>
    <w:p w:rsidR="00EC68C8" w:rsidRDefault="00EC68C8" w:rsidP="006D7EE5">
      <w:pPr>
        <w:pStyle w:val="af2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962"/>
        <w:gridCol w:w="2292"/>
        <w:gridCol w:w="2949"/>
        <w:gridCol w:w="2004"/>
      </w:tblGrid>
      <w:tr w:rsidR="00EC68C8" w:rsidTr="006D7EE5">
        <w:tc>
          <w:tcPr>
            <w:tcW w:w="10207" w:type="dxa"/>
            <w:gridSpan w:val="4"/>
            <w:shd w:val="clear" w:color="auto" w:fill="9CC2E5" w:themeFill="accent1" w:themeFillTint="99"/>
          </w:tcPr>
          <w:p w:rsidR="00EC68C8" w:rsidRDefault="00EC68C8" w:rsidP="002B4D30">
            <w:pPr>
              <w:pStyle w:val="af2"/>
              <w:ind w:firstLine="48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echarge</w:t>
            </w:r>
            <w:r w:rsidR="00427453">
              <w:t>A</w:t>
            </w:r>
            <w:r w:rsidR="00427453">
              <w:rPr>
                <w:rFonts w:hint="eastAsia"/>
              </w:rPr>
              <w:t>pplication</w:t>
            </w:r>
            <w:r>
              <w:t>Service</w:t>
            </w:r>
            <w:proofErr w:type="spellEnd"/>
          </w:p>
        </w:tc>
      </w:tr>
      <w:tr w:rsidR="00EC68C8" w:rsidTr="00FC3971">
        <w:tc>
          <w:tcPr>
            <w:tcW w:w="2962" w:type="dxa"/>
          </w:tcPr>
          <w:p w:rsidR="00EC68C8" w:rsidRDefault="00EC68C8" w:rsidP="006D7EE5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362" w:type="dxa"/>
          </w:tcPr>
          <w:p w:rsidR="00EC68C8" w:rsidRDefault="00EC68C8" w:rsidP="006D7EE5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523" w:type="dxa"/>
          </w:tcPr>
          <w:p w:rsidR="00EC68C8" w:rsidRDefault="00EC68C8" w:rsidP="006D7EE5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360" w:type="dxa"/>
          </w:tcPr>
          <w:p w:rsidR="00EC68C8" w:rsidRDefault="00EC68C8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EC68C8" w:rsidRPr="00515ED6" w:rsidTr="00FC3971">
        <w:tc>
          <w:tcPr>
            <w:tcW w:w="2962" w:type="dxa"/>
          </w:tcPr>
          <w:p w:rsidR="00EC68C8" w:rsidRDefault="00FC3971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createRecharge</w:t>
            </w:r>
            <w:r>
              <w:t>S</w:t>
            </w:r>
            <w:r>
              <w:rPr>
                <w:rFonts w:hint="eastAsia"/>
              </w:rPr>
              <w:t>ervice</w:t>
            </w:r>
            <w:proofErr w:type="spellEnd"/>
          </w:p>
        </w:tc>
        <w:tc>
          <w:tcPr>
            <w:tcW w:w="2362" w:type="dxa"/>
          </w:tcPr>
          <w:p w:rsidR="00EC68C8" w:rsidRDefault="002B4239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rechargeType</w:t>
            </w:r>
            <w:proofErr w:type="spellEnd"/>
            <w:r w:rsidR="00EC68C8">
              <w:t>:</w:t>
            </w:r>
            <w:r w:rsidR="00EC68C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523" w:type="dxa"/>
          </w:tcPr>
          <w:p w:rsidR="00EC68C8" w:rsidRDefault="002B4239" w:rsidP="006D7EE5">
            <w:pPr>
              <w:pStyle w:val="af2"/>
              <w:ind w:firstLine="480"/>
            </w:pPr>
            <w:proofErr w:type="spellStart"/>
            <w:r>
              <w:t>R</w:t>
            </w:r>
            <w:r>
              <w:rPr>
                <w:rFonts w:hint="eastAsia"/>
              </w:rPr>
              <w:t>echargeService</w:t>
            </w:r>
            <w:proofErr w:type="spellEnd"/>
            <w:r w:rsidR="00EC68C8">
              <w:rPr>
                <w:rFonts w:hint="eastAsia"/>
              </w:rPr>
              <w:t>:</w:t>
            </w:r>
            <w:r>
              <w:rPr>
                <w:rFonts w:hint="eastAsia"/>
              </w:rPr>
              <w:t>第三方充值服务</w:t>
            </w:r>
            <w:r w:rsidR="00244F10">
              <w:rPr>
                <w:rFonts w:hint="eastAsia"/>
              </w:rPr>
              <w:t>实例</w:t>
            </w:r>
          </w:p>
        </w:tc>
        <w:tc>
          <w:tcPr>
            <w:tcW w:w="2360" w:type="dxa"/>
          </w:tcPr>
          <w:p w:rsidR="00EC68C8" w:rsidRPr="00515ED6" w:rsidRDefault="00EC68C8" w:rsidP="006D7EE5">
            <w:pPr>
              <w:pStyle w:val="af2"/>
              <w:ind w:firstLine="480"/>
            </w:pPr>
            <w:r w:rsidRPr="00515ED6">
              <w:rPr>
                <w:rFonts w:hint="eastAsia"/>
              </w:rPr>
              <w:t>根据</w:t>
            </w:r>
            <w:r w:rsidR="002B4239">
              <w:rPr>
                <w:rFonts w:hint="eastAsia"/>
              </w:rPr>
              <w:t>充</w:t>
            </w:r>
            <w:proofErr w:type="gramStart"/>
            <w:r w:rsidR="002B4239">
              <w:rPr>
                <w:rFonts w:hint="eastAsia"/>
              </w:rPr>
              <w:t>值</w:t>
            </w:r>
            <w:r>
              <w:t>类型</w:t>
            </w:r>
            <w:proofErr w:type="gramEnd"/>
            <w:r w:rsidR="002B4239">
              <w:rPr>
                <w:rFonts w:hint="eastAsia"/>
              </w:rPr>
              <w:t>获取第三方充值服务实例</w:t>
            </w:r>
          </w:p>
        </w:tc>
      </w:tr>
      <w:tr w:rsidR="00EC68C8" w:rsidRPr="006F06C4" w:rsidTr="00FC3971">
        <w:tc>
          <w:tcPr>
            <w:tcW w:w="2962" w:type="dxa"/>
          </w:tcPr>
          <w:p w:rsidR="00EC68C8" w:rsidRDefault="00FC3971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create</w:t>
            </w:r>
            <w:r>
              <w:t>P</w:t>
            </w:r>
            <w:r>
              <w:rPr>
                <w:rFonts w:hint="eastAsia"/>
              </w:rPr>
              <w:t>aymentInterface</w:t>
            </w:r>
            <w:proofErr w:type="spellEnd"/>
          </w:p>
        </w:tc>
        <w:tc>
          <w:tcPr>
            <w:tcW w:w="2362" w:type="dxa"/>
          </w:tcPr>
          <w:p w:rsidR="00EC68C8" w:rsidRDefault="00A976D0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rechargeType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  <w:tc>
          <w:tcPr>
            <w:tcW w:w="2523" w:type="dxa"/>
          </w:tcPr>
          <w:p w:rsidR="00EC68C8" w:rsidRDefault="00A976D0" w:rsidP="006D7EE5">
            <w:pPr>
              <w:pStyle w:val="af2"/>
              <w:ind w:firstLine="480"/>
            </w:pPr>
            <w:proofErr w:type="spellStart"/>
            <w:r>
              <w:t>P</w:t>
            </w:r>
            <w:r>
              <w:rPr>
                <w:rFonts w:hint="eastAsia"/>
              </w:rPr>
              <w:t>ayment</w:t>
            </w:r>
            <w:r>
              <w:t>I</w:t>
            </w:r>
            <w:r>
              <w:rPr>
                <w:rFonts w:hint="eastAsia"/>
              </w:rPr>
              <w:t>nterface</w:t>
            </w:r>
            <w:r w:rsidR="00EC68C8">
              <w:rPr>
                <w:rFonts w:hint="eastAsia"/>
              </w:rPr>
              <w:t>DTO</w:t>
            </w:r>
            <w:proofErr w:type="spellEnd"/>
            <w:r w:rsidR="00EC68C8">
              <w:rPr>
                <w:rFonts w:hint="eastAsia"/>
              </w:rPr>
              <w:t>:</w:t>
            </w:r>
            <w:r>
              <w:rPr>
                <w:rFonts w:hint="eastAsia"/>
              </w:rPr>
              <w:t>第三方充值接口对象</w:t>
            </w:r>
          </w:p>
        </w:tc>
        <w:tc>
          <w:tcPr>
            <w:tcW w:w="2360" w:type="dxa"/>
          </w:tcPr>
          <w:p w:rsidR="00EC68C8" w:rsidRPr="006F06C4" w:rsidRDefault="00EC68C8" w:rsidP="006D7EE5">
            <w:r>
              <w:rPr>
                <w:rFonts w:hint="eastAsia"/>
              </w:rPr>
              <w:t>根据</w:t>
            </w:r>
            <w:r w:rsidR="005013C2">
              <w:rPr>
                <w:rFonts w:hint="eastAsia"/>
              </w:rPr>
              <w:t>充</w:t>
            </w:r>
            <w:proofErr w:type="gramStart"/>
            <w:r w:rsidR="005013C2">
              <w:rPr>
                <w:rFonts w:hint="eastAsia"/>
              </w:rPr>
              <w:t>值类型</w:t>
            </w:r>
            <w:proofErr w:type="gramEnd"/>
            <w:r w:rsidR="005013C2">
              <w:rPr>
                <w:rFonts w:hint="eastAsia"/>
              </w:rPr>
              <w:t>获取第三方充值接口信息</w:t>
            </w:r>
          </w:p>
        </w:tc>
      </w:tr>
    </w:tbl>
    <w:p w:rsidR="00EC68C8" w:rsidRDefault="00EC68C8" w:rsidP="006D7EE5">
      <w:pPr>
        <w:pStyle w:val="af2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81"/>
        <w:gridCol w:w="2362"/>
        <w:gridCol w:w="2523"/>
        <w:gridCol w:w="2441"/>
      </w:tblGrid>
      <w:tr w:rsidR="00F77D95" w:rsidTr="006D7EE5">
        <w:tc>
          <w:tcPr>
            <w:tcW w:w="10207" w:type="dxa"/>
            <w:gridSpan w:val="4"/>
            <w:shd w:val="clear" w:color="auto" w:fill="9CC2E5" w:themeFill="accent1" w:themeFillTint="99"/>
          </w:tcPr>
          <w:p w:rsidR="00F77D95" w:rsidRDefault="00F77D95" w:rsidP="00AA2807">
            <w:pPr>
              <w:pStyle w:val="af2"/>
              <w:ind w:firstLine="48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echargeService</w:t>
            </w:r>
            <w:proofErr w:type="spellEnd"/>
          </w:p>
        </w:tc>
      </w:tr>
      <w:tr w:rsidR="00515ED6" w:rsidTr="00515ED6">
        <w:tc>
          <w:tcPr>
            <w:tcW w:w="2881" w:type="dxa"/>
          </w:tcPr>
          <w:p w:rsidR="00F77D95" w:rsidRDefault="00F77D95" w:rsidP="006D7EE5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362" w:type="dxa"/>
          </w:tcPr>
          <w:p w:rsidR="00F77D95" w:rsidRDefault="00F77D95" w:rsidP="006D7EE5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523" w:type="dxa"/>
          </w:tcPr>
          <w:p w:rsidR="00F77D95" w:rsidRDefault="00F77D95" w:rsidP="006D7EE5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441" w:type="dxa"/>
          </w:tcPr>
          <w:p w:rsidR="00F77D95" w:rsidRDefault="00F77D95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515ED6" w:rsidTr="00515ED6">
        <w:tc>
          <w:tcPr>
            <w:tcW w:w="2881" w:type="dxa"/>
          </w:tcPr>
          <w:p w:rsidR="00F77D95" w:rsidRDefault="00F77D95" w:rsidP="006D7EE5">
            <w:pPr>
              <w:pStyle w:val="af2"/>
              <w:ind w:firstLine="480"/>
            </w:pPr>
            <w:r>
              <w:rPr>
                <w:rFonts w:hint="eastAsia"/>
              </w:rPr>
              <w:lastRenderedPageBreak/>
              <w:t>recharge</w:t>
            </w:r>
          </w:p>
        </w:tc>
        <w:tc>
          <w:tcPr>
            <w:tcW w:w="2362" w:type="dxa"/>
          </w:tcPr>
          <w:p w:rsidR="00F77D95" w:rsidRDefault="00D63E82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F77D95" w:rsidRDefault="00D63E82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F77D95" w:rsidRPr="00515ED6" w:rsidRDefault="00515ED6" w:rsidP="006D7EE5">
            <w:pPr>
              <w:pStyle w:val="af2"/>
              <w:ind w:firstLine="480"/>
            </w:pPr>
            <w:r w:rsidRPr="00515ED6">
              <w:rPr>
                <w:rFonts w:hint="eastAsia"/>
              </w:rPr>
              <w:t>根据</w:t>
            </w:r>
            <w:r w:rsidR="00981F3E">
              <w:rPr>
                <w:rFonts w:hint="eastAsia"/>
              </w:rPr>
              <w:t>选择</w:t>
            </w:r>
            <w:r w:rsidR="00981F3E">
              <w:t>的</w:t>
            </w:r>
            <w:r w:rsidR="00981F3E">
              <w:rPr>
                <w:rFonts w:hint="eastAsia"/>
              </w:rPr>
              <w:t>第三方支付</w:t>
            </w:r>
            <w:r w:rsidR="00981F3E">
              <w:t>类型</w:t>
            </w:r>
            <w:r w:rsidRPr="00515ED6">
              <w:rPr>
                <w:rFonts w:hint="eastAsia"/>
              </w:rPr>
              <w:t>进行</w:t>
            </w:r>
            <w:r w:rsidR="00981F3E">
              <w:rPr>
                <w:rFonts w:hint="eastAsia"/>
              </w:rPr>
              <w:t>不同</w:t>
            </w:r>
            <w:r w:rsidR="00981F3E">
              <w:t>的数据封装</w:t>
            </w:r>
          </w:p>
        </w:tc>
      </w:tr>
      <w:tr w:rsidR="00515ED6" w:rsidTr="00515ED6">
        <w:tc>
          <w:tcPr>
            <w:tcW w:w="2881" w:type="dxa"/>
          </w:tcPr>
          <w:p w:rsidR="00F77D95" w:rsidRDefault="00F77D95" w:rsidP="006D7EE5">
            <w:pPr>
              <w:pStyle w:val="af2"/>
              <w:ind w:firstLine="480"/>
            </w:pPr>
            <w:r>
              <w:t>front</w:t>
            </w:r>
          </w:p>
        </w:tc>
        <w:tc>
          <w:tcPr>
            <w:tcW w:w="2362" w:type="dxa"/>
          </w:tcPr>
          <w:p w:rsidR="00F77D95" w:rsidRDefault="00D63E82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F77D95" w:rsidRDefault="006F06C4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F77D95" w:rsidRPr="006F06C4" w:rsidRDefault="00836456" w:rsidP="006D7EE5">
            <w:r>
              <w:rPr>
                <w:rFonts w:hint="eastAsia"/>
              </w:rPr>
              <w:t>根据不同</w:t>
            </w:r>
            <w:r>
              <w:t>的</w:t>
            </w:r>
            <w:r>
              <w:rPr>
                <w:rFonts w:hint="eastAsia"/>
              </w:rPr>
              <w:t>第三方回调</w:t>
            </w:r>
            <w:r>
              <w:t>进行</w:t>
            </w:r>
            <w:r>
              <w:rPr>
                <w:rFonts w:hint="eastAsia"/>
              </w:rPr>
              <w:t>不同</w:t>
            </w:r>
            <w:r>
              <w:t>的数据处理</w:t>
            </w:r>
          </w:p>
        </w:tc>
      </w:tr>
      <w:tr w:rsidR="00515ED6" w:rsidTr="00515ED6">
        <w:tc>
          <w:tcPr>
            <w:tcW w:w="2881" w:type="dxa"/>
          </w:tcPr>
          <w:p w:rsidR="00F77D95" w:rsidRDefault="00D63E82" w:rsidP="006D7EE5">
            <w:pPr>
              <w:pStyle w:val="af2"/>
              <w:ind w:firstLine="480"/>
            </w:pPr>
            <w:r>
              <w:rPr>
                <w:rFonts w:hint="eastAsia"/>
              </w:rPr>
              <w:t>back</w:t>
            </w:r>
          </w:p>
        </w:tc>
        <w:tc>
          <w:tcPr>
            <w:tcW w:w="2362" w:type="dxa"/>
          </w:tcPr>
          <w:p w:rsidR="00F77D95" w:rsidRDefault="00D63E82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</w:t>
            </w:r>
            <w:r>
              <w:t>echargeInDTO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D63E82">
              <w:rPr>
                <w:rFonts w:hint="eastAsia"/>
              </w:rPr>
              <w:t>充值入参</w:t>
            </w:r>
            <w:proofErr w:type="gramEnd"/>
          </w:p>
        </w:tc>
        <w:tc>
          <w:tcPr>
            <w:tcW w:w="2523" w:type="dxa"/>
          </w:tcPr>
          <w:p w:rsidR="00F77D95" w:rsidRDefault="006F06C4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RechargeOutDTO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值出参</w:t>
            </w:r>
            <w:proofErr w:type="gramEnd"/>
          </w:p>
        </w:tc>
        <w:tc>
          <w:tcPr>
            <w:tcW w:w="2441" w:type="dxa"/>
          </w:tcPr>
          <w:p w:rsidR="00F77D95" w:rsidRDefault="00836456" w:rsidP="006D7EE5">
            <w:pPr>
              <w:pStyle w:val="af2"/>
              <w:ind w:firstLine="480"/>
            </w:pPr>
            <w:r>
              <w:rPr>
                <w:rFonts w:hint="eastAsia"/>
              </w:rPr>
              <w:t>根据不同</w:t>
            </w:r>
            <w:r>
              <w:t>的</w:t>
            </w:r>
            <w:r>
              <w:rPr>
                <w:rFonts w:hint="eastAsia"/>
              </w:rPr>
              <w:t>第三方回调</w:t>
            </w:r>
            <w:r>
              <w:t>进行</w:t>
            </w:r>
            <w:r>
              <w:rPr>
                <w:rFonts w:hint="eastAsia"/>
              </w:rPr>
              <w:t>不同</w:t>
            </w:r>
            <w:r>
              <w:t>的数据处理</w:t>
            </w:r>
          </w:p>
        </w:tc>
      </w:tr>
      <w:tr w:rsidR="00515ED6" w:rsidTr="00515ED6">
        <w:tc>
          <w:tcPr>
            <w:tcW w:w="2881" w:type="dxa"/>
          </w:tcPr>
          <w:p w:rsidR="00F77D95" w:rsidRDefault="00A21B12" w:rsidP="006D7EE5">
            <w:pPr>
              <w:pStyle w:val="af2"/>
              <w:ind w:firstLine="480"/>
            </w:pPr>
            <w:proofErr w:type="spellStart"/>
            <w:r>
              <w:t>save</w:t>
            </w:r>
            <w:r w:rsidR="00F77D95">
              <w:rPr>
                <w:rFonts w:hint="eastAsia"/>
              </w:rPr>
              <w:t>Back</w:t>
            </w:r>
            <w:proofErr w:type="spellEnd"/>
          </w:p>
        </w:tc>
        <w:tc>
          <w:tcPr>
            <w:tcW w:w="2362" w:type="dxa"/>
          </w:tcPr>
          <w:p w:rsidR="00F77D95" w:rsidRDefault="005E4D6A" w:rsidP="006D7EE5">
            <w:pPr>
              <w:pStyle w:val="af2"/>
              <w:ind w:firstLine="480"/>
            </w:pPr>
            <w:proofErr w:type="spellStart"/>
            <w:r>
              <w:t>transId</w:t>
            </w:r>
            <w:proofErr w:type="spellEnd"/>
            <w:r w:rsidR="00D63E82">
              <w:t>:</w:t>
            </w:r>
            <w:r w:rsidR="00D63E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流水号</w:t>
            </w:r>
          </w:p>
          <w:p w:rsidR="005E4D6A" w:rsidRPr="005E4D6A" w:rsidRDefault="005E4D6A" w:rsidP="006D7EE5">
            <w:r>
              <w:rPr>
                <w:rFonts w:hint="eastAsia"/>
              </w:rPr>
              <w:t xml:space="preserve"> </w:t>
            </w:r>
            <w:r>
              <w:t xml:space="preserve">money: </w:t>
            </w:r>
            <w:r>
              <w:rPr>
                <w:rFonts w:hint="eastAsia"/>
              </w:rPr>
              <w:t>充值</w:t>
            </w:r>
            <w:r>
              <w:t>金额</w:t>
            </w:r>
          </w:p>
        </w:tc>
        <w:tc>
          <w:tcPr>
            <w:tcW w:w="2523" w:type="dxa"/>
          </w:tcPr>
          <w:p w:rsidR="00F77D95" w:rsidRDefault="00F77D95" w:rsidP="006D7EE5">
            <w:pPr>
              <w:pStyle w:val="af2"/>
              <w:ind w:firstLine="480"/>
            </w:pPr>
          </w:p>
        </w:tc>
        <w:tc>
          <w:tcPr>
            <w:tcW w:w="2441" w:type="dxa"/>
          </w:tcPr>
          <w:p w:rsidR="00F77D95" w:rsidRPr="000A28C6" w:rsidRDefault="000A28C6" w:rsidP="006D7EE5">
            <w:r>
              <w:rPr>
                <w:rFonts w:hint="eastAsia"/>
              </w:rPr>
              <w:t>当</w:t>
            </w:r>
            <w:r>
              <w:t>充</w:t>
            </w:r>
            <w:proofErr w:type="gramStart"/>
            <w:r>
              <w:t>值成功</w:t>
            </w:r>
            <w:proofErr w:type="gramEnd"/>
            <w:r>
              <w:t>时，</w:t>
            </w:r>
            <w:r>
              <w:rPr>
                <w:rFonts w:hint="eastAsia"/>
              </w:rPr>
              <w:t>更新</w:t>
            </w:r>
            <w:r>
              <w:t>用户账户信息</w:t>
            </w:r>
          </w:p>
        </w:tc>
      </w:tr>
      <w:tr w:rsidR="00837216" w:rsidTr="00515ED6">
        <w:tc>
          <w:tcPr>
            <w:tcW w:w="2881" w:type="dxa"/>
          </w:tcPr>
          <w:p w:rsidR="00837216" w:rsidRDefault="00837216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callReturn</w:t>
            </w:r>
            <w:proofErr w:type="spellEnd"/>
          </w:p>
        </w:tc>
        <w:tc>
          <w:tcPr>
            <w:tcW w:w="2362" w:type="dxa"/>
          </w:tcPr>
          <w:p w:rsidR="00837216" w:rsidRDefault="00837216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流水号</w:t>
            </w:r>
          </w:p>
        </w:tc>
        <w:tc>
          <w:tcPr>
            <w:tcW w:w="2523" w:type="dxa"/>
          </w:tcPr>
          <w:p w:rsidR="00837216" w:rsidRDefault="00837216" w:rsidP="006D7EE5">
            <w:pPr>
              <w:pStyle w:val="af2"/>
              <w:ind w:firstLine="480"/>
            </w:pPr>
          </w:p>
        </w:tc>
        <w:tc>
          <w:tcPr>
            <w:tcW w:w="2441" w:type="dxa"/>
          </w:tcPr>
          <w:p w:rsidR="00837216" w:rsidRDefault="00837216" w:rsidP="006D7EE5">
            <w:pPr>
              <w:rPr>
                <w:rFonts w:hint="eastAsia"/>
              </w:rPr>
            </w:pPr>
            <w:r>
              <w:rPr>
                <w:rFonts w:hint="eastAsia"/>
              </w:rPr>
              <w:t>支付平台</w:t>
            </w:r>
          </w:p>
        </w:tc>
      </w:tr>
      <w:tr w:rsidR="00837216" w:rsidTr="00515ED6">
        <w:tc>
          <w:tcPr>
            <w:tcW w:w="2881" w:type="dxa"/>
          </w:tcPr>
          <w:p w:rsidR="00837216" w:rsidRDefault="00837216" w:rsidP="006D7EE5">
            <w:pPr>
              <w:pStyle w:val="af2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call</w:t>
            </w:r>
            <w:r>
              <w:t>Notice</w:t>
            </w:r>
            <w:proofErr w:type="spellEnd"/>
          </w:p>
        </w:tc>
        <w:tc>
          <w:tcPr>
            <w:tcW w:w="2362" w:type="dxa"/>
          </w:tcPr>
          <w:p w:rsidR="00837216" w:rsidRDefault="00837216" w:rsidP="006D7EE5">
            <w:pPr>
              <w:pStyle w:val="af2"/>
              <w:ind w:firstLine="4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transId</w:t>
            </w:r>
            <w:proofErr w:type="spellEnd"/>
            <w:r>
              <w:t>:</w:t>
            </w:r>
            <w:r>
              <w:rPr>
                <w:rFonts w:hint="eastAsia"/>
              </w:rPr>
              <w:t>流水号</w:t>
            </w:r>
          </w:p>
        </w:tc>
        <w:tc>
          <w:tcPr>
            <w:tcW w:w="2523" w:type="dxa"/>
          </w:tcPr>
          <w:p w:rsidR="00837216" w:rsidRDefault="00837216" w:rsidP="006D7EE5">
            <w:pPr>
              <w:pStyle w:val="af2"/>
              <w:ind w:firstLine="480"/>
            </w:pPr>
          </w:p>
        </w:tc>
        <w:tc>
          <w:tcPr>
            <w:tcW w:w="2441" w:type="dxa"/>
          </w:tcPr>
          <w:p w:rsidR="00837216" w:rsidRDefault="00837216" w:rsidP="006D7EE5">
            <w:pPr>
              <w:rPr>
                <w:rFonts w:hint="eastAsia"/>
              </w:rPr>
            </w:pPr>
          </w:p>
        </w:tc>
      </w:tr>
    </w:tbl>
    <w:p w:rsidR="00F77D95" w:rsidRDefault="00F77D95" w:rsidP="006D7EE5">
      <w:pPr>
        <w:pStyle w:val="af2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32"/>
        <w:gridCol w:w="2576"/>
        <w:gridCol w:w="4799"/>
      </w:tblGrid>
      <w:tr w:rsidR="00BE62D7" w:rsidTr="00BE62D7">
        <w:tc>
          <w:tcPr>
            <w:tcW w:w="10207" w:type="dxa"/>
            <w:gridSpan w:val="3"/>
            <w:shd w:val="clear" w:color="auto" w:fill="9CC2E5" w:themeFill="accent1" w:themeFillTint="99"/>
          </w:tcPr>
          <w:p w:rsidR="00BE62D7" w:rsidRDefault="00BE62D7" w:rsidP="00B47A03">
            <w:pPr>
              <w:pStyle w:val="af2"/>
              <w:ind w:firstLine="480"/>
              <w:jc w:val="center"/>
            </w:pPr>
            <w:proofErr w:type="spellStart"/>
            <w:r>
              <w:rPr>
                <w:rFonts w:hint="eastAsia"/>
              </w:rPr>
              <w:t>RechargeInDTO</w:t>
            </w:r>
            <w:proofErr w:type="spellEnd"/>
          </w:p>
        </w:tc>
      </w:tr>
      <w:tr w:rsidR="00BE62D7" w:rsidTr="00BE62D7">
        <w:tc>
          <w:tcPr>
            <w:tcW w:w="2881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属性</w:t>
            </w:r>
          </w:p>
        </w:tc>
        <w:tc>
          <w:tcPr>
            <w:tcW w:w="2362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4964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BE62D7" w:rsidRPr="00515ED6" w:rsidTr="00BE62D7">
        <w:tc>
          <w:tcPr>
            <w:tcW w:w="2881" w:type="dxa"/>
          </w:tcPr>
          <w:p w:rsidR="00BE62D7" w:rsidRDefault="00BE62D7" w:rsidP="006D7EE5">
            <w:pPr>
              <w:pStyle w:val="af2"/>
              <w:ind w:firstLine="480"/>
            </w:pPr>
            <w:r>
              <w:t>type</w:t>
            </w:r>
          </w:p>
        </w:tc>
        <w:tc>
          <w:tcPr>
            <w:tcW w:w="2362" w:type="dxa"/>
          </w:tcPr>
          <w:p w:rsidR="00BE62D7" w:rsidRDefault="00BE62D7" w:rsidP="006D7EE5">
            <w:pPr>
              <w:pStyle w:val="af2"/>
              <w:ind w:firstLine="480"/>
            </w:pPr>
            <w:r>
              <w:t>String</w:t>
            </w:r>
          </w:p>
        </w:tc>
        <w:tc>
          <w:tcPr>
            <w:tcW w:w="4964" w:type="dxa"/>
          </w:tcPr>
          <w:p w:rsidR="00BE62D7" w:rsidRPr="00515ED6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</w:tr>
      <w:tr w:rsidR="00BE62D7" w:rsidRPr="006F06C4" w:rsidTr="00BE62D7">
        <w:tc>
          <w:tcPr>
            <w:tcW w:w="2881" w:type="dxa"/>
          </w:tcPr>
          <w:p w:rsidR="00BE62D7" w:rsidRDefault="00BE62D7" w:rsidP="005A09CC">
            <w:pPr>
              <w:pStyle w:val="af2"/>
              <w:ind w:firstLine="480"/>
            </w:pPr>
            <w:proofErr w:type="spellStart"/>
            <w:r w:rsidRPr="00BE62D7">
              <w:lastRenderedPageBreak/>
              <w:t>bank</w:t>
            </w:r>
            <w:r w:rsidR="005A09CC" w:rsidRPr="005A09CC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2362" w:type="dxa"/>
          </w:tcPr>
          <w:p w:rsidR="00BE62D7" w:rsidRDefault="00BE62D7" w:rsidP="006D7EE5">
            <w:pPr>
              <w:pStyle w:val="af2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4" w:type="dxa"/>
          </w:tcPr>
          <w:p w:rsidR="00BE62D7" w:rsidRPr="006F06C4" w:rsidRDefault="00BE62D7" w:rsidP="006D7EE5">
            <w:r>
              <w:rPr>
                <w:rFonts w:hint="eastAsia"/>
              </w:rPr>
              <w:t>银行</w:t>
            </w:r>
          </w:p>
        </w:tc>
      </w:tr>
      <w:tr w:rsidR="00BE62D7" w:rsidTr="00BE62D7">
        <w:tc>
          <w:tcPr>
            <w:tcW w:w="2881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money</w:t>
            </w:r>
          </w:p>
        </w:tc>
        <w:tc>
          <w:tcPr>
            <w:tcW w:w="2362" w:type="dxa"/>
          </w:tcPr>
          <w:p w:rsidR="00BE62D7" w:rsidRDefault="00BE62D7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Big</w:t>
            </w:r>
            <w:r>
              <w:t>D</w:t>
            </w:r>
            <w:r>
              <w:rPr>
                <w:rFonts w:hint="eastAsia"/>
              </w:rPr>
              <w:t>ecimal</w:t>
            </w:r>
            <w:proofErr w:type="spellEnd"/>
          </w:p>
        </w:tc>
        <w:tc>
          <w:tcPr>
            <w:tcW w:w="4964" w:type="dxa"/>
          </w:tcPr>
          <w:p w:rsidR="00BE62D7" w:rsidRDefault="00BE62D7" w:rsidP="006D7EE5">
            <w:pPr>
              <w:pStyle w:val="af2"/>
              <w:ind w:firstLine="480"/>
            </w:pPr>
            <w:r>
              <w:rPr>
                <w:rFonts w:hint="eastAsia"/>
              </w:rPr>
              <w:t>充值金额</w:t>
            </w:r>
          </w:p>
        </w:tc>
      </w:tr>
      <w:tr w:rsidR="00BE62D7" w:rsidRPr="000A28C6" w:rsidTr="00BE62D7">
        <w:tc>
          <w:tcPr>
            <w:tcW w:w="2881" w:type="dxa"/>
          </w:tcPr>
          <w:p w:rsidR="00BE62D7" w:rsidRDefault="005203CC" w:rsidP="006D7EE5">
            <w:pPr>
              <w:pStyle w:val="af2"/>
              <w:ind w:firstLine="480"/>
            </w:pPr>
            <w:r>
              <w:rPr>
                <w:rFonts w:hint="eastAsia"/>
              </w:rPr>
              <w:t>user</w:t>
            </w:r>
          </w:p>
        </w:tc>
        <w:tc>
          <w:tcPr>
            <w:tcW w:w="2362" w:type="dxa"/>
          </w:tcPr>
          <w:p w:rsidR="00BE62D7" w:rsidRPr="005E4D6A" w:rsidRDefault="005203CC" w:rsidP="006D7EE5">
            <w:r>
              <w:rPr>
                <w:rFonts w:hint="eastAsia"/>
              </w:rPr>
              <w:t>User</w:t>
            </w:r>
          </w:p>
        </w:tc>
        <w:tc>
          <w:tcPr>
            <w:tcW w:w="4964" w:type="dxa"/>
          </w:tcPr>
          <w:p w:rsidR="00BE62D7" w:rsidRPr="000A28C6" w:rsidRDefault="005203CC" w:rsidP="006D7EE5">
            <w:r>
              <w:rPr>
                <w:rFonts w:hint="eastAsia"/>
              </w:rPr>
              <w:t>当前充</w:t>
            </w:r>
            <w:proofErr w:type="gramStart"/>
            <w:r>
              <w:rPr>
                <w:rFonts w:hint="eastAsia"/>
              </w:rPr>
              <w:t>值用户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5203CC" w:rsidRPr="000A28C6" w:rsidTr="00BE62D7">
        <w:tc>
          <w:tcPr>
            <w:tcW w:w="2881" w:type="dxa"/>
          </w:tcPr>
          <w:p w:rsidR="005203CC" w:rsidRDefault="005203CC" w:rsidP="006D7EE5">
            <w:pPr>
              <w:pStyle w:val="af2"/>
              <w:ind w:firstLine="480"/>
            </w:pPr>
            <w:r>
              <w:rPr>
                <w:rFonts w:hint="eastAsia"/>
              </w:rPr>
              <w:t>request</w:t>
            </w:r>
          </w:p>
        </w:tc>
        <w:tc>
          <w:tcPr>
            <w:tcW w:w="2362" w:type="dxa"/>
          </w:tcPr>
          <w:p w:rsidR="005203CC" w:rsidRDefault="005203CC" w:rsidP="006D7EE5">
            <w:proofErr w:type="spellStart"/>
            <w:r>
              <w:rPr>
                <w:rFonts w:hint="eastAsia"/>
              </w:rPr>
              <w:t>Http</w:t>
            </w:r>
            <w:r>
              <w:t>S</w:t>
            </w:r>
            <w:r>
              <w:rPr>
                <w:rFonts w:hint="eastAsia"/>
              </w:rPr>
              <w:t>ervlet</w:t>
            </w:r>
            <w:r>
              <w:t>R</w:t>
            </w:r>
            <w:r>
              <w:rPr>
                <w:rFonts w:hint="eastAsia"/>
              </w:rPr>
              <w:t>equest</w:t>
            </w:r>
            <w:proofErr w:type="spellEnd"/>
          </w:p>
        </w:tc>
        <w:tc>
          <w:tcPr>
            <w:tcW w:w="4964" w:type="dxa"/>
          </w:tcPr>
          <w:p w:rsidR="005203CC" w:rsidRDefault="005203CC" w:rsidP="006D7EE5">
            <w:r>
              <w:rPr>
                <w:rFonts w:hint="eastAsia"/>
              </w:rPr>
              <w:t>会话请求</w:t>
            </w:r>
          </w:p>
        </w:tc>
      </w:tr>
    </w:tbl>
    <w:p w:rsidR="00844688" w:rsidRPr="00BE62D7" w:rsidRDefault="00844688" w:rsidP="006D7EE5">
      <w:pPr>
        <w:pStyle w:val="af2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81"/>
        <w:gridCol w:w="2362"/>
        <w:gridCol w:w="4964"/>
      </w:tblGrid>
      <w:tr w:rsidR="00776168" w:rsidTr="006D7EE5">
        <w:tc>
          <w:tcPr>
            <w:tcW w:w="10207" w:type="dxa"/>
            <w:gridSpan w:val="3"/>
            <w:shd w:val="clear" w:color="auto" w:fill="9CC2E5" w:themeFill="accent1" w:themeFillTint="99"/>
          </w:tcPr>
          <w:p w:rsidR="00776168" w:rsidRDefault="00776168" w:rsidP="0045780E">
            <w:pPr>
              <w:pStyle w:val="af2"/>
              <w:ind w:firstLine="480"/>
              <w:jc w:val="center"/>
            </w:pPr>
            <w:proofErr w:type="spellStart"/>
            <w:r>
              <w:rPr>
                <w:rFonts w:hint="eastAsia"/>
              </w:rPr>
              <w:t>RechargeInDTO</w:t>
            </w:r>
            <w:proofErr w:type="spellEnd"/>
          </w:p>
        </w:tc>
      </w:tr>
      <w:tr w:rsidR="00776168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属性</w:t>
            </w:r>
          </w:p>
        </w:tc>
        <w:tc>
          <w:tcPr>
            <w:tcW w:w="2362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4964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776168" w:rsidRPr="00515ED6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result</w:t>
            </w:r>
          </w:p>
        </w:tc>
        <w:tc>
          <w:tcPr>
            <w:tcW w:w="2362" w:type="dxa"/>
          </w:tcPr>
          <w:p w:rsidR="00776168" w:rsidRDefault="00776168" w:rsidP="006D7EE5">
            <w:pPr>
              <w:pStyle w:val="af2"/>
              <w:ind w:firstLine="48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964" w:type="dxa"/>
          </w:tcPr>
          <w:p w:rsidR="00776168" w:rsidRPr="00515ED6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操作结果</w:t>
            </w:r>
          </w:p>
        </w:tc>
      </w:tr>
      <w:tr w:rsidR="00776168" w:rsidRPr="006F06C4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bean</w:t>
            </w:r>
          </w:p>
        </w:tc>
        <w:tc>
          <w:tcPr>
            <w:tcW w:w="2362" w:type="dxa"/>
          </w:tcPr>
          <w:p w:rsidR="00776168" w:rsidRDefault="00776168" w:rsidP="006D7EE5">
            <w:pPr>
              <w:pStyle w:val="af2"/>
              <w:ind w:firstLine="48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964" w:type="dxa"/>
          </w:tcPr>
          <w:p w:rsidR="00776168" w:rsidRPr="006F06C4" w:rsidRDefault="00776168" w:rsidP="006D7EE5">
            <w:r>
              <w:rPr>
                <w:rFonts w:hint="eastAsia"/>
              </w:rPr>
              <w:t>返回对象</w:t>
            </w:r>
          </w:p>
        </w:tc>
      </w:tr>
      <w:tr w:rsidR="00776168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submit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362" w:type="dxa"/>
          </w:tcPr>
          <w:p w:rsidR="00776168" w:rsidRDefault="00776168" w:rsidP="006D7EE5">
            <w:pPr>
              <w:pStyle w:val="af2"/>
              <w:ind w:firstLine="48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4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数据提交方式</w:t>
            </w:r>
          </w:p>
        </w:tc>
      </w:tr>
      <w:tr w:rsidR="00776168" w:rsidTr="006D7EE5">
        <w:tc>
          <w:tcPr>
            <w:tcW w:w="2881" w:type="dxa"/>
          </w:tcPr>
          <w:p w:rsidR="00776168" w:rsidRDefault="00776168" w:rsidP="006D7EE5">
            <w:pPr>
              <w:pStyle w:val="af2"/>
              <w:ind w:firstLine="480"/>
            </w:pPr>
            <w:r>
              <w:rPr>
                <w:rFonts w:hint="eastAsia"/>
              </w:rPr>
              <w:t>request</w:t>
            </w:r>
          </w:p>
        </w:tc>
        <w:tc>
          <w:tcPr>
            <w:tcW w:w="2362" w:type="dxa"/>
          </w:tcPr>
          <w:p w:rsidR="00776168" w:rsidRDefault="00776168" w:rsidP="006D7EE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64" w:type="dxa"/>
          </w:tcPr>
          <w:p w:rsidR="00776168" w:rsidRDefault="00776168" w:rsidP="006D7EE5">
            <w:r>
              <w:rPr>
                <w:rFonts w:hint="eastAsia"/>
              </w:rPr>
              <w:t>返回请求地址</w:t>
            </w:r>
          </w:p>
        </w:tc>
      </w:tr>
    </w:tbl>
    <w:p w:rsidR="00776168" w:rsidRPr="00F3686B" w:rsidRDefault="00776168" w:rsidP="006D7EE5">
      <w:pPr>
        <w:pStyle w:val="af2"/>
      </w:pPr>
    </w:p>
    <w:p w:rsidR="001F3675" w:rsidRDefault="001F3675" w:rsidP="006D7EE5">
      <w:pPr>
        <w:pStyle w:val="3"/>
      </w:pPr>
      <w:bookmarkStart w:id="17" w:name="_Toc456769599"/>
      <w:r>
        <w:rPr>
          <w:rFonts w:hint="eastAsia"/>
        </w:rPr>
        <w:t>存储</w:t>
      </w:r>
      <w:r>
        <w:t>分配</w:t>
      </w:r>
      <w:bookmarkEnd w:id="17"/>
    </w:p>
    <w:p w:rsidR="00D5195C" w:rsidRDefault="00F854B8" w:rsidP="006D7EE5">
      <w:r>
        <w:rPr>
          <w:rFonts w:hint="eastAsia"/>
        </w:rPr>
        <w:t>交易</w:t>
      </w:r>
      <w:r>
        <w:t>记录表：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43"/>
        <w:gridCol w:w="2043"/>
        <w:gridCol w:w="2115"/>
        <w:gridCol w:w="1145"/>
        <w:gridCol w:w="732"/>
        <w:gridCol w:w="2129"/>
      </w:tblGrid>
      <w:tr w:rsidR="00594A0E" w:rsidRPr="00F854B8" w:rsidTr="000732F1">
        <w:trPr>
          <w:trHeight w:val="360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字段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类型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精度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说明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TRANS_ID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TRANS_ID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流水号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USER_ID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USER_ID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用户编号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lastRenderedPageBreak/>
              <w:t>MONEY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MONEY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proofErr w:type="gramStart"/>
            <w:r w:rsidRPr="0077354F">
              <w:t>NUMBER(</w:t>
            </w:r>
            <w:proofErr w:type="gramEnd"/>
            <w:r w:rsidRPr="0077354F">
              <w:t>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操作金额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CREDIT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CREDIT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proofErr w:type="gramStart"/>
            <w:r w:rsidRPr="0077354F">
              <w:t>NUMBER(</w:t>
            </w:r>
            <w:proofErr w:type="gramEnd"/>
            <w:r w:rsidRPr="0077354F">
              <w:t>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操作积分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MOBILE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MOBILE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手机号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ORDER_ID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ORDER_ID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来源方订单号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SOURCE_CODE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SOURCE_CODE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rPr>
                <w:rFonts w:cs="Microsoft Sans Serif"/>
              </w:rPr>
              <w:t>平台来源（</w:t>
            </w:r>
            <w:r w:rsidRPr="0077354F">
              <w:t>SH:</w:t>
            </w:r>
            <w:r w:rsidRPr="0077354F">
              <w:rPr>
                <w:rFonts w:cs="Microsoft Sans Serif"/>
              </w:rPr>
              <w:t>商城</w:t>
            </w:r>
            <w:r w:rsidRPr="0077354F">
              <w:t xml:space="preserve"> P2P:p2p</w:t>
            </w:r>
            <w:r w:rsidRPr="0077354F">
              <w:rPr>
                <w:rFonts w:cs="Microsoft Sans Serif"/>
              </w:rPr>
              <w:t>平台</w:t>
            </w:r>
            <w:r w:rsidRPr="0077354F">
              <w:t xml:space="preserve"> H5:</w:t>
            </w:r>
            <w:r w:rsidRPr="0077354F">
              <w:rPr>
                <w:rFonts w:cs="Microsoft Sans Serif"/>
              </w:rPr>
              <w:t>微信）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OPERATE_TYPE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OPERATE_TYPE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操作类型</w:t>
            </w:r>
            <w:r w:rsidRPr="0077354F">
              <w:t>(1:</w:t>
            </w:r>
            <w:r w:rsidRPr="0077354F">
              <w:t>充值</w:t>
            </w:r>
            <w:r w:rsidRPr="0077354F">
              <w:t xml:space="preserve"> 2:</w:t>
            </w:r>
            <w:r w:rsidRPr="0077354F">
              <w:t>余额支付</w:t>
            </w:r>
            <w:r w:rsidRPr="0077354F">
              <w:t xml:space="preserve"> 3:</w:t>
            </w:r>
            <w:r w:rsidRPr="0077354F">
              <w:t>余额退款</w:t>
            </w:r>
            <w:r w:rsidRPr="0077354F">
              <w:t xml:space="preserve"> 4:</w:t>
            </w:r>
            <w:r w:rsidRPr="0077354F">
              <w:t>积分支付</w:t>
            </w:r>
            <w:r w:rsidRPr="0077354F">
              <w:t xml:space="preserve"> 5:</w:t>
            </w:r>
            <w:r w:rsidRPr="0077354F">
              <w:t>积分退款</w:t>
            </w:r>
            <w:r w:rsidRPr="0077354F">
              <w:t xml:space="preserve"> 6:</w:t>
            </w:r>
            <w:r w:rsidRPr="0077354F">
              <w:t>组合支付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7:</w:t>
            </w:r>
            <w:r w:rsidRPr="0077354F">
              <w:t>组合退款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)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TRADE_STATUS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TRADE_STATUS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交易状态（</w:t>
            </w:r>
            <w:r w:rsidRPr="0077354F">
              <w:t>1:</w:t>
            </w:r>
            <w:r w:rsidRPr="0077354F">
              <w:t>等待处理</w:t>
            </w:r>
            <w:r w:rsidRPr="0077354F">
              <w:t xml:space="preserve"> 2:</w:t>
            </w:r>
            <w:r w:rsidRPr="0077354F">
              <w:t>交易成功</w:t>
            </w:r>
            <w:r w:rsidRPr="0077354F">
              <w:t xml:space="preserve"> 3:</w:t>
            </w:r>
            <w:r w:rsidRPr="0077354F">
              <w:t>交易失败）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RETURN_URL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RETURN_URL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前台回调地址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NOTICE_URL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NOTICE_URL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A0E" w:rsidRPr="0077354F" w:rsidRDefault="00594A0E" w:rsidP="000732F1">
            <w:r w:rsidRPr="0077354F">
              <w:t>后台回调地址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CREATE_DATE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CREATE_DATE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创建时间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CREATE_BY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CREATE_BY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创建人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UPDATE_DATE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UPDATE_DATE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更新时间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lastRenderedPageBreak/>
              <w:t>UPDATE_BY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UPDATE_BY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更新人</w:t>
            </w:r>
          </w:p>
        </w:tc>
      </w:tr>
      <w:tr w:rsidR="00594A0E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REMARK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REMARK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VARCHAR2(255)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255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备注</w:t>
            </w:r>
          </w:p>
        </w:tc>
      </w:tr>
    </w:tbl>
    <w:p w:rsidR="00594A0E" w:rsidRDefault="00594A0E" w:rsidP="006D7EE5"/>
    <w:p w:rsidR="00594A0E" w:rsidRDefault="00594A0E" w:rsidP="006D7EE5">
      <w:r>
        <w:rPr>
          <w:rFonts w:hint="eastAsia"/>
        </w:rPr>
        <w:t>交易回调</w:t>
      </w:r>
      <w:r>
        <w:t>任务表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43"/>
        <w:gridCol w:w="2043"/>
        <w:gridCol w:w="2115"/>
        <w:gridCol w:w="1145"/>
        <w:gridCol w:w="732"/>
        <w:gridCol w:w="2129"/>
      </w:tblGrid>
      <w:tr w:rsidR="00594A0E" w:rsidRPr="00F854B8" w:rsidTr="00594A0E">
        <w:trPr>
          <w:trHeight w:val="360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字段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类型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长度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精度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594A0E" w:rsidRPr="00F854B8" w:rsidRDefault="00594A0E" w:rsidP="000732F1">
            <w:r w:rsidRPr="00F854B8">
              <w:rPr>
                <w:rFonts w:hint="eastAsia"/>
              </w:rPr>
              <w:t>说明</w:t>
            </w:r>
          </w:p>
        </w:tc>
      </w:tr>
      <w:tr w:rsidR="00594A0E" w:rsidRPr="00F854B8" w:rsidTr="00594A0E">
        <w:trPr>
          <w:trHeight w:val="30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TRANS_ID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TRANS_ID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VARCHAR2(32)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32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流水号</w:t>
            </w:r>
          </w:p>
        </w:tc>
      </w:tr>
      <w:tr w:rsidR="00594A0E" w:rsidRPr="00F854B8" w:rsidTr="00594A0E">
        <w:trPr>
          <w:trHeight w:val="30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>
              <w:t>COUNT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>
              <w:t>COUNT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>
              <w:t>INTEGER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次数（</w:t>
            </w:r>
            <w:r>
              <w:rPr>
                <w:rFonts w:hint="eastAsia"/>
              </w:rPr>
              <w:t>最多</w:t>
            </w:r>
            <w:r>
              <w:t>四次）</w:t>
            </w:r>
          </w:p>
        </w:tc>
      </w:tr>
      <w:tr w:rsidR="00594A0E" w:rsidRPr="00F854B8" w:rsidTr="00594A0E">
        <w:trPr>
          <w:trHeight w:val="30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CREATE_DATE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CREATE_DATE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DATE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创建时间</w:t>
            </w:r>
          </w:p>
        </w:tc>
      </w:tr>
      <w:tr w:rsidR="00594A0E" w:rsidRPr="00F854B8" w:rsidTr="00594A0E">
        <w:trPr>
          <w:trHeight w:val="30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REMARK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REMARK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VARCHAR2(255)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255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/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4A0E" w:rsidRPr="0077354F" w:rsidRDefault="00594A0E" w:rsidP="000732F1">
            <w:r w:rsidRPr="0077354F">
              <w:t>备注</w:t>
            </w:r>
          </w:p>
        </w:tc>
      </w:tr>
    </w:tbl>
    <w:p w:rsidR="00594A0E" w:rsidRDefault="00594A0E" w:rsidP="006D7EE5">
      <w:pPr>
        <w:rPr>
          <w:rFonts w:hint="eastAsia"/>
        </w:rPr>
      </w:pPr>
    </w:p>
    <w:p w:rsidR="001F3675" w:rsidRDefault="001F3675" w:rsidP="006D7EE5">
      <w:pPr>
        <w:pStyle w:val="3"/>
      </w:pPr>
      <w:bookmarkStart w:id="18" w:name="_Toc456769600"/>
      <w:r>
        <w:rPr>
          <w:rFonts w:hint="eastAsia"/>
        </w:rPr>
        <w:t>注释</w:t>
      </w:r>
      <w:r>
        <w:t>设计</w:t>
      </w:r>
      <w:bookmarkEnd w:id="18"/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6946"/>
      </w:tblGrid>
      <w:tr w:rsidR="005C3235" w:rsidTr="005C3235">
        <w:tc>
          <w:tcPr>
            <w:tcW w:w="3261" w:type="dxa"/>
            <w:shd w:val="clear" w:color="auto" w:fill="9CC2E5" w:themeFill="accent1" w:themeFillTint="99"/>
          </w:tcPr>
          <w:p w:rsidR="005C3235" w:rsidRPr="005C3235" w:rsidRDefault="005C3235" w:rsidP="006D7EE5">
            <w:r w:rsidRPr="005C3235">
              <w:rPr>
                <w:rFonts w:hint="eastAsia"/>
              </w:rPr>
              <w:t>类型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:rsidR="005C3235" w:rsidRPr="005C3235" w:rsidRDefault="005C3235" w:rsidP="006D7EE5">
            <w:r w:rsidRPr="005C3235">
              <w:rPr>
                <w:rFonts w:hint="eastAsia"/>
              </w:rPr>
              <w:t>说明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类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类的目的、</w:t>
            </w:r>
            <w:proofErr w:type="gramStart"/>
            <w:r w:rsidRPr="009D58DF">
              <w:rPr>
                <w:rFonts w:hint="eastAsia"/>
              </w:rPr>
              <w:t>即类所</w:t>
            </w:r>
            <w:proofErr w:type="gramEnd"/>
            <w:r w:rsidRPr="009D58DF">
              <w:rPr>
                <w:rFonts w:hint="eastAsia"/>
              </w:rPr>
              <w:t>完成的功能。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接口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设置接口的目的、它应如何被使用以及如何不被使用。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成员函数注释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对于设置与获取成员函数，在成员变量已有说明的情况下，可以不加注释；</w:t>
            </w:r>
            <w:r w:rsidRPr="009D58DF">
              <w:rPr>
                <w:rFonts w:hint="eastAsia"/>
                <w:b/>
              </w:rPr>
              <w:t>普通成员函数</w:t>
            </w:r>
            <w:r w:rsidRPr="009D58DF">
              <w:rPr>
                <w:rFonts w:hint="eastAsia"/>
              </w:rPr>
              <w:t>要求说明完成什么功能，参数含义是什么返回什么；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普通成员函数内部注释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控制结构，代码做了些什么以及为什么这样做，处理顺序</w:t>
            </w:r>
            <w:r w:rsidRPr="009D58DF">
              <w:rPr>
                <w:rFonts w:hint="eastAsia"/>
              </w:rPr>
              <w:lastRenderedPageBreak/>
              <w:t>等。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lastRenderedPageBreak/>
              <w:t>实参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参数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参数含义、及其它任何约束或前提条件</w:t>
            </w:r>
            <w:r>
              <w:rPr>
                <w:rFonts w:hint="eastAsia"/>
              </w:rPr>
              <w:t>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字段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属性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字段描述</w:t>
            </w:r>
            <w:r>
              <w:rPr>
                <w:rFonts w:hint="eastAsia"/>
              </w:rPr>
              <w:t>。</w:t>
            </w:r>
          </w:p>
        </w:tc>
      </w:tr>
      <w:tr w:rsidR="005C3235" w:rsidTr="005C3235">
        <w:tc>
          <w:tcPr>
            <w:tcW w:w="3261" w:type="dxa"/>
          </w:tcPr>
          <w:p w:rsidR="005C3235" w:rsidRPr="005C3235" w:rsidRDefault="005C3235" w:rsidP="006D7EE5">
            <w:r w:rsidRPr="005C3235">
              <w:rPr>
                <w:rFonts w:hint="eastAsia"/>
              </w:rPr>
              <w:t>局部变量</w:t>
            </w:r>
          </w:p>
        </w:tc>
        <w:tc>
          <w:tcPr>
            <w:tcW w:w="6946" w:type="dxa"/>
          </w:tcPr>
          <w:p w:rsidR="005C3235" w:rsidRDefault="005C3235" w:rsidP="006D7EE5">
            <w:r w:rsidRPr="009D58DF">
              <w:rPr>
                <w:rFonts w:hint="eastAsia"/>
              </w:rPr>
              <w:t>无特别意义的情况下不加注释</w:t>
            </w:r>
            <w:r>
              <w:rPr>
                <w:rFonts w:hint="eastAsia"/>
              </w:rPr>
              <w:t>。</w:t>
            </w:r>
          </w:p>
        </w:tc>
      </w:tr>
    </w:tbl>
    <w:p w:rsidR="00F854B8" w:rsidRPr="006928D1" w:rsidRDefault="00EA7B9F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类</w:t>
      </w:r>
      <w:r w:rsidRPr="006928D1">
        <w:t>注释</w:t>
      </w:r>
    </w:p>
    <w:p w:rsidR="00EA7B9F" w:rsidRDefault="00EA7B9F" w:rsidP="006D7EE5">
      <w:r>
        <w:rPr>
          <w:rFonts w:hint="eastAsia"/>
        </w:rPr>
        <w:t xml:space="preserve">Java bean </w:t>
      </w:r>
      <w:r>
        <w:rPr>
          <w:rFonts w:hint="eastAsia"/>
        </w:rPr>
        <w:t>类注释应该有功能说明、作者、版本信息、创建日期格式如下</w:t>
      </w:r>
    </w:p>
    <w:p w:rsidR="00EA7B9F" w:rsidRDefault="00EA7B9F" w:rsidP="006D7EE5">
      <w:pPr>
        <w:pStyle w:val="af2"/>
      </w:pPr>
      <w:r>
        <w:t>/**</w:t>
      </w:r>
    </w:p>
    <w:p w:rsidR="00EA7B9F" w:rsidRDefault="00EA7B9F" w:rsidP="006D7EE5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经营数据分析平台金额统计</w:t>
      </w:r>
      <w:r>
        <w:rPr>
          <w:rFonts w:hint="eastAsia"/>
        </w:rPr>
        <w:t xml:space="preserve"> Controller </w:t>
      </w:r>
      <w:r>
        <w:rPr>
          <w:rFonts w:hint="eastAsia"/>
        </w:rPr>
        <w:t>类</w:t>
      </w:r>
    </w:p>
    <w:p w:rsidR="00EA7B9F" w:rsidRDefault="00EA7B9F" w:rsidP="006D7EE5">
      <w:pPr>
        <w:pStyle w:val="af2"/>
      </w:pPr>
      <w:r>
        <w:t xml:space="preserve"> * @version 1.0 add by </w:t>
      </w:r>
      <w:proofErr w:type="spellStart"/>
      <w:r>
        <w:t>jsk</w:t>
      </w:r>
      <w:proofErr w:type="spellEnd"/>
      <w:r>
        <w:t xml:space="preserve"> at 2015-10-19</w:t>
      </w:r>
    </w:p>
    <w:p w:rsidR="00EA7B9F" w:rsidRDefault="00EA7B9F" w:rsidP="006D7EE5">
      <w:pPr>
        <w:pStyle w:val="af2"/>
      </w:pPr>
      <w:r>
        <w:t xml:space="preserve"> **/</w:t>
      </w:r>
    </w:p>
    <w:p w:rsidR="00EA7B9F" w:rsidRPr="006928D1" w:rsidRDefault="00EA7B9F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方法</w:t>
      </w:r>
      <w:r w:rsidRPr="006928D1">
        <w:t>注释</w:t>
      </w:r>
    </w:p>
    <w:p w:rsidR="00EA7B9F" w:rsidRDefault="00EA7B9F" w:rsidP="006D7EE5">
      <w:pPr>
        <w:pStyle w:val="af2"/>
      </w:pPr>
      <w:r>
        <w:rPr>
          <w:rFonts w:hint="eastAsia"/>
        </w:rPr>
        <w:t>方法注释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参数名称、含义</w:t>
      </w:r>
      <w:r>
        <w:rPr>
          <w:rFonts w:hint="eastAsia"/>
        </w:rPr>
        <w:t xml:space="preserve"> </w:t>
      </w:r>
      <w:r>
        <w:rPr>
          <w:rFonts w:hint="eastAsia"/>
        </w:rPr>
        <w:t>返回值，异常说明</w:t>
      </w:r>
    </w:p>
    <w:p w:rsidR="00EA7B9F" w:rsidRDefault="00EA7B9F" w:rsidP="006D7EE5">
      <w:pPr>
        <w:pStyle w:val="af2"/>
      </w:pPr>
      <w:r>
        <w:t>/**</w:t>
      </w:r>
    </w:p>
    <w:p w:rsidR="00EA7B9F" w:rsidRDefault="00EA7B9F" w:rsidP="006D7EE5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添加用户信息跳转</w:t>
      </w:r>
      <w:r>
        <w:rPr>
          <w:rFonts w:hint="eastAsia"/>
        </w:rPr>
        <w:tab/>
        <w:t xml:space="preserve"> </w:t>
      </w:r>
    </w:p>
    <w:p w:rsidR="00EA7B9F" w:rsidRDefault="00EA7B9F" w:rsidP="006D7EE5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request</w:t>
      </w:r>
    </w:p>
    <w:p w:rsidR="00EA7B9F" w:rsidRDefault="00EA7B9F" w:rsidP="006D7EE5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response</w:t>
      </w:r>
    </w:p>
    <w:p w:rsidR="00EA7B9F" w:rsidRDefault="00EA7B9F" w:rsidP="006D7EE5">
      <w:pPr>
        <w:pStyle w:val="af2"/>
      </w:pPr>
      <w:r>
        <w:t>* @return</w:t>
      </w:r>
    </w:p>
    <w:p w:rsidR="00EA7B9F" w:rsidRDefault="00EA7B9F" w:rsidP="006D7EE5">
      <w:pPr>
        <w:pStyle w:val="af2"/>
      </w:pPr>
      <w:r>
        <w:t>*/</w:t>
      </w:r>
    </w:p>
    <w:p w:rsidR="00EA7B9F" w:rsidRPr="006928D1" w:rsidRDefault="00EA7B9F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代码</w:t>
      </w:r>
      <w:proofErr w:type="spellStart"/>
      <w:r w:rsidRPr="006928D1">
        <w:t>javabean</w:t>
      </w:r>
      <w:proofErr w:type="spellEnd"/>
      <w:r w:rsidRPr="006928D1">
        <w:t>属性注释</w:t>
      </w:r>
    </w:p>
    <w:p w:rsidR="006928D1" w:rsidRDefault="006928D1" w:rsidP="006D7EE5">
      <w:pPr>
        <w:pStyle w:val="af2"/>
      </w:pPr>
      <w:r w:rsidRPr="0052322C">
        <w:rPr>
          <w:rFonts w:hint="eastAsia"/>
        </w:rPr>
        <w:t>//</w:t>
      </w:r>
      <w:r w:rsidRPr="0052322C">
        <w:rPr>
          <w:rFonts w:hint="eastAsia"/>
        </w:rPr>
        <w:t>用户是否开启</w:t>
      </w:r>
    </w:p>
    <w:p w:rsidR="00EA7B9F" w:rsidRDefault="00EA7B9F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注意</w:t>
      </w:r>
      <w:r w:rsidRPr="006928D1">
        <w:t>事项</w:t>
      </w:r>
    </w:p>
    <w:p w:rsidR="006928D1" w:rsidRPr="006928D1" w:rsidRDefault="006928D1" w:rsidP="006D7EE5">
      <w:pPr>
        <w:pStyle w:val="af2"/>
        <w:rPr>
          <w:b/>
        </w:rPr>
      </w:pPr>
      <w:r w:rsidRPr="007708E2">
        <w:rPr>
          <w:rFonts w:hint="eastAsia"/>
        </w:rPr>
        <w:t>“注”注释应该简单说明类的功能，作用，避免废话、有歧义的注释，误导后期开发人员。</w:t>
      </w:r>
    </w:p>
    <w:p w:rsidR="001F3675" w:rsidRDefault="001F3675" w:rsidP="006D7EE5">
      <w:pPr>
        <w:pStyle w:val="3"/>
      </w:pPr>
      <w:bookmarkStart w:id="19" w:name="_Toc456769601"/>
      <w:r>
        <w:rPr>
          <w:rFonts w:hint="eastAsia"/>
        </w:rPr>
        <w:lastRenderedPageBreak/>
        <w:t>限制</w:t>
      </w:r>
      <w:r>
        <w:t>条件</w:t>
      </w:r>
      <w:bookmarkEnd w:id="19"/>
    </w:p>
    <w:p w:rsidR="00EA7B9F" w:rsidRPr="00EA7B9F" w:rsidRDefault="00F525BB" w:rsidP="006D7EE5">
      <w:r>
        <w:rPr>
          <w:rFonts w:hint="eastAsia"/>
        </w:rPr>
        <w:t>无</w:t>
      </w:r>
    </w:p>
    <w:p w:rsidR="001F3675" w:rsidRDefault="001F3675" w:rsidP="006D7EE5">
      <w:pPr>
        <w:pStyle w:val="3"/>
      </w:pPr>
      <w:bookmarkStart w:id="20" w:name="_Toc456769602"/>
      <w:r>
        <w:rPr>
          <w:rFonts w:hint="eastAsia"/>
        </w:rPr>
        <w:t>测试</w:t>
      </w:r>
      <w:r>
        <w:t>计划</w:t>
      </w:r>
      <w:bookmarkEnd w:id="20"/>
    </w:p>
    <w:p w:rsidR="00C84657" w:rsidRPr="00C84657" w:rsidRDefault="00C84657" w:rsidP="006D7EE5">
      <w:r>
        <w:rPr>
          <w:rFonts w:hint="eastAsia"/>
        </w:rPr>
        <w:t>无</w:t>
      </w:r>
    </w:p>
    <w:p w:rsidR="00237264" w:rsidRDefault="00237264" w:rsidP="006D7EE5">
      <w:pPr>
        <w:pStyle w:val="3"/>
      </w:pPr>
      <w:bookmarkStart w:id="21" w:name="_Toc456769603"/>
      <w:r>
        <w:rPr>
          <w:rFonts w:hint="eastAsia"/>
        </w:rPr>
        <w:t>尚未</w:t>
      </w:r>
      <w:r>
        <w:t>解决的问题</w:t>
      </w:r>
      <w:bookmarkEnd w:id="21"/>
    </w:p>
    <w:p w:rsidR="00C84657" w:rsidRPr="00C84657" w:rsidRDefault="00C84657" w:rsidP="006D7EE5">
      <w:r>
        <w:rPr>
          <w:rFonts w:hint="eastAsia"/>
        </w:rPr>
        <w:t>无</w:t>
      </w:r>
    </w:p>
    <w:p w:rsidR="00C94FB3" w:rsidRDefault="001F3675" w:rsidP="006D7EE5">
      <w:pPr>
        <w:pStyle w:val="2"/>
      </w:pPr>
      <w:bookmarkStart w:id="22" w:name="_Toc456769604"/>
      <w:r>
        <w:rPr>
          <w:rFonts w:hint="eastAsia"/>
        </w:rPr>
        <w:t>支付</w:t>
      </w:r>
      <w:r>
        <w:t>模块</w:t>
      </w:r>
      <w:bookmarkEnd w:id="22"/>
    </w:p>
    <w:p w:rsidR="00237264" w:rsidRDefault="00237264" w:rsidP="006D7EE5">
      <w:pPr>
        <w:pStyle w:val="3"/>
      </w:pPr>
      <w:bookmarkStart w:id="23" w:name="_Toc456769605"/>
      <w:r>
        <w:rPr>
          <w:rFonts w:hint="eastAsia"/>
        </w:rPr>
        <w:t>程序</w:t>
      </w:r>
      <w:r>
        <w:t>描述</w:t>
      </w:r>
      <w:bookmarkEnd w:id="23"/>
    </w:p>
    <w:p w:rsidR="008027DF" w:rsidRDefault="00CE76DB" w:rsidP="006D7EE5">
      <w:r>
        <w:object w:dxaOrig="12331" w:dyaOrig="6885">
          <v:shape id="_x0000_i1036" type="#_x0000_t75" style="width:424.55pt;height:237.05pt" o:ole="">
            <v:imagedata r:id="rId24" o:title=""/>
          </v:shape>
          <o:OLEObject Type="Embed" ProgID="Visio.Drawing.15" ShapeID="_x0000_i1036" DrawAspect="Content" ObjectID="_1530632430" r:id="rId25"/>
        </w:object>
      </w:r>
      <w:bookmarkStart w:id="24" w:name="_GoBack"/>
      <w:bookmarkEnd w:id="24"/>
    </w:p>
    <w:p w:rsidR="006D7EE5" w:rsidRDefault="006D7EE5" w:rsidP="006D7EE5">
      <w:pPr>
        <w:pStyle w:val="af2"/>
        <w:numPr>
          <w:ilvl w:val="0"/>
          <w:numId w:val="10"/>
        </w:numPr>
      </w:pPr>
      <w:r>
        <w:rPr>
          <w:rFonts w:hint="eastAsia"/>
        </w:rPr>
        <w:t>用户在商户系统点击</w:t>
      </w:r>
      <w:r w:rsidR="00BD5EF7">
        <w:rPr>
          <w:rFonts w:hint="eastAsia"/>
        </w:rPr>
        <w:t>支付</w:t>
      </w:r>
      <w:r>
        <w:rPr>
          <w:rFonts w:hint="eastAsia"/>
        </w:rPr>
        <w:t>按钮后，商户系统向支付平台</w:t>
      </w:r>
      <w:r w:rsidR="000E3BD9">
        <w:rPr>
          <w:rFonts w:hint="eastAsia"/>
        </w:rPr>
        <w:t>支付</w:t>
      </w:r>
      <w:r>
        <w:rPr>
          <w:rFonts w:hint="eastAsia"/>
        </w:rPr>
        <w:t>接口发起</w:t>
      </w:r>
      <w:r w:rsidR="00E1576C">
        <w:rPr>
          <w:rFonts w:hint="eastAsia"/>
        </w:rPr>
        <w:t>支付</w:t>
      </w:r>
      <w:r>
        <w:rPr>
          <w:rFonts w:hint="eastAsia"/>
        </w:rPr>
        <w:t>请求。</w:t>
      </w:r>
    </w:p>
    <w:p w:rsidR="006D7EE5" w:rsidRDefault="006D7EE5" w:rsidP="006D7EE5">
      <w:pPr>
        <w:pStyle w:val="af2"/>
        <w:numPr>
          <w:ilvl w:val="0"/>
          <w:numId w:val="10"/>
        </w:numPr>
      </w:pPr>
      <w:r>
        <w:rPr>
          <w:rFonts w:hint="eastAsia"/>
        </w:rPr>
        <w:lastRenderedPageBreak/>
        <w:t>支付平台</w:t>
      </w:r>
      <w:r w:rsidR="00C1024D">
        <w:rPr>
          <w:rFonts w:hint="eastAsia"/>
        </w:rPr>
        <w:t>支付</w:t>
      </w:r>
      <w:r>
        <w:rPr>
          <w:rFonts w:hint="eastAsia"/>
        </w:rPr>
        <w:t>接口对签名进行验证。通过验证后，返回</w:t>
      </w:r>
      <w:r w:rsidR="002942A7">
        <w:rPr>
          <w:rFonts w:hint="eastAsia"/>
        </w:rPr>
        <w:t>支付</w:t>
      </w:r>
      <w:r w:rsidR="00E35E31">
        <w:rPr>
          <w:rFonts w:hint="eastAsia"/>
        </w:rPr>
        <w:t>页面</w:t>
      </w:r>
      <w:r>
        <w:rPr>
          <w:rFonts w:hint="eastAsia"/>
        </w:rPr>
        <w:t>。</w:t>
      </w:r>
    </w:p>
    <w:p w:rsidR="006D7EE5" w:rsidRDefault="006D7EE5" w:rsidP="006D7EE5">
      <w:pPr>
        <w:pStyle w:val="af2"/>
        <w:numPr>
          <w:ilvl w:val="0"/>
          <w:numId w:val="10"/>
        </w:numPr>
      </w:pPr>
      <w:r>
        <w:rPr>
          <w:rFonts w:hint="eastAsia"/>
        </w:rPr>
        <w:t>用户填写相关信息后点击确认</w:t>
      </w:r>
      <w:r w:rsidR="00792C90">
        <w:rPr>
          <w:rFonts w:hint="eastAsia"/>
        </w:rPr>
        <w:t>支付</w:t>
      </w:r>
      <w:r>
        <w:rPr>
          <w:rFonts w:hint="eastAsia"/>
        </w:rPr>
        <w:t>，发起确认</w:t>
      </w:r>
      <w:r w:rsidR="00792C90">
        <w:rPr>
          <w:rFonts w:hint="eastAsia"/>
        </w:rPr>
        <w:t>支付</w:t>
      </w:r>
      <w:r>
        <w:rPr>
          <w:rFonts w:hint="eastAsia"/>
        </w:rPr>
        <w:t>请求。</w:t>
      </w:r>
    </w:p>
    <w:p w:rsidR="00353ADF" w:rsidRDefault="00353ADF" w:rsidP="006D7EE5">
      <w:pPr>
        <w:pStyle w:val="af2"/>
        <w:numPr>
          <w:ilvl w:val="0"/>
          <w:numId w:val="10"/>
        </w:numPr>
      </w:pPr>
      <w:r>
        <w:rPr>
          <w:rFonts w:hint="eastAsia"/>
        </w:rPr>
        <w:t>支付平台调用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服务对用户账户信息进行相关操作。</w:t>
      </w:r>
    </w:p>
    <w:p w:rsidR="006D7EE5" w:rsidRDefault="00792C90" w:rsidP="006D7EE5">
      <w:pPr>
        <w:pStyle w:val="af2"/>
        <w:numPr>
          <w:ilvl w:val="0"/>
          <w:numId w:val="10"/>
        </w:numPr>
      </w:pPr>
      <w:r>
        <w:rPr>
          <w:rFonts w:hint="eastAsia"/>
        </w:rPr>
        <w:t>支付</w:t>
      </w:r>
      <w:r w:rsidR="006D7EE5">
        <w:rPr>
          <w:rFonts w:hint="eastAsia"/>
        </w:rPr>
        <w:t>完成以后，支付平台</w:t>
      </w:r>
      <w:r w:rsidR="00353ADF">
        <w:rPr>
          <w:rFonts w:hint="eastAsia"/>
        </w:rPr>
        <w:t>支付</w:t>
      </w:r>
      <w:r w:rsidR="006D7EE5">
        <w:rPr>
          <w:rFonts w:hint="eastAsia"/>
        </w:rPr>
        <w:t>接口则跳转到商户系统请求</w:t>
      </w:r>
      <w:r w:rsidR="000E3BD9">
        <w:rPr>
          <w:rFonts w:hint="eastAsia"/>
        </w:rPr>
        <w:t>支付</w:t>
      </w:r>
      <w:r w:rsidR="006D7EE5">
        <w:rPr>
          <w:rFonts w:hint="eastAsia"/>
        </w:rPr>
        <w:t>时携带的前台回调地址（</w:t>
      </w:r>
      <w:proofErr w:type="spellStart"/>
      <w:r w:rsidR="006D7EE5">
        <w:rPr>
          <w:rFonts w:hint="eastAsia"/>
        </w:rPr>
        <w:t>returnUrl</w:t>
      </w:r>
      <w:proofErr w:type="spellEnd"/>
      <w:r w:rsidR="006D7EE5">
        <w:rPr>
          <w:rFonts w:hint="eastAsia"/>
        </w:rPr>
        <w:t>），并返回</w:t>
      </w:r>
      <w:r w:rsidR="00F60677">
        <w:rPr>
          <w:rFonts w:hint="eastAsia"/>
        </w:rPr>
        <w:t>支付</w:t>
      </w:r>
      <w:r w:rsidR="006D7EE5">
        <w:rPr>
          <w:rFonts w:hint="eastAsia"/>
        </w:rPr>
        <w:t>结果。</w:t>
      </w:r>
    </w:p>
    <w:p w:rsidR="00694092" w:rsidRPr="008027DF" w:rsidRDefault="006D7EE5" w:rsidP="00792C90">
      <w:pPr>
        <w:pStyle w:val="af2"/>
        <w:numPr>
          <w:ilvl w:val="0"/>
          <w:numId w:val="10"/>
        </w:numPr>
      </w:pPr>
      <w:r>
        <w:rPr>
          <w:rFonts w:hint="eastAsia"/>
        </w:rPr>
        <w:t>如果</w:t>
      </w:r>
      <w:r w:rsidR="000B7800">
        <w:rPr>
          <w:rFonts w:hint="eastAsia"/>
        </w:rPr>
        <w:t>支付</w:t>
      </w:r>
      <w:r>
        <w:rPr>
          <w:rFonts w:hint="eastAsia"/>
        </w:rPr>
        <w:t>成功，第三方支付</w:t>
      </w:r>
      <w:r>
        <w:t>平台</w:t>
      </w:r>
      <w:r>
        <w:rPr>
          <w:rFonts w:hint="eastAsia"/>
        </w:rPr>
        <w:t>将会</w:t>
      </w:r>
      <w:r>
        <w:t>请求支付平台的</w:t>
      </w:r>
      <w:r>
        <w:rPr>
          <w:rFonts w:hint="eastAsia"/>
        </w:rPr>
        <w:t>后台回调接口，</w:t>
      </w:r>
      <w:r>
        <w:t>支付平台</w:t>
      </w:r>
      <w:r>
        <w:rPr>
          <w:rFonts w:hint="eastAsia"/>
        </w:rPr>
        <w:t>接受</w:t>
      </w:r>
      <w:r>
        <w:t>到该</w:t>
      </w:r>
      <w:r>
        <w:rPr>
          <w:rFonts w:hint="eastAsia"/>
        </w:rPr>
        <w:t>请求</w:t>
      </w:r>
      <w:r>
        <w:t>后</w:t>
      </w:r>
      <w:r>
        <w:rPr>
          <w:rFonts w:hint="eastAsia"/>
        </w:rPr>
        <w:t>调用</w:t>
      </w:r>
      <w:proofErr w:type="spellStart"/>
      <w:r>
        <w:t>dubbo</w:t>
      </w:r>
      <w:proofErr w:type="spellEnd"/>
      <w:r>
        <w:t>服务</w:t>
      </w:r>
      <w:r>
        <w:rPr>
          <w:rFonts w:hint="eastAsia"/>
        </w:rPr>
        <w:t>对</w:t>
      </w:r>
      <w:r>
        <w:t>用户</w:t>
      </w:r>
      <w:r>
        <w:rPr>
          <w:rFonts w:hint="eastAsia"/>
        </w:rPr>
        <w:t>账户</w:t>
      </w:r>
      <w:r>
        <w:t>信息进行相关操作，</w:t>
      </w:r>
      <w:r>
        <w:rPr>
          <w:rFonts w:hint="eastAsia"/>
        </w:rPr>
        <w:t>操作</w:t>
      </w:r>
      <w:r>
        <w:t>完毕支付平台则</w:t>
      </w:r>
      <w:r>
        <w:rPr>
          <w:rFonts w:hint="eastAsia"/>
        </w:rPr>
        <w:t>会异步发送通知到商户传入的后台回调地址（</w:t>
      </w:r>
      <w:proofErr w:type="spellStart"/>
      <w:r>
        <w:rPr>
          <w:rFonts w:hint="eastAsia"/>
        </w:rPr>
        <w:t>noticeUrl</w:t>
      </w:r>
      <w:proofErr w:type="spellEnd"/>
      <w:r>
        <w:rPr>
          <w:rFonts w:hint="eastAsia"/>
        </w:rPr>
        <w:t>）。</w:t>
      </w:r>
    </w:p>
    <w:p w:rsidR="00237264" w:rsidRDefault="00E35E31" w:rsidP="006D7EE5">
      <w:pPr>
        <w:pStyle w:val="3"/>
      </w:pPr>
      <w:bookmarkStart w:id="25" w:name="_Toc456769606"/>
      <w:r>
        <w:rPr>
          <w:rFonts w:hint="eastAsia"/>
        </w:rPr>
        <w:t>页面</w:t>
      </w:r>
      <w:r w:rsidR="00237264">
        <w:t>设计</w:t>
      </w:r>
      <w:bookmarkEnd w:id="25"/>
    </w:p>
    <w:p w:rsidR="009C54D8" w:rsidRDefault="009C54D8" w:rsidP="006D7EE5">
      <w:r w:rsidRPr="009C54D8">
        <w:rPr>
          <w:noProof/>
        </w:rPr>
        <w:drawing>
          <wp:inline distT="0" distB="0" distL="0" distR="0" wp14:anchorId="50D57420" wp14:editId="27D4DED2">
            <wp:extent cx="5400040" cy="3305064"/>
            <wp:effectExtent l="0" t="0" r="0" b="0"/>
            <wp:docPr id="31" name="图片 31" descr="E:\work\zsd\hs_pay\document\招商贷支付平台Demo\支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zsd\hs_pay\document\招商贷支付平台Demo\支付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31" w:rsidRDefault="00E35E31" w:rsidP="00E35E31">
      <w:pPr>
        <w:pStyle w:val="af2"/>
        <w:numPr>
          <w:ilvl w:val="0"/>
          <w:numId w:val="11"/>
        </w:numPr>
      </w:pPr>
      <w:r>
        <w:rPr>
          <w:rFonts w:hint="eastAsia"/>
        </w:rPr>
        <w:t>用户</w:t>
      </w:r>
      <w:r>
        <w:t>点击商户系统的</w:t>
      </w:r>
      <w:r>
        <w:rPr>
          <w:rFonts w:hint="eastAsia"/>
        </w:rPr>
        <w:t>支付</w:t>
      </w:r>
      <w:r>
        <w:t>按钮后，进入</w:t>
      </w:r>
      <w:r>
        <w:rPr>
          <w:rFonts w:hint="eastAsia"/>
        </w:rPr>
        <w:t>支付</w:t>
      </w:r>
      <w:r>
        <w:t>主页面。</w:t>
      </w:r>
    </w:p>
    <w:p w:rsidR="00E35E31" w:rsidRDefault="00E35E31" w:rsidP="00E35E31">
      <w:pPr>
        <w:pStyle w:val="af2"/>
        <w:numPr>
          <w:ilvl w:val="0"/>
          <w:numId w:val="11"/>
        </w:numPr>
      </w:pPr>
      <w:r>
        <w:rPr>
          <w:rFonts w:hint="eastAsia"/>
        </w:rPr>
        <w:t>用户填写交易密码后</w:t>
      </w:r>
      <w:proofErr w:type="gramStart"/>
      <w:r>
        <w:rPr>
          <w:rFonts w:hint="eastAsia"/>
        </w:rPr>
        <w:t>后</w:t>
      </w:r>
      <w:proofErr w:type="gramEnd"/>
      <w:r>
        <w:t>点击</w:t>
      </w:r>
      <w:r>
        <w:rPr>
          <w:rFonts w:hint="eastAsia"/>
        </w:rPr>
        <w:t>确认付款</w:t>
      </w:r>
      <w:r>
        <w:t>按钮</w:t>
      </w:r>
      <w:r>
        <w:rPr>
          <w:rFonts w:hint="eastAsia"/>
        </w:rPr>
        <w:t>进行支付操作</w:t>
      </w:r>
      <w:r>
        <w:t>。</w:t>
      </w:r>
    </w:p>
    <w:p w:rsidR="00E35E31" w:rsidRDefault="00687E3D" w:rsidP="00E35E31">
      <w:pPr>
        <w:pStyle w:val="af2"/>
        <w:numPr>
          <w:ilvl w:val="0"/>
          <w:numId w:val="11"/>
        </w:numPr>
      </w:pPr>
      <w:r>
        <w:rPr>
          <w:rFonts w:hint="eastAsia"/>
        </w:rPr>
        <w:t>完成支付操作后</w:t>
      </w:r>
      <w:r w:rsidR="00E35E31">
        <w:t>，返回商户系统的相应页面。</w:t>
      </w:r>
    </w:p>
    <w:p w:rsidR="00687E3D" w:rsidRPr="009C54D8" w:rsidRDefault="00687E3D" w:rsidP="00687E3D">
      <w:r>
        <w:rPr>
          <w:rFonts w:hint="eastAsia"/>
        </w:rPr>
        <w:t>注：支付平台对用户交易密码错误次数进行控制，每天错误次数不能超过</w:t>
      </w:r>
      <w:r w:rsidR="00583EA2">
        <w:rPr>
          <w:rFonts w:hint="eastAsia"/>
        </w:rPr>
        <w:t>五</w:t>
      </w:r>
      <w:r>
        <w:rPr>
          <w:rFonts w:hint="eastAsia"/>
        </w:rPr>
        <w:t>次。</w:t>
      </w:r>
    </w:p>
    <w:p w:rsidR="00237264" w:rsidRDefault="00237264" w:rsidP="006D7EE5">
      <w:pPr>
        <w:pStyle w:val="3"/>
      </w:pPr>
      <w:bookmarkStart w:id="26" w:name="_Toc456769607"/>
      <w:r>
        <w:rPr>
          <w:rFonts w:hint="eastAsia"/>
        </w:rPr>
        <w:lastRenderedPageBreak/>
        <w:t>功能</w:t>
      </w:r>
      <w:bookmarkEnd w:id="26"/>
    </w:p>
    <w:p w:rsidR="00E8312F" w:rsidRPr="00E8312F" w:rsidRDefault="00E8312F" w:rsidP="006D7EE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C74E70C" wp14:editId="1BD07926">
                <wp:extent cx="5400040" cy="4324350"/>
                <wp:effectExtent l="0" t="0" r="10160" b="0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629727" y="810877"/>
                            <a:ext cx="966159" cy="9702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216" w:rsidRDefault="00837216" w:rsidP="006D7EE5">
                              <w:r>
                                <w:rPr>
                                  <w:rFonts w:hint="eastAsia"/>
                                </w:rPr>
                                <w:t>确认支付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/>
                        <wps:spPr>
                          <a:xfrm flipV="1">
                            <a:off x="1595886" y="1147314"/>
                            <a:ext cx="733246" cy="12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2329132" y="207034"/>
                            <a:ext cx="1466490" cy="2783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216" w:rsidRDefault="00837216" w:rsidP="0046283A">
                              <w:pPr>
                                <w:pStyle w:val="af2"/>
                                <w:numPr>
                                  <w:ilvl w:val="0"/>
                                  <w:numId w:val="12"/>
                                </w:numPr>
                              </w:pPr>
                              <w:r w:rsidRPr="0009396E">
                                <w:rPr>
                                  <w:rFonts w:hint="eastAsia"/>
                                </w:rPr>
                                <w:t>验证签名是否正确</w:t>
                              </w:r>
                            </w:p>
                            <w:p w:rsidR="00837216" w:rsidRDefault="00837216" w:rsidP="0046283A">
                              <w:pPr>
                                <w:pStyle w:val="af2"/>
                                <w:numPr>
                                  <w:ilvl w:val="0"/>
                                  <w:numId w:val="12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交易密码错误次数</w:t>
                              </w:r>
                            </w:p>
                            <w:p w:rsidR="00837216" w:rsidRPr="0009396E" w:rsidRDefault="00837216" w:rsidP="006D7EE5">
                              <w:r>
                                <w:rPr>
                                  <w:rFonts w:hint="eastAsia"/>
                                </w:rPr>
                                <w:t>3.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09396E">
                                <w:rPr>
                                  <w:rFonts w:hint="eastAsia"/>
                                </w:rPr>
                                <w:t>调用</w:t>
                              </w:r>
                              <w:proofErr w:type="spellStart"/>
                              <w:r w:rsidRPr="0009396E">
                                <w:rPr>
                                  <w:rFonts w:hint="eastAsia"/>
                                </w:rPr>
                                <w:t>dubbo</w:t>
                              </w:r>
                              <w:proofErr w:type="spellEnd"/>
                              <w:r w:rsidRPr="0009396E">
                                <w:rPr>
                                  <w:rFonts w:hint="eastAsia"/>
                                </w:rPr>
                                <w:t>服务对用户数据进行相关操作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364966" y="801096"/>
                            <a:ext cx="1035074" cy="698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7216" w:rsidRDefault="00837216" w:rsidP="006D7EE5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支付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795622" y="1147314"/>
                            <a:ext cx="569344" cy="30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845389" y="2845793"/>
                            <a:ext cx="741872" cy="5451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216" w:rsidRDefault="00837216" w:rsidP="006D7EE5"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829464" y="2861453"/>
                            <a:ext cx="1371600" cy="458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216" w:rsidRDefault="00837216" w:rsidP="006D7EE5">
                              <w:r>
                                <w:rPr>
                                  <w:rFonts w:hint="eastAsia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3"/>
                        <wps:cNvSpPr txBox="1"/>
                        <wps:spPr>
                          <a:xfrm>
                            <a:off x="4641443" y="2863405"/>
                            <a:ext cx="706935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37216" w:rsidRDefault="00837216" w:rsidP="006D7EE5">
                              <w:pPr>
                                <w:pStyle w:val="af6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74E70C" id="画布 32" o:spid="_x0000_s1037" editas="canvas" style="width:425.2pt;height:340.5pt;mso-position-horizontal-relative:char;mso-position-vertical-relative:line" coordsize="54000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">
                <v:shape id="_x0000_s1038" type="#_x0000_t75" style="position:absolute;width:54000;height:43243;visibility:visible;mso-wrap-style:square">
                  <v:fill o:detectmouseclick="t"/>
                  <v:path o:connecttype="none"/>
                </v:shape>
                <v:rect id="矩形 2" o:spid="_x0000_s1039" style="position:absolute;left:6297;top:8108;width:9661;height:9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" fillcolor="white [3201]" strokecolor="#a5a5a5 [3206]" strokeweight="1pt">
                  <v:textbox>
                    <w:txbxContent>
                      <w:p w:rsidR="00837216" w:rsidRDefault="00837216" w:rsidP="006D7EE5">
                        <w:r>
                          <w:rPr>
                            <w:rFonts w:hint="eastAsia"/>
                          </w:rPr>
                          <w:t>确认支付</w:t>
                        </w:r>
                        <w:r>
                          <w:t>信息</w:t>
                        </w:r>
                      </w:p>
                    </w:txbxContent>
                  </v:textbox>
                </v:rect>
                <v:shape id="直接箭头连接符 3" o:spid="_x0000_s1040" type="#_x0000_t32" style="position:absolute;left:15958;top:11473;width:7333;height: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rect id="矩形 4" o:spid="_x0000_s1041" style="position:absolute;left:23291;top:2070;width:14665;height:27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" fillcolor="white [3201]" strokecolor="#a5a5a5 [3206]" strokeweight="1pt">
                  <v:textbox>
                    <w:txbxContent>
                      <w:p w:rsidR="00837216" w:rsidRDefault="00837216" w:rsidP="0046283A">
                        <w:pPr>
                          <w:pStyle w:val="af2"/>
                          <w:numPr>
                            <w:ilvl w:val="0"/>
                            <w:numId w:val="12"/>
                          </w:numPr>
                        </w:pPr>
                        <w:r w:rsidRPr="0009396E">
                          <w:rPr>
                            <w:rFonts w:hint="eastAsia"/>
                          </w:rPr>
                          <w:t>验证签名是否正确</w:t>
                        </w:r>
                      </w:p>
                      <w:p w:rsidR="00837216" w:rsidRDefault="00837216" w:rsidP="0046283A">
                        <w:pPr>
                          <w:pStyle w:val="af2"/>
                          <w:numPr>
                            <w:ilvl w:val="0"/>
                            <w:numId w:val="12"/>
                          </w:numPr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交易密码错误次数</w:t>
                        </w:r>
                      </w:p>
                      <w:p w:rsidR="00837216" w:rsidRPr="0009396E" w:rsidRDefault="00837216" w:rsidP="006D7EE5">
                        <w:r>
                          <w:rPr>
                            <w:rFonts w:hint="eastAsia"/>
                          </w:rPr>
                          <w:t>3.</w:t>
                        </w:r>
                        <w:r w:rsidRPr="0009396E">
                          <w:rPr>
                            <w:rFonts w:hint="eastAsia"/>
                          </w:rPr>
                          <w:t xml:space="preserve"> </w:t>
                        </w:r>
                        <w:r w:rsidRPr="0009396E">
                          <w:rPr>
                            <w:rFonts w:hint="eastAsia"/>
                          </w:rPr>
                          <w:t>调用</w:t>
                        </w:r>
                        <w:proofErr w:type="spellStart"/>
                        <w:r w:rsidRPr="0009396E">
                          <w:rPr>
                            <w:rFonts w:hint="eastAsia"/>
                          </w:rPr>
                          <w:t>dubbo</w:t>
                        </w:r>
                        <w:proofErr w:type="spellEnd"/>
                        <w:r w:rsidRPr="0009396E">
                          <w:rPr>
                            <w:rFonts w:hint="eastAsia"/>
                          </w:rPr>
                          <w:t>服务对用户数据进行相关操作</w:t>
                        </w:r>
                      </w:p>
                    </w:txbxContent>
                  </v:textbox>
                </v:rect>
                <v:rect id="矩形 20" o:spid="_x0000_s1042" style="position:absolute;left:43649;top:8010;width:10351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" fillcolor="white [3201]" strokecolor="#a5a5a5 [3206]" strokeweight="1pt">
                  <v:textbox>
                    <w:txbxContent>
                      <w:p w:rsidR="00837216" w:rsidRDefault="00837216" w:rsidP="006D7EE5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支付</w:t>
                        </w:r>
                        <w:r>
                          <w:t>结果</w:t>
                        </w:r>
                      </w:p>
                    </w:txbxContent>
                  </v:textbox>
                </v:rect>
                <v:shape id="直接箭头连接符 21" o:spid="_x0000_s1043" type="#_x0000_t32" style="position:absolute;left:37956;top:11473;width:5693;height: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文本框 22" o:spid="_x0000_s1044" type="#_x0000_t202" style="position:absolute;left:8453;top:28457;width:7419;height:5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837216" w:rsidRDefault="00837216" w:rsidP="006D7EE5"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文本框 23" o:spid="_x0000_s1045" type="#_x0000_t202" style="position:absolute;left:28294;top:28614;width:13716;height:4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837216" w:rsidRDefault="00837216" w:rsidP="006D7EE5">
                        <w:r>
                          <w:rPr>
                            <w:rFonts w:hint="eastAsia"/>
                          </w:rPr>
                          <w:t>处理</w:t>
                        </w:r>
                      </w:p>
                    </w:txbxContent>
                  </v:textbox>
                </v:shape>
                <v:shape id="文本框 13" o:spid="_x0000_s1046" type="#_x0000_t202" style="position:absolute;left:46414;top:28634;width:7069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837216" w:rsidRDefault="00837216" w:rsidP="006D7EE5">
                        <w:pPr>
                          <w:pStyle w:val="af6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7264" w:rsidRDefault="00237264" w:rsidP="006D7EE5">
      <w:pPr>
        <w:pStyle w:val="3"/>
      </w:pPr>
      <w:bookmarkStart w:id="27" w:name="_Toc456769608"/>
      <w:r>
        <w:rPr>
          <w:rFonts w:hint="eastAsia"/>
        </w:rPr>
        <w:t>性能</w:t>
      </w:r>
      <w:bookmarkEnd w:id="2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44629E" w:rsidTr="007D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选项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要求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金额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小数点后两位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时间</w:t>
            </w:r>
            <w:r>
              <w:t>格式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t xml:space="preserve">YYYY-MM-DD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44629E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系统</w:t>
            </w:r>
            <w:r>
              <w:t>有效性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该</w:t>
            </w:r>
            <w:r>
              <w:t>系统</w:t>
            </w:r>
            <w:r>
              <w:rPr>
                <w:rFonts w:hint="eastAsia"/>
              </w:rPr>
              <w:t>7</w:t>
            </w:r>
            <w:r>
              <w:t>*24</w:t>
            </w:r>
            <w:r>
              <w:rPr>
                <w:rFonts w:hint="eastAsia"/>
              </w:rPr>
              <w:t>小时</w:t>
            </w:r>
            <w:r>
              <w:t>运行</w:t>
            </w:r>
          </w:p>
        </w:tc>
      </w:tr>
      <w:tr w:rsidR="0044629E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t>容错性</w:t>
            </w:r>
          </w:p>
        </w:tc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 w:rsidRPr="00862C70"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 w:rsidRPr="00862C70">
              <w:rPr>
                <w:rFonts w:hint="eastAsia"/>
                <w:lang w:val="en-AU"/>
              </w:rPr>
              <w:t>对数据要求十分严格，</w:t>
            </w:r>
            <w:r w:rsidRPr="00862C70">
              <w:rPr>
                <w:lang w:val="en-AU"/>
              </w:rPr>
              <w:t>因</w:t>
            </w:r>
            <w:r w:rsidRPr="00862C70">
              <w:rPr>
                <w:rFonts w:hint="eastAsia"/>
                <w:lang w:val="en-AU"/>
              </w:rPr>
              <w:t>此在开发系统时请看清文档中接口所需参数类型进行编写。</w:t>
            </w:r>
          </w:p>
        </w:tc>
      </w:tr>
      <w:tr w:rsidR="0044629E" w:rsidRPr="00862C70" w:rsidTr="007D7D24">
        <w:tc>
          <w:tcPr>
            <w:tcW w:w="4247" w:type="dxa"/>
          </w:tcPr>
          <w:p w:rsidR="0044629E" w:rsidRDefault="0044629E" w:rsidP="006D7EE5">
            <w:pPr>
              <w:spacing w:before="156" w:after="156"/>
            </w:pPr>
            <w:r>
              <w:rPr>
                <w:rFonts w:hint="eastAsia"/>
              </w:rPr>
              <w:lastRenderedPageBreak/>
              <w:t>可</w:t>
            </w:r>
            <w:r>
              <w:t>扩充性</w:t>
            </w:r>
          </w:p>
        </w:tc>
        <w:tc>
          <w:tcPr>
            <w:tcW w:w="4247" w:type="dxa"/>
          </w:tcPr>
          <w:p w:rsidR="0044629E" w:rsidRPr="00862C70" w:rsidRDefault="0044629E" w:rsidP="006D7EE5">
            <w:pPr>
              <w:spacing w:before="156" w:after="156"/>
              <w:rPr>
                <w:lang w:val="en-AU"/>
              </w:rPr>
            </w:pPr>
            <w:r>
              <w:rPr>
                <w:rFonts w:hint="eastAsia"/>
                <w:lang w:val="en-AU"/>
              </w:rPr>
              <w:t>该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lang w:val="en-AU"/>
              </w:rPr>
              <w:t>可以可扩充性十分灵活，提供系统管理和人员管理、授权操作，</w:t>
            </w:r>
            <w:r>
              <w:rPr>
                <w:lang w:val="en-AU"/>
              </w:rPr>
              <w:t>在</w:t>
            </w:r>
            <w:r>
              <w:rPr>
                <w:rFonts w:hint="eastAsia"/>
                <w:lang w:val="en-AU"/>
              </w:rPr>
              <w:t>系统中管理员可直接进行分配。</w:t>
            </w:r>
          </w:p>
        </w:tc>
      </w:tr>
    </w:tbl>
    <w:p w:rsidR="00237264" w:rsidRDefault="00237264" w:rsidP="006D7EE5">
      <w:pPr>
        <w:pStyle w:val="3"/>
      </w:pPr>
      <w:bookmarkStart w:id="28" w:name="_Toc456769609"/>
      <w:r>
        <w:rPr>
          <w:rFonts w:hint="eastAsia"/>
        </w:rPr>
        <w:t>输入项</w:t>
      </w:r>
      <w:bookmarkEnd w:id="28"/>
    </w:p>
    <w:p w:rsidR="0044629E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余额支付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7D7D24" w:rsidRPr="007D7D24" w:rsidTr="003F2E9B">
        <w:trPr>
          <w:trHeight w:val="3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6D7EE5">
            <w:r w:rsidRPr="003F2E9B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6D7EE5">
            <w:r w:rsidRPr="003F2E9B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6D7EE5">
            <w:r w:rsidRPr="003F2E9B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7D7D24" w:rsidRPr="003F2E9B" w:rsidRDefault="007D7D24" w:rsidP="006D7EE5">
            <w:r w:rsidRPr="003F2E9B">
              <w:rPr>
                <w:rFonts w:hint="eastAsia"/>
              </w:rPr>
              <w:t>备注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订单号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用户编号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手机号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操作金额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平台来源</w:t>
            </w:r>
            <w:r w:rsidRPr="006251A0">
              <w:rPr>
                <w:rFonts w:hint="eastAsia"/>
              </w:rPr>
              <w:t>(SH:</w:t>
            </w:r>
            <w:r w:rsidRPr="006251A0">
              <w:rPr>
                <w:rFonts w:hint="eastAsia"/>
              </w:rPr>
              <w:t>商城</w:t>
            </w:r>
            <w:r w:rsidRPr="006251A0">
              <w:rPr>
                <w:rFonts w:hint="eastAsia"/>
              </w:rPr>
              <w:t>)</w:t>
            </w:r>
          </w:p>
        </w:tc>
      </w:tr>
      <w:tr w:rsidR="007D7D24" w:rsidRPr="007D7D24" w:rsidTr="003F2E9B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前台回调地址</w:t>
            </w:r>
          </w:p>
        </w:tc>
      </w:tr>
      <w:tr w:rsidR="007D7D24" w:rsidRPr="007D7D24" w:rsidTr="003F2E9B">
        <w:trPr>
          <w:trHeight w:val="6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proofErr w:type="spellStart"/>
            <w:r w:rsidRPr="007D7D24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后台回调地址</w:t>
            </w:r>
            <w:r w:rsidRPr="006251A0">
              <w:rPr>
                <w:rFonts w:hint="eastAsia"/>
              </w:rPr>
              <w:t>(</w:t>
            </w:r>
            <w:r w:rsidRPr="006251A0">
              <w:rPr>
                <w:rFonts w:hint="eastAsia"/>
              </w:rPr>
              <w:t>接收到请求后返回</w:t>
            </w:r>
            <w:r w:rsidRPr="006251A0">
              <w:rPr>
                <w:rFonts w:hint="eastAsia"/>
              </w:rPr>
              <w:t>OK)</w:t>
            </w:r>
          </w:p>
        </w:tc>
      </w:tr>
      <w:tr w:rsidR="007D7D24" w:rsidRPr="007D7D24" w:rsidTr="003F2E9B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签名字段</w:t>
            </w:r>
            <w:r w:rsidRPr="006251A0">
              <w:rPr>
                <w:rFonts w:hint="eastAsia"/>
              </w:rPr>
              <w:t>({orderId}&amp;{userId}&amp;{mobile}&amp;{money}&amp;{sourceCode}&amp;{returnUrl}&amp;{noticeUrl}&amp;{MD5Key}</w:t>
            </w:r>
            <w:r w:rsidRPr="006251A0">
              <w:rPr>
                <w:rFonts w:hint="eastAsia"/>
              </w:rPr>
              <w:t>）</w:t>
            </w:r>
          </w:p>
        </w:tc>
      </w:tr>
      <w:tr w:rsidR="007D7D24" w:rsidRPr="007D7D24" w:rsidTr="003F2E9B">
        <w:trPr>
          <w:trHeight w:val="36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7D7D24" w:rsidRDefault="007D7D24" w:rsidP="006D7EE5">
            <w:r w:rsidRPr="007D7D24"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7D24" w:rsidRPr="006251A0" w:rsidRDefault="007D7D24" w:rsidP="006D7EE5">
            <w:r w:rsidRPr="006251A0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余额退款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AF418C" w:rsidRPr="00AF418C" w:rsidTr="00437E2D">
        <w:trPr>
          <w:trHeight w:val="28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备注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lastRenderedPageBreak/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订单号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用户编号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手机号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操作金额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proofErr w:type="spellStart"/>
            <w:r w:rsidRPr="00AF418C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AF418C" w:rsidRPr="00AF418C" w:rsidTr="00AF418C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({orderId}&amp;{userId}&amp;{mobile}&amp;{money}&amp;{sourceCode}&amp;{returnUrl}&amp;{noticeUrl}&amp;{MD5Key}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AF418C" w:rsidRPr="00AF418C" w:rsidTr="00AF418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F418C" w:rsidRDefault="00AF418C" w:rsidP="006D7EE5">
            <w:r w:rsidRPr="00AF418C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418C" w:rsidRPr="00A54A66" w:rsidRDefault="00AF418C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37E2D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积分支付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437E2D" w:rsidRPr="00437E2D" w:rsidTr="00437E2D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437E2D" w:rsidRPr="00437E2D" w:rsidTr="00437E2D">
        <w:trPr>
          <w:trHeight w:val="23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({orderId}&amp;{userId}&amp;{mobile}&amp;{credit}&amp;{sourceCode}&amp;{returnUrl}&amp;{noticeUrl}&amp;{MD5Key}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437E2D" w:rsidRPr="00437E2D" w:rsidTr="00437E2D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积分退款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437E2D" w:rsidRPr="00437E2D" w:rsidTr="00437E2D">
        <w:trPr>
          <w:trHeight w:val="18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({orderId}&amp;{userId}&amp;{mobile}&amp;{credit}&amp;{sourceCode}&amp;{returnUrl}&amp;{noticeUrl}&amp;{MD5Key}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437E2D" w:rsidRPr="00437E2D" w:rsidTr="00437E2D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组合支付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lastRenderedPageBreak/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操作金额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437E2D" w:rsidRPr="00437E2D" w:rsidTr="00437E2D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437E2D" w:rsidRPr="00437E2D" w:rsidTr="00437E2D">
        <w:trPr>
          <w:trHeight w:val="23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({orderId}&amp;{userId}&amp;{mobile}&amp;{money}&amp;{credit}&amp;{sourceCode}&amp;{returnUrl}&amp;{noticeUrl}&amp;{MD5Key}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437E2D" w:rsidRPr="00437E2D" w:rsidTr="00437E2D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组合退款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437E2D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订单号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用户编号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mobile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手机号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操作金额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积分数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sourceCode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平台来源</w:t>
            </w:r>
            <w:r w:rsidRPr="00A54A66">
              <w:rPr>
                <w:rFonts w:hint="eastAsia"/>
              </w:rPr>
              <w:t>(SH:</w:t>
            </w:r>
            <w:r w:rsidRPr="00A54A66">
              <w:rPr>
                <w:rFonts w:hint="eastAsia"/>
              </w:rPr>
              <w:t>商城</w:t>
            </w:r>
            <w:r w:rsidRPr="00A54A66">
              <w:rPr>
                <w:rFonts w:hint="eastAsia"/>
              </w:rPr>
              <w:t>)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t>returnUrl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前台回调地址</w:t>
            </w:r>
          </w:p>
        </w:tc>
      </w:tr>
      <w:tr w:rsidR="00437E2D" w:rsidRPr="00437E2D" w:rsidTr="00437E2D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proofErr w:type="spellStart"/>
            <w:r w:rsidRPr="00437E2D">
              <w:rPr>
                <w:rFonts w:hint="eastAsia"/>
              </w:rPr>
              <w:lastRenderedPageBreak/>
              <w:t>noticeUrl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后台回调地址</w:t>
            </w:r>
            <w:r w:rsidRPr="00A54A66">
              <w:rPr>
                <w:rFonts w:hint="eastAsia"/>
              </w:rPr>
              <w:t>(</w:t>
            </w:r>
            <w:r w:rsidRPr="00A54A66">
              <w:rPr>
                <w:rFonts w:hint="eastAsia"/>
              </w:rPr>
              <w:t>接收到请求后返回</w:t>
            </w:r>
            <w:r w:rsidRPr="00A54A66">
              <w:rPr>
                <w:rFonts w:hint="eastAsia"/>
              </w:rPr>
              <w:t>OK)</w:t>
            </w:r>
          </w:p>
        </w:tc>
      </w:tr>
      <w:tr w:rsidR="00437E2D" w:rsidRPr="00437E2D" w:rsidTr="00437E2D">
        <w:trPr>
          <w:trHeight w:val="18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({orderId}&amp;{userId}&amp;{mobile}&amp;{credit}&amp;{sourceCode}&amp;{returnUrl}&amp;{noticeUrl}&amp;{MD5Key}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437E2D" w:rsidRPr="00437E2D" w:rsidTr="00437E2D">
        <w:trPr>
          <w:trHeight w:val="5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7E2D" w:rsidRPr="00A54A66" w:rsidRDefault="00437E2D" w:rsidP="006D7EE5">
            <w:r w:rsidRPr="00A54A66">
              <w:rPr>
                <w:rFonts w:hint="eastAsia"/>
              </w:rPr>
              <w:t>备注</w:t>
            </w:r>
          </w:p>
        </w:tc>
      </w:tr>
    </w:tbl>
    <w:p w:rsidR="004C73B6" w:rsidRDefault="004C73B6" w:rsidP="006D7EE5">
      <w:pPr>
        <w:pStyle w:val="af2"/>
        <w:numPr>
          <w:ilvl w:val="0"/>
          <w:numId w:val="5"/>
        </w:numPr>
      </w:pPr>
      <w:r>
        <w:rPr>
          <w:rFonts w:hint="eastAsia"/>
        </w:rPr>
        <w:t>查询支付信息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437E2D" w:rsidRPr="00437E2D" w:rsidTr="00013559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437E2D" w:rsidRPr="00437E2D" w:rsidRDefault="00437E2D" w:rsidP="006D7EE5">
            <w:r w:rsidRPr="00437E2D">
              <w:rPr>
                <w:rFonts w:hint="eastAsia"/>
              </w:rPr>
              <w:t>备注</w:t>
            </w:r>
          </w:p>
        </w:tc>
      </w:tr>
      <w:tr w:rsidR="006251A0" w:rsidRPr="00437E2D" w:rsidTr="000135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6251A0" w:rsidRDefault="006251A0" w:rsidP="006D7EE5">
            <w:proofErr w:type="spellStart"/>
            <w:r w:rsidRPr="006251A0"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6251A0" w:rsidRDefault="006251A0" w:rsidP="006D7EE5">
            <w:r w:rsidRPr="006251A0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6251A0" w:rsidRDefault="006251A0" w:rsidP="006D7EE5">
            <w:r w:rsidRPr="006251A0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51A0" w:rsidRPr="00A54A66" w:rsidRDefault="006251A0" w:rsidP="006D7EE5">
            <w:r w:rsidRPr="00A54A66">
              <w:rPr>
                <w:rFonts w:hint="eastAsia"/>
              </w:rPr>
              <w:t>流水号</w:t>
            </w:r>
          </w:p>
        </w:tc>
      </w:tr>
    </w:tbl>
    <w:p w:rsidR="00237264" w:rsidRDefault="00237264" w:rsidP="006D7EE5">
      <w:pPr>
        <w:pStyle w:val="3"/>
      </w:pPr>
      <w:bookmarkStart w:id="29" w:name="_Toc456769610"/>
      <w:r>
        <w:rPr>
          <w:rFonts w:hint="eastAsia"/>
        </w:rPr>
        <w:t>输出项</w:t>
      </w:r>
      <w:bookmarkEnd w:id="29"/>
    </w:p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余额支付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7D7D24" w:rsidTr="00567480">
        <w:trPr>
          <w:trHeight w:val="30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6D7EE5">
            <w:r w:rsidRPr="003F2E9B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6D7EE5">
            <w:r w:rsidRPr="003F2E9B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6D7EE5">
            <w:r w:rsidRPr="003F2E9B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3F2E9B" w:rsidRDefault="00013559" w:rsidP="006D7EE5">
            <w:r w:rsidRPr="003F2E9B">
              <w:rPr>
                <w:rFonts w:hint="eastAsia"/>
              </w:rPr>
              <w:t>备注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流水号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订单号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35356B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结果码</w:t>
            </w:r>
          </w:p>
        </w:tc>
      </w:tr>
      <w:tr w:rsidR="00013559" w:rsidRPr="007D7D24" w:rsidTr="00567480">
        <w:trPr>
          <w:trHeight w:val="33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结果信息</w:t>
            </w:r>
          </w:p>
        </w:tc>
      </w:tr>
      <w:tr w:rsidR="00013559" w:rsidRPr="007D7D24" w:rsidTr="00567480">
        <w:trPr>
          <w:trHeight w:val="64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}&amp;{money}&amp;{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  <w:tr w:rsidR="00013559" w:rsidRPr="007D7D24" w:rsidTr="00567480">
        <w:trPr>
          <w:trHeight w:val="1791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6D7EE5">
            <w:r w:rsidRPr="007D7D24">
              <w:rPr>
                <w:rFonts w:hint="eastAsia"/>
              </w:rPr>
              <w:lastRenderedPageBreak/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6D7EE5">
            <w:r w:rsidRPr="007D7D24"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7D7D24" w:rsidRDefault="00013559" w:rsidP="006D7EE5">
            <w:r w:rsidRPr="007D7D24"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({orderId}&amp;{userId}&amp;{mobile}&amp;{money}&amp;{sourceCode}&amp;{returnUrl}&amp;{noticeUrl}&amp;{MD5Key}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余额退款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AF418C" w:rsidTr="00567480">
        <w:trPr>
          <w:trHeight w:val="28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6D7EE5">
            <w:r w:rsidRPr="00AF418C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6D7EE5">
            <w:r w:rsidRPr="00AF418C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6D7EE5">
            <w:r w:rsidRPr="00AF418C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AF418C" w:rsidRDefault="00013559" w:rsidP="006D7EE5">
            <w:r w:rsidRPr="00AF418C">
              <w:rPr>
                <w:rFonts w:hint="eastAsia"/>
              </w:rPr>
              <w:t>备注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流水号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订单号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结果码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结果信息</w:t>
            </w:r>
          </w:p>
        </w:tc>
      </w:tr>
      <w:tr w:rsidR="00013559" w:rsidRPr="00AF418C" w:rsidTr="00567480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3559" w:rsidRDefault="00013559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3559" w:rsidRPr="00A54A66" w:rsidRDefault="00013559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}&amp;{money}&amp;{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积分支付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lastRenderedPageBreak/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结果信息</w:t>
            </w:r>
          </w:p>
        </w:tc>
      </w:tr>
      <w:tr w:rsidR="00C54CAF" w:rsidRPr="00437E2D" w:rsidTr="00567480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}&amp;{credit}&amp;{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积分退款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F77D95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结果信息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}&amp;{credit}&amp;{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组合支付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F77D95" w:rsidP="006D7EE5">
            <w:proofErr w:type="spellStart"/>
            <w:r w:rsidRPr="00F77D95">
              <w:lastRenderedPageBreak/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结果信息</w:t>
            </w:r>
          </w:p>
        </w:tc>
      </w:tr>
      <w:tr w:rsidR="00C54CAF" w:rsidRPr="00437E2D" w:rsidTr="00567480">
        <w:trPr>
          <w:trHeight w:val="6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}&amp;{money}&amp;{credit}&amp;{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组合退款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流水号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订单号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382820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结果码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结果信息</w:t>
            </w:r>
          </w:p>
        </w:tc>
      </w:tr>
      <w:tr w:rsidR="00C54CAF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MD5Sign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CAF" w:rsidRDefault="00C54CAF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4CAF" w:rsidRPr="00A54A66" w:rsidRDefault="00C54CAF" w:rsidP="006D7EE5">
            <w:r w:rsidRPr="00A54A66">
              <w:rPr>
                <w:rFonts w:hint="eastAsia"/>
              </w:rPr>
              <w:t>签名字段</w:t>
            </w:r>
            <w:r w:rsidRPr="00A54A66">
              <w:rPr>
                <w:rFonts w:hint="eastAsia"/>
              </w:rPr>
              <w:t>({</w:t>
            </w:r>
            <w:proofErr w:type="spellStart"/>
            <w:r w:rsidRPr="00A54A66">
              <w:rPr>
                <w:rFonts w:hint="eastAsia"/>
              </w:rPr>
              <w:t>transId</w:t>
            </w:r>
            <w:proofErr w:type="spellEnd"/>
            <w:r w:rsidRPr="00A54A66">
              <w:rPr>
                <w:rFonts w:hint="eastAsia"/>
              </w:rPr>
              <w:t>}&amp;{</w:t>
            </w:r>
            <w:proofErr w:type="spellStart"/>
            <w:r w:rsidRPr="00A54A66">
              <w:rPr>
                <w:rFonts w:hint="eastAsia"/>
              </w:rPr>
              <w:t>orderId</w:t>
            </w:r>
            <w:proofErr w:type="spellEnd"/>
            <w:r w:rsidRPr="00A54A66">
              <w:rPr>
                <w:rFonts w:hint="eastAsia"/>
              </w:rPr>
              <w:t>}&amp;{money}&amp;{credit}&amp;{</w:t>
            </w:r>
            <w:proofErr w:type="spellStart"/>
            <w:r w:rsidRPr="00A54A66">
              <w:rPr>
                <w:rFonts w:hint="eastAsia"/>
              </w:rPr>
              <w:t>orderStatus</w:t>
            </w:r>
            <w:proofErr w:type="spellEnd"/>
            <w:r w:rsidRPr="00A54A66">
              <w:rPr>
                <w:rFonts w:hint="eastAsia"/>
              </w:rPr>
              <w:t>}&amp;{MD5Key}</w:t>
            </w:r>
            <w:r w:rsidRPr="00A54A66">
              <w:rPr>
                <w:rFonts w:hint="eastAsia"/>
              </w:rPr>
              <w:t>）</w:t>
            </w:r>
          </w:p>
        </w:tc>
      </w:tr>
    </w:tbl>
    <w:p w:rsidR="00013559" w:rsidRDefault="00013559" w:rsidP="006D7EE5">
      <w:pPr>
        <w:pStyle w:val="af2"/>
        <w:numPr>
          <w:ilvl w:val="0"/>
          <w:numId w:val="6"/>
        </w:numPr>
      </w:pPr>
      <w:r>
        <w:rPr>
          <w:rFonts w:hint="eastAsia"/>
        </w:rPr>
        <w:t>查询支付信息</w:t>
      </w:r>
    </w:p>
    <w:tbl>
      <w:tblPr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1418"/>
        <w:gridCol w:w="3827"/>
      </w:tblGrid>
      <w:tr w:rsidR="00013559" w:rsidRPr="00437E2D" w:rsidTr="00567480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是否为空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9CC2E5" w:themeFill="accent1" w:themeFillTint="99"/>
            <w:noWrap/>
            <w:vAlign w:val="bottom"/>
            <w:hideMark/>
          </w:tcPr>
          <w:p w:rsidR="00013559" w:rsidRPr="00437E2D" w:rsidRDefault="00013559" w:rsidP="006D7EE5">
            <w:r w:rsidRPr="00437E2D">
              <w:rPr>
                <w:rFonts w:hint="eastAsia"/>
              </w:rPr>
              <w:t>备注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6D7EE5">
            <w:proofErr w:type="spellStart"/>
            <w:r>
              <w:rPr>
                <w:rFonts w:hint="eastAsia"/>
              </w:rPr>
              <w:lastRenderedPageBreak/>
              <w:t>orderId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33D6" w:rsidRPr="00A54A66" w:rsidRDefault="002733D6" w:rsidP="006D7EE5">
            <w:r w:rsidRPr="00A54A66">
              <w:rPr>
                <w:rFonts w:hint="eastAsia"/>
              </w:rPr>
              <w:t>订单号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交易成功金额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credit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交易成功积分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F8744A" w:rsidP="006D7EE5">
            <w:proofErr w:type="spellStart"/>
            <w:r w:rsidRPr="00F77D95">
              <w:t>tradeStatus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CA4252" w:rsidP="006D7EE5"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等待处理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,3:</w:t>
            </w:r>
            <w:r>
              <w:rPr>
                <w:rFonts w:hint="eastAsia"/>
              </w:rPr>
              <w:t>交易成功）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resCode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结果码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resMsg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结果信息</w:t>
            </w:r>
          </w:p>
        </w:tc>
      </w:tr>
      <w:tr w:rsidR="002733D6" w:rsidRPr="00437E2D" w:rsidTr="00567480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proofErr w:type="spellStart"/>
            <w:r>
              <w:rPr>
                <w:rFonts w:hint="eastAsia"/>
              </w:rPr>
              <w:t>transId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Default="002733D6" w:rsidP="006D7EE5">
            <w:r>
              <w:rPr>
                <w:rFonts w:hint="eastAsia"/>
              </w:rPr>
              <w:t>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733D6" w:rsidRPr="00A54A66" w:rsidRDefault="002733D6" w:rsidP="006D7EE5">
            <w:r w:rsidRPr="00A54A66">
              <w:rPr>
                <w:rFonts w:hint="eastAsia"/>
              </w:rPr>
              <w:t>流水号</w:t>
            </w:r>
          </w:p>
        </w:tc>
      </w:tr>
    </w:tbl>
    <w:p w:rsidR="00237264" w:rsidRDefault="00237264" w:rsidP="006D7EE5">
      <w:pPr>
        <w:pStyle w:val="3"/>
      </w:pPr>
      <w:bookmarkStart w:id="30" w:name="_Toc456769611"/>
      <w:r>
        <w:rPr>
          <w:rFonts w:hint="eastAsia"/>
        </w:rPr>
        <w:t>算法</w:t>
      </w:r>
      <w:bookmarkEnd w:id="30"/>
    </w:p>
    <w:tbl>
      <w:tblPr>
        <w:tblStyle w:val="a4"/>
        <w:tblW w:w="9923" w:type="dxa"/>
        <w:tblInd w:w="-714" w:type="dxa"/>
        <w:shd w:val="clear" w:color="auto" w:fill="9CC2E5" w:themeFill="accent1" w:themeFillTint="99"/>
        <w:tblLayout w:type="fixed"/>
        <w:tblLook w:val="04A0" w:firstRow="1" w:lastRow="0" w:firstColumn="1" w:lastColumn="0" w:noHBand="0" w:noVBand="1"/>
      </w:tblPr>
      <w:tblGrid>
        <w:gridCol w:w="1985"/>
        <w:gridCol w:w="7938"/>
      </w:tblGrid>
      <w:tr w:rsidR="00D33C54" w:rsidTr="00D33C54"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6D7EE5">
            <w:r w:rsidRPr="00D33C54">
              <w:rPr>
                <w:rFonts w:hint="eastAsia"/>
              </w:rPr>
              <w:t>名称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D33C54" w:rsidRPr="00D33C54" w:rsidRDefault="00D33C54" w:rsidP="006D7EE5">
            <w:r w:rsidRPr="00D33C54">
              <w:rPr>
                <w:rFonts w:hint="eastAsia"/>
              </w:rPr>
              <w:t>算法</w:t>
            </w:r>
          </w:p>
        </w:tc>
      </w:tr>
      <w:tr w:rsidR="0044629E" w:rsidTr="00D33C54">
        <w:tc>
          <w:tcPr>
            <w:tcW w:w="1985" w:type="dxa"/>
            <w:shd w:val="clear" w:color="auto" w:fill="auto"/>
          </w:tcPr>
          <w:p w:rsidR="0044629E" w:rsidRPr="00D33C54" w:rsidRDefault="0044629E" w:rsidP="006D7EE5">
            <w:r w:rsidRPr="00D33C54">
              <w:rPr>
                <w:rFonts w:hint="eastAsia"/>
              </w:rPr>
              <w:t>交易流水号</w:t>
            </w:r>
          </w:p>
        </w:tc>
        <w:tc>
          <w:tcPr>
            <w:tcW w:w="7938" w:type="dxa"/>
            <w:shd w:val="clear" w:color="auto" w:fill="auto"/>
          </w:tcPr>
          <w:p w:rsidR="0044629E" w:rsidRPr="00D33C54" w:rsidRDefault="0044629E" w:rsidP="006D7EE5">
            <w:proofErr w:type="spellStart"/>
            <w:r w:rsidRPr="00D33C54">
              <w:t>yyyyMMddHHmmss</w:t>
            </w:r>
            <w:proofErr w:type="spellEnd"/>
            <w:r w:rsidRPr="00D33C54">
              <w:rPr>
                <w:rFonts w:hint="eastAsia"/>
              </w:rPr>
              <w:t>+</w:t>
            </w:r>
            <w:r w:rsidRPr="00D33C54">
              <w:rPr>
                <w:rFonts w:hint="eastAsia"/>
              </w:rPr>
              <w:t>十位随机数</w:t>
            </w:r>
          </w:p>
        </w:tc>
      </w:tr>
      <w:tr w:rsidR="0044629E" w:rsidTr="00D33C54">
        <w:tc>
          <w:tcPr>
            <w:tcW w:w="1985" w:type="dxa"/>
            <w:shd w:val="clear" w:color="auto" w:fill="auto"/>
          </w:tcPr>
          <w:p w:rsidR="0044629E" w:rsidRPr="00D33C54" w:rsidRDefault="00D33C54" w:rsidP="006D7EE5">
            <w:r>
              <w:rPr>
                <w:rFonts w:hint="eastAsia"/>
              </w:rPr>
              <w:t>参数加密</w:t>
            </w:r>
          </w:p>
        </w:tc>
        <w:tc>
          <w:tcPr>
            <w:tcW w:w="7938" w:type="dxa"/>
            <w:shd w:val="clear" w:color="auto" w:fill="auto"/>
          </w:tcPr>
          <w:p w:rsidR="0044629E" w:rsidRPr="00D33C54" w:rsidRDefault="00D33C54" w:rsidP="006D7EE5">
            <w:r>
              <w:rPr>
                <w:rFonts w:hint="eastAsia"/>
              </w:rPr>
              <w:t>M</w:t>
            </w:r>
            <w:r>
              <w:t>D5</w:t>
            </w:r>
          </w:p>
        </w:tc>
      </w:tr>
    </w:tbl>
    <w:p w:rsidR="00237264" w:rsidRDefault="00237264" w:rsidP="006D7EE5">
      <w:pPr>
        <w:pStyle w:val="3"/>
      </w:pPr>
      <w:bookmarkStart w:id="31" w:name="_Toc456769612"/>
      <w:r>
        <w:rPr>
          <w:rFonts w:hint="eastAsia"/>
        </w:rPr>
        <w:lastRenderedPageBreak/>
        <w:t>流程</w:t>
      </w:r>
      <w:r>
        <w:t>逻辑</w:t>
      </w:r>
      <w:bookmarkEnd w:id="31"/>
    </w:p>
    <w:p w:rsidR="00E07916" w:rsidRDefault="00B16B47" w:rsidP="006D7EE5">
      <w:r>
        <w:rPr>
          <w:noProof/>
        </w:rPr>
        <w:drawing>
          <wp:inline distT="0" distB="0" distL="0" distR="0" wp14:anchorId="27C46CB7" wp14:editId="358B6E04">
            <wp:extent cx="5400040" cy="44564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53" w:rsidRDefault="002F2153" w:rsidP="002F2153">
      <w:pPr>
        <w:pStyle w:val="af2"/>
        <w:numPr>
          <w:ilvl w:val="0"/>
          <w:numId w:val="13"/>
        </w:numPr>
      </w:pPr>
      <w:r>
        <w:rPr>
          <w:rFonts w:hint="eastAsia"/>
        </w:rPr>
        <w:t>用户在电商平台填写订单信息并确认支付，发起支付请求。</w:t>
      </w:r>
    </w:p>
    <w:p w:rsidR="002F2153" w:rsidRDefault="002F2153" w:rsidP="002F2153">
      <w:pPr>
        <w:pStyle w:val="af2"/>
        <w:numPr>
          <w:ilvl w:val="0"/>
          <w:numId w:val="13"/>
        </w:numPr>
      </w:pPr>
      <w:r>
        <w:rPr>
          <w:rFonts w:hint="eastAsia"/>
        </w:rPr>
        <w:t>支付平台接收到电商平台的支付请求后对支付信息进行核对。如果成功则继续；否则返回给电商平台提示信息。</w:t>
      </w:r>
    </w:p>
    <w:p w:rsidR="002F2153" w:rsidRDefault="002F2153" w:rsidP="002F2153">
      <w:pPr>
        <w:pStyle w:val="af2"/>
        <w:numPr>
          <w:ilvl w:val="0"/>
          <w:numId w:val="13"/>
        </w:numPr>
      </w:pPr>
      <w:r>
        <w:rPr>
          <w:rFonts w:hint="eastAsia"/>
        </w:rPr>
        <w:t>用户在支付平台输入交易密码并点击确认支付按钮</w:t>
      </w:r>
      <w:r w:rsidR="0021424C">
        <w:rPr>
          <w:rFonts w:hint="eastAsia"/>
        </w:rPr>
        <w:t>。</w:t>
      </w:r>
    </w:p>
    <w:p w:rsidR="0021424C" w:rsidRDefault="0021424C" w:rsidP="002F2153">
      <w:pPr>
        <w:pStyle w:val="af2"/>
        <w:numPr>
          <w:ilvl w:val="0"/>
          <w:numId w:val="13"/>
        </w:numPr>
      </w:pPr>
      <w:r>
        <w:rPr>
          <w:rFonts w:hint="eastAsia"/>
        </w:rPr>
        <w:t>支付平台调用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服务对用户信息进行相关操作（判断用户账户余额是否大于支付金额、扣除用户账户余额）。</w:t>
      </w:r>
    </w:p>
    <w:p w:rsidR="0021424C" w:rsidRPr="00E07916" w:rsidRDefault="0021424C" w:rsidP="002F2153">
      <w:pPr>
        <w:pStyle w:val="af2"/>
        <w:numPr>
          <w:ilvl w:val="0"/>
          <w:numId w:val="13"/>
        </w:numPr>
      </w:pPr>
      <w:r>
        <w:rPr>
          <w:rFonts w:hint="eastAsia"/>
        </w:rPr>
        <w:t>返回支付信息提示页面。</w:t>
      </w:r>
    </w:p>
    <w:p w:rsidR="00237264" w:rsidRDefault="00237264" w:rsidP="006D7EE5">
      <w:pPr>
        <w:pStyle w:val="3"/>
      </w:pPr>
      <w:bookmarkStart w:id="32" w:name="_Toc456769613"/>
      <w:r>
        <w:rPr>
          <w:rFonts w:hint="eastAsia"/>
        </w:rPr>
        <w:lastRenderedPageBreak/>
        <w:t>接口</w:t>
      </w:r>
      <w:bookmarkEnd w:id="32"/>
    </w:p>
    <w:p w:rsidR="00430929" w:rsidRPr="00430929" w:rsidRDefault="00430929" w:rsidP="00430929">
      <w:pPr>
        <w:pStyle w:val="af2"/>
        <w:numPr>
          <w:ilvl w:val="0"/>
          <w:numId w:val="14"/>
        </w:numPr>
      </w:pPr>
      <w:r>
        <w:rPr>
          <w:rFonts w:hint="eastAsia"/>
        </w:rPr>
        <w:t>支付接口类图</w:t>
      </w:r>
    </w:p>
    <w:p w:rsidR="0024495C" w:rsidRDefault="00C7142A" w:rsidP="006D7EE5">
      <w:r>
        <w:object w:dxaOrig="16140" w:dyaOrig="11925">
          <v:shape id="_x0000_i1030" type="#_x0000_t75" style="width:424.55pt;height:313.8pt" o:ole="">
            <v:imagedata r:id="rId28" o:title=""/>
          </v:shape>
          <o:OLEObject Type="Embed" ProgID="Visio.Drawing.15" ShapeID="_x0000_i1030" DrawAspect="Content" ObjectID="_1530632431" r:id="rId29"/>
        </w:object>
      </w:r>
    </w:p>
    <w:p w:rsidR="00A902BC" w:rsidRDefault="00A902BC" w:rsidP="00A902BC">
      <w:pPr>
        <w:pStyle w:val="af2"/>
        <w:numPr>
          <w:ilvl w:val="0"/>
          <w:numId w:val="14"/>
        </w:numPr>
      </w:pPr>
      <w:r>
        <w:rPr>
          <w:rFonts w:hint="eastAsia"/>
        </w:rPr>
        <w:t>详细</w:t>
      </w:r>
      <w:r w:rsidR="00D503AC">
        <w:rPr>
          <w:rFonts w:hint="eastAsia"/>
        </w:rPr>
        <w:t>描述</w:t>
      </w: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121"/>
        <w:gridCol w:w="2123"/>
        <w:gridCol w:w="2124"/>
        <w:gridCol w:w="2839"/>
      </w:tblGrid>
      <w:tr w:rsidR="00B21EF1" w:rsidTr="00865D4A">
        <w:tc>
          <w:tcPr>
            <w:tcW w:w="10207" w:type="dxa"/>
            <w:gridSpan w:val="4"/>
            <w:shd w:val="clear" w:color="auto" w:fill="9CC2E5" w:themeFill="accent1" w:themeFillTint="99"/>
          </w:tcPr>
          <w:p w:rsidR="00B21EF1" w:rsidRDefault="006C7800" w:rsidP="00162826">
            <w:pPr>
              <w:pStyle w:val="af2"/>
              <w:ind w:left="420" w:firstLineChars="0" w:firstLine="0"/>
              <w:jc w:val="center"/>
            </w:pPr>
            <w:proofErr w:type="spellStart"/>
            <w:r>
              <w:t>Payment</w:t>
            </w:r>
            <w:r w:rsidR="00B21EF1">
              <w:t>Controller</w:t>
            </w:r>
            <w:proofErr w:type="spellEnd"/>
          </w:p>
        </w:tc>
      </w:tr>
      <w:tr w:rsidR="00B21EF1" w:rsidTr="00865D4A">
        <w:tc>
          <w:tcPr>
            <w:tcW w:w="3121" w:type="dxa"/>
          </w:tcPr>
          <w:p w:rsidR="00B21EF1" w:rsidRDefault="00B21EF1" w:rsidP="00865D4A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123" w:type="dxa"/>
          </w:tcPr>
          <w:p w:rsidR="00B21EF1" w:rsidRDefault="00B21EF1" w:rsidP="00865D4A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124" w:type="dxa"/>
          </w:tcPr>
          <w:p w:rsidR="00B21EF1" w:rsidRDefault="00B21EF1" w:rsidP="00865D4A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839" w:type="dxa"/>
          </w:tcPr>
          <w:p w:rsidR="00B21EF1" w:rsidRDefault="00B21EF1" w:rsidP="00865D4A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B21EF1" w:rsidTr="00865D4A">
        <w:tc>
          <w:tcPr>
            <w:tcW w:w="3121" w:type="dxa"/>
          </w:tcPr>
          <w:p w:rsidR="00B21EF1" w:rsidRDefault="00E238AA" w:rsidP="00865D4A">
            <w:pPr>
              <w:pStyle w:val="af2"/>
              <w:ind w:firstLine="480"/>
            </w:pPr>
            <w:proofErr w:type="spellStart"/>
            <w:proofErr w:type="gramStart"/>
            <w:r>
              <w:rPr>
                <w:rFonts w:hint="eastAsia"/>
              </w:rPr>
              <w:t>balancePay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123" w:type="dxa"/>
          </w:tcPr>
          <w:p w:rsidR="00B21EF1" w:rsidRDefault="00B21EF1" w:rsidP="00865D4A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21EF1" w:rsidRDefault="00B21EF1" w:rsidP="00865D4A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21EF1" w:rsidRDefault="00B21EF1" w:rsidP="009A70ED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接收商户系统</w:t>
            </w:r>
            <w:r w:rsidR="00E238AA">
              <w:rPr>
                <w:rFonts w:hint="eastAsia"/>
              </w:rPr>
              <w:t>余额</w:t>
            </w:r>
            <w:r w:rsidR="00E238AA">
              <w:t>支付</w:t>
            </w:r>
            <w:r>
              <w:t>请求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请求</w:t>
            </w:r>
            <w:r>
              <w:t>参数进行校验，校验通过则返回</w:t>
            </w:r>
            <w:r w:rsidR="009A70ED">
              <w:rPr>
                <w:rFonts w:hint="eastAsia"/>
              </w:rPr>
              <w:t>支付</w:t>
            </w:r>
            <w:r>
              <w:t>页面，否则返回错误提示信息。</w:t>
            </w:r>
          </w:p>
        </w:tc>
      </w:tr>
      <w:tr w:rsidR="00B21EF1" w:rsidTr="00865D4A">
        <w:tc>
          <w:tcPr>
            <w:tcW w:w="3121" w:type="dxa"/>
          </w:tcPr>
          <w:p w:rsidR="00B21EF1" w:rsidRDefault="002F058E" w:rsidP="00865D4A">
            <w:pPr>
              <w:pStyle w:val="af2"/>
              <w:ind w:firstLine="480"/>
            </w:pPr>
            <w:proofErr w:type="gramStart"/>
            <w:r>
              <w:lastRenderedPageBreak/>
              <w:t>refund(</w:t>
            </w:r>
            <w:proofErr w:type="gramEnd"/>
            <w:r>
              <w:t>)</w:t>
            </w:r>
          </w:p>
        </w:tc>
        <w:tc>
          <w:tcPr>
            <w:tcW w:w="2123" w:type="dxa"/>
          </w:tcPr>
          <w:p w:rsidR="00B21EF1" w:rsidRDefault="00B21EF1" w:rsidP="00865D4A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21EF1" w:rsidRDefault="00B21EF1" w:rsidP="00865D4A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21EF1" w:rsidRDefault="00950D0C" w:rsidP="00B07628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接收商户系统</w:t>
            </w:r>
            <w:r w:rsidR="00DD2D7B">
              <w:rPr>
                <w:rFonts w:hint="eastAsia"/>
              </w:rPr>
              <w:t>退款</w:t>
            </w:r>
            <w:r>
              <w:t>请求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请求</w:t>
            </w:r>
            <w:r>
              <w:t>参数进行校验，校验通过</w:t>
            </w:r>
            <w:r w:rsidR="00B07628">
              <w:rPr>
                <w:rFonts w:hint="eastAsia"/>
              </w:rPr>
              <w:t>返回界面</w:t>
            </w:r>
            <w:r w:rsidR="000E7E15">
              <w:t>，</w:t>
            </w:r>
            <w:r w:rsidR="00B07628">
              <w:rPr>
                <w:rFonts w:hint="eastAsia"/>
              </w:rPr>
              <w:t>否则返回</w:t>
            </w:r>
            <w:r w:rsidR="00B07628">
              <w:t>错误提示信息</w:t>
            </w:r>
            <w:r>
              <w:t>。</w:t>
            </w:r>
          </w:p>
        </w:tc>
      </w:tr>
      <w:tr w:rsidR="00B21EF1" w:rsidTr="00865D4A">
        <w:tc>
          <w:tcPr>
            <w:tcW w:w="3121" w:type="dxa"/>
          </w:tcPr>
          <w:p w:rsidR="00B21EF1" w:rsidRDefault="00D8144E" w:rsidP="00D8144E">
            <w:pPr>
              <w:pStyle w:val="af2"/>
              <w:ind w:firstLine="480"/>
            </w:pPr>
            <w:proofErr w:type="spellStart"/>
            <w:r>
              <w:t>deductC</w:t>
            </w:r>
            <w:r w:rsidR="00950D0C">
              <w:t>redit</w:t>
            </w:r>
            <w:proofErr w:type="spellEnd"/>
            <w:r>
              <w:t xml:space="preserve"> </w:t>
            </w:r>
            <w:r w:rsidR="00950D0C">
              <w:t>()</w:t>
            </w:r>
          </w:p>
        </w:tc>
        <w:tc>
          <w:tcPr>
            <w:tcW w:w="2123" w:type="dxa"/>
          </w:tcPr>
          <w:p w:rsidR="00B21EF1" w:rsidRDefault="00B21EF1" w:rsidP="00865D4A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B21EF1" w:rsidRDefault="00B21EF1" w:rsidP="00865D4A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B21EF1" w:rsidRDefault="00865D4A" w:rsidP="00621CB2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接收商户系统</w:t>
            </w:r>
            <w:r w:rsidR="00621CB2">
              <w:rPr>
                <w:rFonts w:hint="eastAsia"/>
              </w:rPr>
              <w:t>减少积分</w:t>
            </w:r>
            <w:r>
              <w:t>请求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请求</w:t>
            </w:r>
            <w:r>
              <w:t>参数进行校验，</w:t>
            </w:r>
            <w:r w:rsidR="00D8144E">
              <w:t>校验通过则</w:t>
            </w:r>
            <w:r w:rsidR="00D8144E">
              <w:rPr>
                <w:rFonts w:hint="eastAsia"/>
              </w:rPr>
              <w:t>调用</w:t>
            </w:r>
            <w:proofErr w:type="spellStart"/>
            <w:r w:rsidR="00D8144E">
              <w:rPr>
                <w:rFonts w:hint="eastAsia"/>
              </w:rPr>
              <w:t>dubbo</w:t>
            </w:r>
            <w:proofErr w:type="spellEnd"/>
            <w:r w:rsidR="00D8144E">
              <w:t>服务</w:t>
            </w:r>
            <w:r w:rsidR="00D8144E">
              <w:rPr>
                <w:rFonts w:hint="eastAsia"/>
              </w:rPr>
              <w:t>对用户</w:t>
            </w:r>
            <w:r w:rsidR="00D8144E">
              <w:t>信息进行操作，</w:t>
            </w:r>
            <w:r w:rsidR="00D8144E">
              <w:rPr>
                <w:rFonts w:hint="eastAsia"/>
              </w:rPr>
              <w:t>并将操作结果</w:t>
            </w:r>
            <w:r w:rsidR="00D8144E">
              <w:t>返回</w:t>
            </w:r>
            <w:r w:rsidR="00D8144E">
              <w:rPr>
                <w:rFonts w:hint="eastAsia"/>
              </w:rPr>
              <w:t>给</w:t>
            </w:r>
            <w:r w:rsidR="00D8144E">
              <w:t>商户系统。</w:t>
            </w:r>
          </w:p>
        </w:tc>
      </w:tr>
      <w:tr w:rsidR="000525B7" w:rsidTr="00865D4A">
        <w:tc>
          <w:tcPr>
            <w:tcW w:w="3121" w:type="dxa"/>
          </w:tcPr>
          <w:p w:rsidR="000525B7" w:rsidRDefault="000525B7" w:rsidP="000525B7">
            <w:pPr>
              <w:pStyle w:val="af2"/>
              <w:ind w:firstLine="480"/>
            </w:pPr>
            <w:proofErr w:type="spellStart"/>
            <w:r>
              <w:t>addCredit</w:t>
            </w:r>
            <w:proofErr w:type="spellEnd"/>
          </w:p>
        </w:tc>
        <w:tc>
          <w:tcPr>
            <w:tcW w:w="2123" w:type="dxa"/>
          </w:tcPr>
          <w:p w:rsidR="000525B7" w:rsidRDefault="000525B7" w:rsidP="000525B7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0525B7" w:rsidRDefault="000525B7" w:rsidP="000525B7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0525B7" w:rsidRDefault="000525B7" w:rsidP="000525B7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接收商户系统</w:t>
            </w:r>
            <w:r>
              <w:rPr>
                <w:rFonts w:hint="eastAsia"/>
              </w:rPr>
              <w:t>增加</w:t>
            </w:r>
            <w:r>
              <w:t>积分请求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请求</w:t>
            </w:r>
            <w:r>
              <w:t>参数进行校验，校验通过则</w:t>
            </w:r>
            <w:r>
              <w:rPr>
                <w:rFonts w:hint="eastAsia"/>
              </w:rPr>
              <w:t>调用</w:t>
            </w:r>
            <w:proofErr w:type="spellStart"/>
            <w:r>
              <w:rPr>
                <w:rFonts w:hint="eastAsia"/>
              </w:rPr>
              <w:t>dubbo</w:t>
            </w:r>
            <w:proofErr w:type="spellEnd"/>
            <w:r>
              <w:t>服务</w:t>
            </w:r>
            <w:r>
              <w:rPr>
                <w:rFonts w:hint="eastAsia"/>
              </w:rPr>
              <w:t>对用户</w:t>
            </w:r>
            <w:r>
              <w:t>信息进行操作，</w:t>
            </w:r>
            <w:r>
              <w:rPr>
                <w:rFonts w:hint="eastAsia"/>
              </w:rPr>
              <w:t>并将操作结果</w:t>
            </w:r>
            <w:r>
              <w:t>返回</w:t>
            </w:r>
            <w:r>
              <w:rPr>
                <w:rFonts w:hint="eastAsia"/>
              </w:rPr>
              <w:t>给</w:t>
            </w:r>
            <w:r>
              <w:t>商户系统。</w:t>
            </w:r>
          </w:p>
        </w:tc>
      </w:tr>
      <w:tr w:rsidR="000525B7" w:rsidTr="00865D4A">
        <w:tc>
          <w:tcPr>
            <w:tcW w:w="3121" w:type="dxa"/>
          </w:tcPr>
          <w:p w:rsidR="000525B7" w:rsidRDefault="000525B7" w:rsidP="000525B7">
            <w:pPr>
              <w:pStyle w:val="af2"/>
              <w:ind w:firstLine="480"/>
            </w:pPr>
            <w:proofErr w:type="spellStart"/>
            <w:r>
              <w:t>assemblePay</w:t>
            </w:r>
            <w:proofErr w:type="spellEnd"/>
          </w:p>
        </w:tc>
        <w:tc>
          <w:tcPr>
            <w:tcW w:w="2123" w:type="dxa"/>
          </w:tcPr>
          <w:p w:rsidR="000525B7" w:rsidRDefault="000525B7" w:rsidP="000525B7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0525B7" w:rsidRDefault="000525B7" w:rsidP="000525B7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0525B7" w:rsidRDefault="000525B7" w:rsidP="000525B7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接收商户系统</w:t>
            </w:r>
            <w:r>
              <w:rPr>
                <w:rFonts w:hint="eastAsia"/>
              </w:rPr>
              <w:lastRenderedPageBreak/>
              <w:t>组合</w:t>
            </w:r>
            <w:r>
              <w:t>支付（</w:t>
            </w:r>
            <w:r>
              <w:rPr>
                <w:rFonts w:hint="eastAsia"/>
              </w:rPr>
              <w:t>积分加</w:t>
            </w:r>
            <w:r>
              <w:t>余额</w:t>
            </w:r>
            <w:r>
              <w:rPr>
                <w:rFonts w:hint="eastAsia"/>
              </w:rPr>
              <w:t>付款</w:t>
            </w:r>
            <w:r>
              <w:t>）请求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请求</w:t>
            </w:r>
            <w:r>
              <w:t>参数进行校验，校验通过则</w:t>
            </w:r>
            <w:r>
              <w:rPr>
                <w:rFonts w:hint="eastAsia"/>
              </w:rPr>
              <w:t>返回</w:t>
            </w:r>
            <w:r>
              <w:t>支付页面，</w:t>
            </w:r>
            <w:r>
              <w:rPr>
                <w:rFonts w:hint="eastAsia"/>
              </w:rPr>
              <w:t>否则返回错误</w:t>
            </w:r>
            <w:r>
              <w:t>信息提示。</w:t>
            </w:r>
          </w:p>
        </w:tc>
      </w:tr>
      <w:tr w:rsidR="00122B3D" w:rsidTr="00865D4A">
        <w:tc>
          <w:tcPr>
            <w:tcW w:w="3121" w:type="dxa"/>
          </w:tcPr>
          <w:p w:rsidR="00122B3D" w:rsidRDefault="00122B3D" w:rsidP="00122B3D">
            <w:pPr>
              <w:pStyle w:val="af2"/>
              <w:ind w:firstLine="480"/>
            </w:pPr>
            <w:proofErr w:type="spellStart"/>
            <w:r>
              <w:t>assembleRefund</w:t>
            </w:r>
            <w:proofErr w:type="spellEnd"/>
          </w:p>
        </w:tc>
        <w:tc>
          <w:tcPr>
            <w:tcW w:w="2123" w:type="dxa"/>
          </w:tcPr>
          <w:p w:rsidR="00122B3D" w:rsidRDefault="00122B3D" w:rsidP="00122B3D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122B3D" w:rsidRDefault="00122B3D" w:rsidP="00122B3D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122B3D" w:rsidRDefault="00122B3D" w:rsidP="00122B3D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接收商户系统</w:t>
            </w:r>
            <w:r>
              <w:rPr>
                <w:rFonts w:hint="eastAsia"/>
              </w:rPr>
              <w:t>组合退款</w:t>
            </w:r>
            <w:r>
              <w:t>（</w:t>
            </w:r>
            <w:r>
              <w:rPr>
                <w:rFonts w:hint="eastAsia"/>
              </w:rPr>
              <w:t>退积分和</w:t>
            </w:r>
            <w:r>
              <w:t>余额）请求</w:t>
            </w:r>
            <w:r>
              <w:rPr>
                <w:rFonts w:hint="eastAsia"/>
              </w:rPr>
              <w:t>，</w:t>
            </w:r>
            <w:r>
              <w:t>对</w:t>
            </w:r>
            <w:r>
              <w:rPr>
                <w:rFonts w:hint="eastAsia"/>
              </w:rPr>
              <w:t>请求</w:t>
            </w:r>
            <w:r>
              <w:t>参数进行校验，</w:t>
            </w:r>
            <w:r w:rsidR="00E302A3">
              <w:t>校验通过则</w:t>
            </w:r>
            <w:r w:rsidR="00E302A3">
              <w:rPr>
                <w:rFonts w:hint="eastAsia"/>
              </w:rPr>
              <w:t>调用</w:t>
            </w:r>
            <w:proofErr w:type="spellStart"/>
            <w:r w:rsidR="00E302A3">
              <w:rPr>
                <w:rFonts w:hint="eastAsia"/>
              </w:rPr>
              <w:t>dubbo</w:t>
            </w:r>
            <w:proofErr w:type="spellEnd"/>
            <w:r w:rsidR="00E302A3">
              <w:t>服务</w:t>
            </w:r>
            <w:r w:rsidR="00E302A3">
              <w:rPr>
                <w:rFonts w:hint="eastAsia"/>
              </w:rPr>
              <w:t>对用户</w:t>
            </w:r>
            <w:r w:rsidR="00E302A3">
              <w:t>信息进行操作，</w:t>
            </w:r>
            <w:r w:rsidR="00E302A3">
              <w:rPr>
                <w:rFonts w:hint="eastAsia"/>
              </w:rPr>
              <w:t>并将操作结果</w:t>
            </w:r>
            <w:r w:rsidR="00E302A3">
              <w:t>返回</w:t>
            </w:r>
            <w:r w:rsidR="00E302A3">
              <w:rPr>
                <w:rFonts w:hint="eastAsia"/>
              </w:rPr>
              <w:t>给</w:t>
            </w:r>
            <w:r w:rsidR="00E302A3">
              <w:t>商户系统。</w:t>
            </w:r>
          </w:p>
        </w:tc>
      </w:tr>
      <w:tr w:rsidR="00122B3D" w:rsidTr="00865D4A">
        <w:tc>
          <w:tcPr>
            <w:tcW w:w="3121" w:type="dxa"/>
          </w:tcPr>
          <w:p w:rsidR="00122B3D" w:rsidRDefault="00E302A3" w:rsidP="00122B3D">
            <w:pPr>
              <w:pStyle w:val="af2"/>
              <w:ind w:firstLine="480"/>
            </w:pPr>
            <w:proofErr w:type="spellStart"/>
            <w:proofErr w:type="gramStart"/>
            <w:r>
              <w:rPr>
                <w:rFonts w:hint="eastAsia"/>
              </w:rPr>
              <w:t>to</w:t>
            </w:r>
            <w:r>
              <w:t>Pay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23" w:type="dxa"/>
          </w:tcPr>
          <w:p w:rsidR="00122B3D" w:rsidRDefault="00122B3D" w:rsidP="00122B3D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122B3D" w:rsidRDefault="00122B3D" w:rsidP="00122B3D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122B3D" w:rsidRDefault="00E302A3" w:rsidP="00122B3D">
            <w:pPr>
              <w:pStyle w:val="af2"/>
              <w:ind w:firstLine="480"/>
            </w:pPr>
            <w:r>
              <w:rPr>
                <w:rFonts w:hint="eastAsia"/>
              </w:rPr>
              <w:t>验证</w:t>
            </w:r>
            <w:r>
              <w:t>用户输入的交易密码信息，</w:t>
            </w:r>
            <w:r>
              <w:rPr>
                <w:rFonts w:hint="eastAsia"/>
              </w:rPr>
              <w:t>验证</w:t>
            </w:r>
            <w:r>
              <w:t>通过则对用户信息进行操作并返回</w:t>
            </w:r>
            <w:r>
              <w:rPr>
                <w:rFonts w:hint="eastAsia"/>
              </w:rPr>
              <w:t>处理</w:t>
            </w:r>
            <w:r>
              <w:t>结果给商户系统。</w:t>
            </w:r>
          </w:p>
        </w:tc>
      </w:tr>
      <w:tr w:rsidR="00122B3D" w:rsidTr="00865D4A">
        <w:tc>
          <w:tcPr>
            <w:tcW w:w="3121" w:type="dxa"/>
          </w:tcPr>
          <w:p w:rsidR="00122B3D" w:rsidRDefault="00122B3D" w:rsidP="00122B3D">
            <w:pPr>
              <w:pStyle w:val="af2"/>
              <w:ind w:firstLine="480"/>
            </w:pPr>
            <w:proofErr w:type="spellStart"/>
            <w:r>
              <w:t>queryPayment</w:t>
            </w:r>
            <w:proofErr w:type="spellEnd"/>
          </w:p>
        </w:tc>
        <w:tc>
          <w:tcPr>
            <w:tcW w:w="2123" w:type="dxa"/>
          </w:tcPr>
          <w:p w:rsidR="00122B3D" w:rsidRDefault="00122B3D" w:rsidP="00122B3D">
            <w:pPr>
              <w:pStyle w:val="af2"/>
              <w:ind w:firstLine="480"/>
            </w:pPr>
          </w:p>
        </w:tc>
        <w:tc>
          <w:tcPr>
            <w:tcW w:w="2124" w:type="dxa"/>
          </w:tcPr>
          <w:p w:rsidR="00122B3D" w:rsidRDefault="00122B3D" w:rsidP="00122B3D">
            <w:pPr>
              <w:pStyle w:val="af2"/>
              <w:ind w:firstLine="480"/>
            </w:pPr>
          </w:p>
        </w:tc>
        <w:tc>
          <w:tcPr>
            <w:tcW w:w="2839" w:type="dxa"/>
          </w:tcPr>
          <w:p w:rsidR="00122B3D" w:rsidRDefault="00122B3D" w:rsidP="00122B3D">
            <w:pPr>
              <w:pStyle w:val="af2"/>
              <w:ind w:firstLine="480"/>
            </w:pPr>
            <w:r>
              <w:rPr>
                <w:rFonts w:hint="eastAsia"/>
              </w:rPr>
              <w:t>用于</w:t>
            </w:r>
            <w:r>
              <w:t>接收商户系统</w:t>
            </w:r>
            <w:r>
              <w:rPr>
                <w:rFonts w:hint="eastAsia"/>
              </w:rPr>
              <w:t>查询</w:t>
            </w:r>
            <w:r>
              <w:t>交易记录</w:t>
            </w:r>
            <w:r>
              <w:rPr>
                <w:rFonts w:hint="eastAsia"/>
              </w:rPr>
              <w:t>请求，</w:t>
            </w:r>
            <w:r>
              <w:t>并</w:t>
            </w:r>
            <w:r>
              <w:lastRenderedPageBreak/>
              <w:t>返回相关信息给商户系统</w:t>
            </w:r>
          </w:p>
        </w:tc>
      </w:tr>
    </w:tbl>
    <w:p w:rsidR="00B21EF1" w:rsidRDefault="00B21EF1" w:rsidP="00B21EF1">
      <w:pPr>
        <w:pStyle w:val="af2"/>
        <w:ind w:firstLine="400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51"/>
        <w:gridCol w:w="2362"/>
        <w:gridCol w:w="2682"/>
        <w:gridCol w:w="2312"/>
      </w:tblGrid>
      <w:tr w:rsidR="00B21EF1" w:rsidTr="00865D4A">
        <w:tc>
          <w:tcPr>
            <w:tcW w:w="10207" w:type="dxa"/>
            <w:gridSpan w:val="4"/>
            <w:shd w:val="clear" w:color="auto" w:fill="9CC2E5" w:themeFill="accent1" w:themeFillTint="99"/>
          </w:tcPr>
          <w:p w:rsidR="00B21EF1" w:rsidRDefault="00391FC4" w:rsidP="00865D4A">
            <w:pPr>
              <w:pStyle w:val="af2"/>
              <w:ind w:firstLine="480"/>
              <w:jc w:val="center"/>
            </w:pPr>
            <w:proofErr w:type="spellStart"/>
            <w:r>
              <w:t>Payment</w:t>
            </w:r>
            <w:r w:rsidR="00B21EF1" w:rsidRPr="00F3686B">
              <w:t>Service</w:t>
            </w:r>
            <w:proofErr w:type="spellEnd"/>
          </w:p>
        </w:tc>
      </w:tr>
      <w:tr w:rsidR="00B21EF1" w:rsidTr="00F237DA">
        <w:tc>
          <w:tcPr>
            <w:tcW w:w="2851" w:type="dxa"/>
          </w:tcPr>
          <w:p w:rsidR="00B21EF1" w:rsidRDefault="00B21EF1" w:rsidP="00865D4A">
            <w:pPr>
              <w:pStyle w:val="af2"/>
              <w:ind w:firstLine="480"/>
            </w:pPr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2362" w:type="dxa"/>
          </w:tcPr>
          <w:p w:rsidR="00B21EF1" w:rsidRDefault="00B21EF1" w:rsidP="00865D4A">
            <w:pPr>
              <w:pStyle w:val="af2"/>
              <w:ind w:firstLine="480"/>
            </w:pPr>
            <w:r>
              <w:rPr>
                <w:rFonts w:hint="eastAsia"/>
              </w:rPr>
              <w:t>入参</w:t>
            </w:r>
          </w:p>
        </w:tc>
        <w:tc>
          <w:tcPr>
            <w:tcW w:w="2682" w:type="dxa"/>
          </w:tcPr>
          <w:p w:rsidR="00B21EF1" w:rsidRDefault="00B21EF1" w:rsidP="00865D4A">
            <w:pPr>
              <w:pStyle w:val="af2"/>
              <w:ind w:firstLine="48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  <w:tc>
          <w:tcPr>
            <w:tcW w:w="2312" w:type="dxa"/>
          </w:tcPr>
          <w:p w:rsidR="00B21EF1" w:rsidRDefault="00B21EF1" w:rsidP="00865D4A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B21EF1" w:rsidRPr="00515ED6" w:rsidTr="00F237DA">
        <w:tc>
          <w:tcPr>
            <w:tcW w:w="2851" w:type="dxa"/>
          </w:tcPr>
          <w:p w:rsidR="00B21EF1" w:rsidRDefault="004878DD" w:rsidP="00A35B50">
            <w:pPr>
              <w:pStyle w:val="af2"/>
              <w:ind w:firstLine="480"/>
            </w:pPr>
            <w:proofErr w:type="spellStart"/>
            <w:r>
              <w:t>toPay</w:t>
            </w:r>
            <w:proofErr w:type="spellEnd"/>
          </w:p>
        </w:tc>
        <w:tc>
          <w:tcPr>
            <w:tcW w:w="2362" w:type="dxa"/>
          </w:tcPr>
          <w:p w:rsidR="00B21EF1" w:rsidRDefault="00F237DA" w:rsidP="00F237DA">
            <w:pPr>
              <w:pStyle w:val="af2"/>
              <w:ind w:firstLine="480"/>
            </w:pPr>
            <w:proofErr w:type="spellStart"/>
            <w:r>
              <w:t>transId</w:t>
            </w:r>
            <w:proofErr w:type="spellEnd"/>
            <w:r w:rsidR="00B21EF1">
              <w:t>:</w:t>
            </w:r>
            <w:r w:rsidR="00B21EF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流水号</w:t>
            </w:r>
          </w:p>
          <w:p w:rsidR="00F237DA" w:rsidRDefault="00F237DA" w:rsidP="00F237DA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pay</w:t>
            </w:r>
            <w:r>
              <w:t>Pwd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交易</w:t>
            </w:r>
            <w:r>
              <w:t>密码</w:t>
            </w:r>
          </w:p>
        </w:tc>
        <w:tc>
          <w:tcPr>
            <w:tcW w:w="2682" w:type="dxa"/>
          </w:tcPr>
          <w:p w:rsidR="00B21EF1" w:rsidRDefault="00F237DA" w:rsidP="00F237DA">
            <w:pPr>
              <w:pStyle w:val="af2"/>
              <w:ind w:firstLine="480"/>
            </w:pPr>
            <w:proofErr w:type="spellStart"/>
            <w:r>
              <w:t>ResultInfo</w:t>
            </w:r>
            <w:proofErr w:type="spellEnd"/>
            <w:r w:rsidR="00B21EF1"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</w:t>
            </w:r>
            <w:r>
              <w:t>结果信息</w:t>
            </w:r>
          </w:p>
        </w:tc>
        <w:tc>
          <w:tcPr>
            <w:tcW w:w="2312" w:type="dxa"/>
          </w:tcPr>
          <w:p w:rsidR="00B21EF1" w:rsidRPr="00515ED6" w:rsidRDefault="004878DD" w:rsidP="00865D4A">
            <w:pPr>
              <w:pStyle w:val="af2"/>
              <w:ind w:firstLine="480"/>
            </w:pPr>
            <w:r>
              <w:rPr>
                <w:rFonts w:hint="eastAsia"/>
              </w:rPr>
              <w:t>调用</w:t>
            </w:r>
            <w:proofErr w:type="spellStart"/>
            <w:r>
              <w:t>dubbo</w:t>
            </w:r>
            <w:proofErr w:type="spellEnd"/>
            <w:r>
              <w:t>服务对用户信息进行操作，</w:t>
            </w:r>
            <w:r>
              <w:rPr>
                <w:rFonts w:hint="eastAsia"/>
              </w:rPr>
              <w:t>并</w:t>
            </w:r>
            <w:r>
              <w:t>记录交易记录信息</w:t>
            </w:r>
            <w:r>
              <w:rPr>
                <w:rFonts w:hint="eastAsia"/>
              </w:rPr>
              <w:t>，</w:t>
            </w:r>
            <w:r>
              <w:t>操作完毕则返回</w:t>
            </w:r>
            <w:r>
              <w:rPr>
                <w:rFonts w:hint="eastAsia"/>
              </w:rPr>
              <w:t>操作</w:t>
            </w:r>
            <w:r>
              <w:t>结果。</w:t>
            </w:r>
          </w:p>
        </w:tc>
      </w:tr>
      <w:tr w:rsidR="004878DD" w:rsidRPr="000A28C6" w:rsidTr="00F237DA">
        <w:tc>
          <w:tcPr>
            <w:tcW w:w="2851" w:type="dxa"/>
          </w:tcPr>
          <w:p w:rsidR="004878DD" w:rsidRDefault="004878DD" w:rsidP="00865D4A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findPayment</w:t>
            </w:r>
            <w:proofErr w:type="spellEnd"/>
          </w:p>
        </w:tc>
        <w:tc>
          <w:tcPr>
            <w:tcW w:w="2362" w:type="dxa"/>
          </w:tcPr>
          <w:p w:rsidR="004878DD" w:rsidRDefault="00B00472" w:rsidP="00865D4A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trans</w:t>
            </w:r>
            <w:r>
              <w:t>Id</w:t>
            </w:r>
            <w:proofErr w:type="spellEnd"/>
            <w:r>
              <w:rPr>
                <w:rFonts w:hint="eastAsia"/>
              </w:rPr>
              <w:t>：</w:t>
            </w:r>
            <w:r>
              <w:t>流水号</w:t>
            </w:r>
          </w:p>
        </w:tc>
        <w:tc>
          <w:tcPr>
            <w:tcW w:w="2682" w:type="dxa"/>
          </w:tcPr>
          <w:p w:rsidR="00B00472" w:rsidRDefault="00B00472" w:rsidP="00B00472">
            <w:pPr>
              <w:pStyle w:val="af2"/>
              <w:ind w:firstLine="480"/>
            </w:pPr>
            <w:proofErr w:type="spellStart"/>
            <w:r>
              <w:rPr>
                <w:rFonts w:hint="eastAsia"/>
              </w:rPr>
              <w:t>T</w:t>
            </w:r>
            <w:r>
              <w:t>radeRecordDTO</w:t>
            </w:r>
            <w:proofErr w:type="spellEnd"/>
            <w:r>
              <w:rPr>
                <w:rFonts w:hint="eastAsia"/>
              </w:rPr>
              <w:t>：交易记录</w:t>
            </w:r>
            <w:r>
              <w:t>信息</w:t>
            </w:r>
          </w:p>
        </w:tc>
        <w:tc>
          <w:tcPr>
            <w:tcW w:w="2312" w:type="dxa"/>
          </w:tcPr>
          <w:p w:rsidR="004878DD" w:rsidRDefault="007D5938" w:rsidP="00865D4A">
            <w:r>
              <w:rPr>
                <w:rFonts w:hint="eastAsia"/>
              </w:rPr>
              <w:t>根据</w:t>
            </w:r>
            <w:r>
              <w:t>流水号查询出相关交易记录信息</w:t>
            </w:r>
          </w:p>
        </w:tc>
      </w:tr>
    </w:tbl>
    <w:p w:rsidR="00B21EF1" w:rsidRDefault="00B21EF1" w:rsidP="00B21EF1">
      <w:pPr>
        <w:pStyle w:val="af2"/>
        <w:ind w:firstLine="400"/>
      </w:pPr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2881"/>
        <w:gridCol w:w="2362"/>
        <w:gridCol w:w="4964"/>
      </w:tblGrid>
      <w:tr w:rsidR="00530EB2" w:rsidTr="00893C51">
        <w:tc>
          <w:tcPr>
            <w:tcW w:w="10207" w:type="dxa"/>
            <w:gridSpan w:val="3"/>
            <w:shd w:val="clear" w:color="auto" w:fill="9CC2E5" w:themeFill="accent1" w:themeFillTint="99"/>
          </w:tcPr>
          <w:p w:rsidR="00530EB2" w:rsidRDefault="00530EB2" w:rsidP="00893C51">
            <w:pPr>
              <w:pStyle w:val="af2"/>
              <w:ind w:firstLine="480"/>
              <w:jc w:val="center"/>
            </w:pPr>
            <w:proofErr w:type="spellStart"/>
            <w:r>
              <w:t>ResultInfo</w:t>
            </w:r>
            <w:proofErr w:type="spellEnd"/>
          </w:p>
        </w:tc>
      </w:tr>
      <w:tr w:rsidR="00530EB2" w:rsidTr="00893C51">
        <w:tc>
          <w:tcPr>
            <w:tcW w:w="2881" w:type="dxa"/>
          </w:tcPr>
          <w:p w:rsidR="00530EB2" w:rsidRDefault="00530EB2" w:rsidP="00893C51">
            <w:pPr>
              <w:pStyle w:val="af2"/>
              <w:ind w:firstLine="480"/>
            </w:pPr>
            <w:r>
              <w:rPr>
                <w:rFonts w:hint="eastAsia"/>
              </w:rPr>
              <w:t>属性</w:t>
            </w:r>
          </w:p>
        </w:tc>
        <w:tc>
          <w:tcPr>
            <w:tcW w:w="2362" w:type="dxa"/>
          </w:tcPr>
          <w:p w:rsidR="00530EB2" w:rsidRDefault="00530EB2" w:rsidP="00893C51">
            <w:pPr>
              <w:pStyle w:val="af2"/>
              <w:ind w:firstLine="480"/>
            </w:pPr>
            <w:r>
              <w:rPr>
                <w:rFonts w:hint="eastAsia"/>
              </w:rPr>
              <w:t>类型</w:t>
            </w:r>
          </w:p>
        </w:tc>
        <w:tc>
          <w:tcPr>
            <w:tcW w:w="4964" w:type="dxa"/>
          </w:tcPr>
          <w:p w:rsidR="00530EB2" w:rsidRDefault="00530EB2" w:rsidP="00893C51">
            <w:pPr>
              <w:pStyle w:val="af2"/>
              <w:ind w:firstLine="480"/>
            </w:pPr>
            <w:r>
              <w:rPr>
                <w:rFonts w:hint="eastAsia"/>
              </w:rPr>
              <w:t>描述</w:t>
            </w:r>
          </w:p>
        </w:tc>
      </w:tr>
      <w:tr w:rsidR="00530EB2" w:rsidRPr="00515ED6" w:rsidTr="00893C51">
        <w:tc>
          <w:tcPr>
            <w:tcW w:w="2881" w:type="dxa"/>
          </w:tcPr>
          <w:p w:rsidR="00530EB2" w:rsidRDefault="00530EB2" w:rsidP="00893C51">
            <w:pPr>
              <w:pStyle w:val="af2"/>
              <w:ind w:firstLine="480"/>
            </w:pPr>
            <w:proofErr w:type="spellStart"/>
            <w:r>
              <w:t>isSuccess</w:t>
            </w:r>
            <w:proofErr w:type="spellEnd"/>
          </w:p>
        </w:tc>
        <w:tc>
          <w:tcPr>
            <w:tcW w:w="2362" w:type="dxa"/>
          </w:tcPr>
          <w:p w:rsidR="00530EB2" w:rsidRDefault="00530EB2" w:rsidP="00893C51">
            <w:pPr>
              <w:pStyle w:val="af2"/>
              <w:ind w:firstLine="480"/>
            </w:pPr>
            <w:proofErr w:type="spellStart"/>
            <w:r>
              <w:t>boolean</w:t>
            </w:r>
            <w:proofErr w:type="spellEnd"/>
          </w:p>
        </w:tc>
        <w:tc>
          <w:tcPr>
            <w:tcW w:w="4964" w:type="dxa"/>
          </w:tcPr>
          <w:p w:rsidR="00530EB2" w:rsidRPr="00515ED6" w:rsidRDefault="00530EB2" w:rsidP="00893C51">
            <w:pPr>
              <w:pStyle w:val="af2"/>
              <w:ind w:firstLine="480"/>
            </w:pPr>
            <w:r>
              <w:rPr>
                <w:rFonts w:hint="eastAsia"/>
              </w:rPr>
              <w:t>操作</w:t>
            </w:r>
            <w:r>
              <w:t>结果状态</w:t>
            </w:r>
          </w:p>
        </w:tc>
      </w:tr>
      <w:tr w:rsidR="00530EB2" w:rsidRPr="006F06C4" w:rsidTr="00893C51">
        <w:tc>
          <w:tcPr>
            <w:tcW w:w="2881" w:type="dxa"/>
          </w:tcPr>
          <w:p w:rsidR="00530EB2" w:rsidRDefault="00530EB2" w:rsidP="00893C51">
            <w:pPr>
              <w:pStyle w:val="af2"/>
              <w:ind w:firstLine="480"/>
            </w:pPr>
            <w:r>
              <w:t>result</w:t>
            </w:r>
          </w:p>
        </w:tc>
        <w:tc>
          <w:tcPr>
            <w:tcW w:w="2362" w:type="dxa"/>
          </w:tcPr>
          <w:p w:rsidR="00530EB2" w:rsidRDefault="00530EB2" w:rsidP="00893C51">
            <w:pPr>
              <w:pStyle w:val="af2"/>
              <w:ind w:firstLine="48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4964" w:type="dxa"/>
          </w:tcPr>
          <w:p w:rsidR="00530EB2" w:rsidRPr="006F06C4" w:rsidRDefault="00530EB2" w:rsidP="00893C51">
            <w:r>
              <w:rPr>
                <w:rFonts w:hint="eastAsia"/>
              </w:rPr>
              <w:t>操作结果</w:t>
            </w:r>
            <w:r>
              <w:t>信息对象</w:t>
            </w:r>
          </w:p>
        </w:tc>
      </w:tr>
      <w:tr w:rsidR="00530EB2" w:rsidTr="00893C51">
        <w:tc>
          <w:tcPr>
            <w:tcW w:w="2881" w:type="dxa"/>
          </w:tcPr>
          <w:p w:rsidR="00530EB2" w:rsidRDefault="00530EB2" w:rsidP="00893C51">
            <w:pPr>
              <w:pStyle w:val="af2"/>
              <w:ind w:firstLine="480"/>
            </w:pPr>
            <w:proofErr w:type="spellStart"/>
            <w:r>
              <w:lastRenderedPageBreak/>
              <w:t>params</w:t>
            </w:r>
            <w:proofErr w:type="spellEnd"/>
          </w:p>
        </w:tc>
        <w:tc>
          <w:tcPr>
            <w:tcW w:w="2362" w:type="dxa"/>
          </w:tcPr>
          <w:p w:rsidR="00530EB2" w:rsidRDefault="00530EB2" w:rsidP="00893C51">
            <w:pPr>
              <w:pStyle w:val="af2"/>
              <w:ind w:firstLine="480"/>
            </w:pPr>
            <w:r>
              <w:t>Object</w:t>
            </w:r>
          </w:p>
        </w:tc>
        <w:tc>
          <w:tcPr>
            <w:tcW w:w="4964" w:type="dxa"/>
          </w:tcPr>
          <w:p w:rsidR="00530EB2" w:rsidRDefault="006017D9" w:rsidP="00893C51">
            <w:pPr>
              <w:pStyle w:val="af2"/>
              <w:ind w:firstLine="480"/>
            </w:pPr>
            <w:r>
              <w:rPr>
                <w:rFonts w:hint="eastAsia"/>
              </w:rPr>
              <w:t>额外参数对象</w:t>
            </w:r>
          </w:p>
        </w:tc>
      </w:tr>
    </w:tbl>
    <w:p w:rsidR="00530EB2" w:rsidRDefault="00530EB2" w:rsidP="00B21EF1">
      <w:pPr>
        <w:pStyle w:val="af2"/>
        <w:ind w:firstLine="400"/>
      </w:pPr>
    </w:p>
    <w:p w:rsidR="00237264" w:rsidRDefault="00237264" w:rsidP="006D7EE5">
      <w:pPr>
        <w:pStyle w:val="3"/>
      </w:pPr>
      <w:bookmarkStart w:id="33" w:name="_Toc456769614"/>
      <w:r>
        <w:rPr>
          <w:rFonts w:hint="eastAsia"/>
        </w:rPr>
        <w:t>存储</w:t>
      </w:r>
      <w:r>
        <w:t>分配</w:t>
      </w:r>
      <w:bookmarkEnd w:id="33"/>
    </w:p>
    <w:p w:rsidR="00D75CCC" w:rsidRDefault="00D75CCC" w:rsidP="006D7EE5">
      <w:r>
        <w:rPr>
          <w:rFonts w:hint="eastAsia"/>
        </w:rPr>
        <w:t>用户交易密码错误信息</w:t>
      </w:r>
      <w:r>
        <w:rPr>
          <w:rFonts w:hint="eastAsia"/>
        </w:rPr>
        <w:t>(</w:t>
      </w:r>
      <w:r>
        <w:rPr>
          <w:rFonts w:hint="eastAsia"/>
        </w:rPr>
        <w:t>保存在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rPr>
          <w:rFonts w:hint="eastAsia"/>
        </w:rPr>
        <w:t>)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1986"/>
        <w:gridCol w:w="1842"/>
        <w:gridCol w:w="2127"/>
        <w:gridCol w:w="1217"/>
        <w:gridCol w:w="767"/>
        <w:gridCol w:w="2268"/>
      </w:tblGrid>
      <w:tr w:rsidR="00D75CCC" w:rsidRPr="00F854B8" w:rsidTr="007D7D24">
        <w:trPr>
          <w:trHeight w:val="3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字段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类型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长度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精度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说明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t>KEY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rPr>
                <w:rFonts w:hint="eastAsia"/>
              </w:rPr>
              <w:t>KEY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VARCHAR2(</w:t>
            </w:r>
            <w:r>
              <w:t>100</w:t>
            </w:r>
            <w:r w:rsidRPr="00F854B8">
              <w:rPr>
                <w:rFonts w:hint="eastAsia"/>
              </w:rPr>
              <w:t>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rPr>
                <w:rFonts w:hint="eastAsia"/>
              </w:rPr>
              <w:t>100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rPr>
                <w:rFonts w:hint="eastAsia"/>
              </w:rPr>
              <w:t>主键编号</w:t>
            </w:r>
          </w:p>
        </w:tc>
      </w:tr>
      <w:tr w:rsidR="00D75CCC" w:rsidRPr="00F854B8" w:rsidTr="007D7D24">
        <w:trPr>
          <w:trHeight w:val="300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t>VALUE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5353CF" w:rsidP="006D7EE5">
            <w:r>
              <w:rPr>
                <w:rFonts w:hint="eastAsia"/>
              </w:rPr>
              <w:t>VALUE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VARCHAR2(32)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>32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 w:rsidRPr="00F854B8">
              <w:rPr>
                <w:rFonts w:hint="eastAsia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CCC" w:rsidRPr="00F854B8" w:rsidRDefault="00D75CCC" w:rsidP="006D7EE5">
            <w:r>
              <w:rPr>
                <w:rFonts w:hint="eastAsia"/>
              </w:rPr>
              <w:t>错误次数</w:t>
            </w:r>
          </w:p>
        </w:tc>
      </w:tr>
    </w:tbl>
    <w:p w:rsidR="00D75CCC" w:rsidRDefault="00D75CCC" w:rsidP="006D7EE5">
      <w:r>
        <w:rPr>
          <w:rFonts w:hint="eastAsia"/>
        </w:rPr>
        <w:t>交易</w:t>
      </w:r>
      <w:r>
        <w:t>记录表：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43"/>
        <w:gridCol w:w="2043"/>
        <w:gridCol w:w="2115"/>
        <w:gridCol w:w="1145"/>
        <w:gridCol w:w="732"/>
        <w:gridCol w:w="2129"/>
      </w:tblGrid>
      <w:tr w:rsidR="008664E6" w:rsidRPr="00F854B8" w:rsidTr="000732F1">
        <w:trPr>
          <w:trHeight w:val="360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字段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类型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长度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精度</w:t>
            </w:r>
          </w:p>
        </w:tc>
        <w:tc>
          <w:tcPr>
            <w:tcW w:w="2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说明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TRANS_ID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TRANS_ID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流水号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USER_ID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USER_ID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用户编号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MONEY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MONEY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proofErr w:type="gramStart"/>
            <w:r w:rsidRPr="0077354F">
              <w:t>NUMBER(</w:t>
            </w:r>
            <w:proofErr w:type="gramEnd"/>
            <w:r w:rsidRPr="0077354F">
              <w:t>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操作金额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CREDIT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CREDIT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proofErr w:type="gramStart"/>
            <w:r w:rsidRPr="0077354F">
              <w:t>NUMBER(</w:t>
            </w:r>
            <w:proofErr w:type="gramEnd"/>
            <w:r w:rsidRPr="0077354F">
              <w:t>16,6)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16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6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操作积分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MOBILE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MOBILE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手机号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ORDER_ID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ORDER_ID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来源方订单号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SOURCE_CODE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SOURCE_CODE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rPr>
                <w:rFonts w:cs="Microsoft Sans Serif"/>
              </w:rPr>
              <w:t>平台来源（</w:t>
            </w:r>
            <w:r w:rsidRPr="0077354F">
              <w:t>SH:</w:t>
            </w:r>
            <w:r w:rsidRPr="0077354F">
              <w:rPr>
                <w:rFonts w:cs="Microsoft Sans Serif"/>
              </w:rPr>
              <w:t>商城</w:t>
            </w:r>
            <w:r w:rsidRPr="0077354F">
              <w:t xml:space="preserve"> P2P:p2p</w:t>
            </w:r>
            <w:r w:rsidRPr="0077354F">
              <w:rPr>
                <w:rFonts w:cs="Microsoft Sans Serif"/>
              </w:rPr>
              <w:t>平台</w:t>
            </w:r>
            <w:r w:rsidRPr="0077354F">
              <w:t xml:space="preserve"> H5:</w:t>
            </w:r>
            <w:r w:rsidRPr="0077354F">
              <w:rPr>
                <w:rFonts w:cs="Microsoft Sans Serif"/>
              </w:rPr>
              <w:t>微信）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OPERATE_TYPE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OPERATE_TYPE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操作类型</w:t>
            </w:r>
            <w:r w:rsidRPr="0077354F">
              <w:t>(1:</w:t>
            </w:r>
            <w:r w:rsidRPr="0077354F">
              <w:t>充值</w:t>
            </w:r>
            <w:r w:rsidRPr="0077354F">
              <w:t xml:space="preserve"> 2:</w:t>
            </w:r>
            <w:r w:rsidRPr="0077354F">
              <w:t>余额支付</w:t>
            </w:r>
            <w:r w:rsidRPr="0077354F">
              <w:t xml:space="preserve"> 3:</w:t>
            </w:r>
            <w:r w:rsidRPr="0077354F">
              <w:t>余额退款</w:t>
            </w:r>
            <w:r w:rsidRPr="0077354F">
              <w:t xml:space="preserve"> 4:</w:t>
            </w:r>
            <w:r w:rsidRPr="0077354F">
              <w:t>积分支</w:t>
            </w:r>
            <w:r w:rsidRPr="0077354F">
              <w:lastRenderedPageBreak/>
              <w:t>付</w:t>
            </w:r>
            <w:r w:rsidRPr="0077354F">
              <w:t xml:space="preserve"> 5:</w:t>
            </w:r>
            <w:r w:rsidRPr="0077354F">
              <w:t>积分退款</w:t>
            </w:r>
            <w:r w:rsidRPr="0077354F">
              <w:t xml:space="preserve"> 6:</w:t>
            </w:r>
            <w:r w:rsidRPr="0077354F">
              <w:t>组合支付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7:</w:t>
            </w:r>
            <w:r w:rsidRPr="0077354F">
              <w:t>组合退款</w:t>
            </w:r>
            <w:r w:rsidRPr="0077354F">
              <w:t>-</w:t>
            </w:r>
            <w:r w:rsidRPr="0077354F">
              <w:t>积分与余额</w:t>
            </w:r>
            <w:r w:rsidRPr="0077354F">
              <w:t xml:space="preserve"> )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lastRenderedPageBreak/>
              <w:t>TRADE_STATUS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TRADE_STATUS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INTEGER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交易状态（</w:t>
            </w:r>
            <w:r w:rsidRPr="0077354F">
              <w:t>1:</w:t>
            </w:r>
            <w:r w:rsidRPr="0077354F">
              <w:t>等待处理</w:t>
            </w:r>
            <w:r w:rsidRPr="0077354F">
              <w:t xml:space="preserve"> 2:</w:t>
            </w:r>
            <w:r w:rsidRPr="0077354F">
              <w:t>交易成功</w:t>
            </w:r>
            <w:r w:rsidRPr="0077354F">
              <w:t xml:space="preserve"> 3:</w:t>
            </w:r>
            <w:r w:rsidRPr="0077354F">
              <w:t>交易失败）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RETURN_URL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RETURN_URL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前台回调地址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NOTICE_URL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NOTICE_URL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VARCHAR2(200)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200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64E6" w:rsidRPr="0077354F" w:rsidRDefault="008664E6" w:rsidP="000732F1">
            <w:r w:rsidRPr="0077354F">
              <w:t>后台回调地址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CREATE_DATE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CREATE_DATE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创建时间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CREATE_BY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CREATE_BY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创建人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UPDATE_DATE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UPDATE_DATE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DATE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更新时间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UPDATE_BY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UPDATE_BY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VARCHAR2(32)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更新人</w:t>
            </w:r>
          </w:p>
        </w:tc>
      </w:tr>
      <w:tr w:rsidR="008664E6" w:rsidRPr="00F854B8" w:rsidTr="000732F1">
        <w:trPr>
          <w:trHeight w:val="300"/>
        </w:trPr>
        <w:tc>
          <w:tcPr>
            <w:tcW w:w="2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REMARK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REMARK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VARCHAR2(255)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255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备注</w:t>
            </w:r>
          </w:p>
        </w:tc>
      </w:tr>
    </w:tbl>
    <w:p w:rsidR="008664E6" w:rsidRDefault="008664E6" w:rsidP="006D7EE5">
      <w:pPr>
        <w:rPr>
          <w:rFonts w:hint="eastAsia"/>
        </w:rPr>
      </w:pPr>
    </w:p>
    <w:p w:rsidR="008664E6" w:rsidRDefault="008664E6" w:rsidP="008664E6">
      <w:r>
        <w:rPr>
          <w:rFonts w:hint="eastAsia"/>
        </w:rPr>
        <w:t>交易回调</w:t>
      </w:r>
      <w:r>
        <w:t>任务表</w:t>
      </w:r>
    </w:p>
    <w:tbl>
      <w:tblPr>
        <w:tblW w:w="10207" w:type="dxa"/>
        <w:tblInd w:w="-998" w:type="dxa"/>
        <w:tblLook w:val="04A0" w:firstRow="1" w:lastRow="0" w:firstColumn="1" w:lastColumn="0" w:noHBand="0" w:noVBand="1"/>
      </w:tblPr>
      <w:tblGrid>
        <w:gridCol w:w="2043"/>
        <w:gridCol w:w="2043"/>
        <w:gridCol w:w="2115"/>
        <w:gridCol w:w="1145"/>
        <w:gridCol w:w="732"/>
        <w:gridCol w:w="2129"/>
      </w:tblGrid>
      <w:tr w:rsidR="008664E6" w:rsidRPr="00F854B8" w:rsidTr="000732F1">
        <w:trPr>
          <w:trHeight w:val="360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字段名称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字段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类型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长度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精度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8664E6" w:rsidRPr="00F854B8" w:rsidRDefault="008664E6" w:rsidP="000732F1">
            <w:r w:rsidRPr="00F854B8">
              <w:rPr>
                <w:rFonts w:hint="eastAsia"/>
              </w:rPr>
              <w:t>说明</w:t>
            </w:r>
          </w:p>
        </w:tc>
      </w:tr>
      <w:tr w:rsidR="008664E6" w:rsidRPr="00F854B8" w:rsidTr="000732F1">
        <w:trPr>
          <w:trHeight w:val="30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TRANS_ID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TRANS_ID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VARCHAR2(32)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32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流水号</w:t>
            </w:r>
          </w:p>
        </w:tc>
      </w:tr>
      <w:tr w:rsidR="008664E6" w:rsidRPr="00F854B8" w:rsidTr="000732F1">
        <w:trPr>
          <w:trHeight w:val="30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>
              <w:t>COUNT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>
              <w:t>COUNT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>
              <w:t>INTEGER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  <w:r>
              <w:t>次数（</w:t>
            </w:r>
            <w:r>
              <w:rPr>
                <w:rFonts w:hint="eastAsia"/>
              </w:rPr>
              <w:t>最多</w:t>
            </w:r>
            <w:r>
              <w:t>四次）</w:t>
            </w:r>
          </w:p>
        </w:tc>
      </w:tr>
      <w:tr w:rsidR="008664E6" w:rsidRPr="00F854B8" w:rsidTr="000732F1">
        <w:trPr>
          <w:trHeight w:val="30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CREATE_DATE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CREATE_DATE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DATE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创建时间</w:t>
            </w:r>
          </w:p>
        </w:tc>
      </w:tr>
      <w:tr w:rsidR="008664E6" w:rsidRPr="00F854B8" w:rsidTr="000732F1">
        <w:trPr>
          <w:trHeight w:val="300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REMARK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REMARK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VARCHAR2(255)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255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/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4E6" w:rsidRPr="0077354F" w:rsidRDefault="008664E6" w:rsidP="000732F1">
            <w:r w:rsidRPr="0077354F">
              <w:t>备注</w:t>
            </w:r>
          </w:p>
        </w:tc>
      </w:tr>
    </w:tbl>
    <w:p w:rsidR="008664E6" w:rsidRDefault="008664E6" w:rsidP="006D7EE5">
      <w:pPr>
        <w:rPr>
          <w:rFonts w:hint="eastAsia"/>
        </w:rPr>
      </w:pPr>
    </w:p>
    <w:p w:rsidR="00237264" w:rsidRDefault="00237264" w:rsidP="006D7EE5">
      <w:pPr>
        <w:pStyle w:val="3"/>
      </w:pPr>
      <w:bookmarkStart w:id="34" w:name="_Toc456769615"/>
      <w:r>
        <w:rPr>
          <w:rFonts w:hint="eastAsia"/>
        </w:rPr>
        <w:lastRenderedPageBreak/>
        <w:t>注释</w:t>
      </w:r>
      <w:r>
        <w:t>设计</w:t>
      </w:r>
      <w:bookmarkEnd w:id="34"/>
    </w:p>
    <w:tbl>
      <w:tblPr>
        <w:tblStyle w:val="a4"/>
        <w:tblW w:w="10207" w:type="dxa"/>
        <w:tblInd w:w="-998" w:type="dxa"/>
        <w:tblLook w:val="04A0" w:firstRow="1" w:lastRow="0" w:firstColumn="1" w:lastColumn="0" w:noHBand="0" w:noVBand="1"/>
      </w:tblPr>
      <w:tblGrid>
        <w:gridCol w:w="3261"/>
        <w:gridCol w:w="6946"/>
      </w:tblGrid>
      <w:tr w:rsidR="00D75CCC" w:rsidTr="007D7D24">
        <w:tc>
          <w:tcPr>
            <w:tcW w:w="3261" w:type="dxa"/>
            <w:shd w:val="clear" w:color="auto" w:fill="9CC2E5" w:themeFill="accent1" w:themeFillTint="99"/>
          </w:tcPr>
          <w:p w:rsidR="00D75CCC" w:rsidRPr="005C3235" w:rsidRDefault="00D75CCC" w:rsidP="006D7EE5">
            <w:r w:rsidRPr="005C3235">
              <w:rPr>
                <w:rFonts w:hint="eastAsia"/>
              </w:rPr>
              <w:t>类型</w:t>
            </w:r>
          </w:p>
        </w:tc>
        <w:tc>
          <w:tcPr>
            <w:tcW w:w="6946" w:type="dxa"/>
            <w:shd w:val="clear" w:color="auto" w:fill="9CC2E5" w:themeFill="accent1" w:themeFillTint="99"/>
          </w:tcPr>
          <w:p w:rsidR="00D75CCC" w:rsidRPr="005C3235" w:rsidRDefault="00D75CCC" w:rsidP="006D7EE5">
            <w:r w:rsidRPr="005C3235">
              <w:rPr>
                <w:rFonts w:hint="eastAsia"/>
              </w:rPr>
              <w:t>说明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类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类的目的、</w:t>
            </w:r>
            <w:proofErr w:type="gramStart"/>
            <w:r w:rsidRPr="009D58DF">
              <w:rPr>
                <w:rFonts w:hint="eastAsia"/>
              </w:rPr>
              <w:t>即类所</w:t>
            </w:r>
            <w:proofErr w:type="gramEnd"/>
            <w:r w:rsidRPr="009D58DF">
              <w:rPr>
                <w:rFonts w:hint="eastAsia"/>
              </w:rPr>
              <w:t>完成的功能，注释出采用的变量。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接口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设置接口的目的、它应如何被使用以及如何不被使用。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成员函数注释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对于设置与获取成员函数，在成员变量已有说明的情况下，可以不加注释；</w:t>
            </w:r>
            <w:r w:rsidRPr="009D58DF">
              <w:rPr>
                <w:rFonts w:hint="eastAsia"/>
                <w:b/>
              </w:rPr>
              <w:t>普通成员函数</w:t>
            </w:r>
            <w:r w:rsidRPr="009D58DF">
              <w:rPr>
                <w:rFonts w:hint="eastAsia"/>
              </w:rPr>
              <w:t>要求说明完成什么功能，参数含义是什么返回什么；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普通成员函数内部注释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控制结构，代码做了些什么以及为什么这样做，处理顺序等。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实参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参数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参数含义、及其它任何约束或前提条件</w:t>
            </w:r>
            <w:r>
              <w:rPr>
                <w:rFonts w:hint="eastAsia"/>
              </w:rPr>
              <w:t>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字段</w:t>
            </w:r>
            <w:r w:rsidRPr="005C3235">
              <w:rPr>
                <w:rFonts w:hint="eastAsia"/>
              </w:rPr>
              <w:t>/</w:t>
            </w:r>
            <w:r w:rsidRPr="005C3235">
              <w:rPr>
                <w:rFonts w:hint="eastAsia"/>
              </w:rPr>
              <w:t>属性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字段描述</w:t>
            </w:r>
            <w:r>
              <w:rPr>
                <w:rFonts w:hint="eastAsia"/>
              </w:rPr>
              <w:t>。</w:t>
            </w:r>
          </w:p>
        </w:tc>
      </w:tr>
      <w:tr w:rsidR="00D75CCC" w:rsidTr="007D7D24">
        <w:tc>
          <w:tcPr>
            <w:tcW w:w="3261" w:type="dxa"/>
          </w:tcPr>
          <w:p w:rsidR="00D75CCC" w:rsidRPr="005C3235" w:rsidRDefault="00D75CCC" w:rsidP="006D7EE5">
            <w:r w:rsidRPr="005C3235">
              <w:rPr>
                <w:rFonts w:hint="eastAsia"/>
              </w:rPr>
              <w:t>局部变量</w:t>
            </w:r>
          </w:p>
        </w:tc>
        <w:tc>
          <w:tcPr>
            <w:tcW w:w="6946" w:type="dxa"/>
          </w:tcPr>
          <w:p w:rsidR="00D75CCC" w:rsidRDefault="00D75CCC" w:rsidP="006D7EE5">
            <w:r w:rsidRPr="009D58DF">
              <w:rPr>
                <w:rFonts w:hint="eastAsia"/>
              </w:rPr>
              <w:t>无特别意义的情况下不加注释</w:t>
            </w:r>
            <w:r>
              <w:rPr>
                <w:rFonts w:hint="eastAsia"/>
              </w:rPr>
              <w:t>。</w:t>
            </w:r>
          </w:p>
        </w:tc>
      </w:tr>
    </w:tbl>
    <w:p w:rsidR="00D75CCC" w:rsidRPr="006928D1" w:rsidRDefault="00D75CCC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类</w:t>
      </w:r>
      <w:r w:rsidRPr="006928D1">
        <w:t>注释</w:t>
      </w:r>
    </w:p>
    <w:p w:rsidR="00D75CCC" w:rsidRDefault="00D75CCC" w:rsidP="006D7EE5">
      <w:r>
        <w:rPr>
          <w:rFonts w:hint="eastAsia"/>
        </w:rPr>
        <w:t xml:space="preserve">Java bean </w:t>
      </w:r>
      <w:r>
        <w:rPr>
          <w:rFonts w:hint="eastAsia"/>
        </w:rPr>
        <w:t>类注释应该有功能说明、作者、版本信息、创建日期格式如下</w:t>
      </w:r>
    </w:p>
    <w:p w:rsidR="00D75CCC" w:rsidRDefault="00D75CCC" w:rsidP="006D7EE5">
      <w:pPr>
        <w:pStyle w:val="af2"/>
      </w:pPr>
      <w:r>
        <w:t>/**</w:t>
      </w:r>
    </w:p>
    <w:p w:rsidR="00D75CCC" w:rsidRDefault="00D75CCC" w:rsidP="006D7EE5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经营数据分析平台金额统计</w:t>
      </w:r>
      <w:r>
        <w:rPr>
          <w:rFonts w:hint="eastAsia"/>
        </w:rPr>
        <w:t xml:space="preserve"> Controller </w:t>
      </w:r>
      <w:r>
        <w:rPr>
          <w:rFonts w:hint="eastAsia"/>
        </w:rPr>
        <w:t>类</w:t>
      </w:r>
    </w:p>
    <w:p w:rsidR="00D75CCC" w:rsidRDefault="00D75CCC" w:rsidP="006D7EE5">
      <w:pPr>
        <w:pStyle w:val="af2"/>
      </w:pPr>
      <w:r>
        <w:t xml:space="preserve"> * @version 1.0 add by </w:t>
      </w:r>
      <w:proofErr w:type="spellStart"/>
      <w:r>
        <w:t>jsk</w:t>
      </w:r>
      <w:proofErr w:type="spellEnd"/>
      <w:r>
        <w:t xml:space="preserve"> at 2015-10-19</w:t>
      </w:r>
    </w:p>
    <w:p w:rsidR="00D75CCC" w:rsidRDefault="00D75CCC" w:rsidP="006D7EE5">
      <w:pPr>
        <w:pStyle w:val="af2"/>
      </w:pPr>
      <w:r>
        <w:t xml:space="preserve"> **/</w:t>
      </w:r>
    </w:p>
    <w:p w:rsidR="00D75CCC" w:rsidRPr="006928D1" w:rsidRDefault="00D75CCC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方法</w:t>
      </w:r>
      <w:r w:rsidRPr="006928D1">
        <w:t>注释</w:t>
      </w:r>
    </w:p>
    <w:p w:rsidR="00D75CCC" w:rsidRDefault="00D75CCC" w:rsidP="006D7EE5">
      <w:pPr>
        <w:pStyle w:val="af2"/>
      </w:pPr>
      <w:r>
        <w:rPr>
          <w:rFonts w:hint="eastAsia"/>
        </w:rPr>
        <w:lastRenderedPageBreak/>
        <w:t>方法注释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参数名称、含义</w:t>
      </w:r>
      <w:r>
        <w:rPr>
          <w:rFonts w:hint="eastAsia"/>
        </w:rPr>
        <w:t xml:space="preserve"> </w:t>
      </w:r>
      <w:r>
        <w:rPr>
          <w:rFonts w:hint="eastAsia"/>
        </w:rPr>
        <w:t>返回值，异常说明</w:t>
      </w:r>
    </w:p>
    <w:p w:rsidR="00D75CCC" w:rsidRDefault="00D75CCC" w:rsidP="006D7EE5">
      <w:pPr>
        <w:pStyle w:val="af2"/>
      </w:pPr>
      <w:r>
        <w:t>/**</w:t>
      </w:r>
    </w:p>
    <w:p w:rsidR="00D75CCC" w:rsidRDefault="00D75CCC" w:rsidP="006D7EE5">
      <w:pPr>
        <w:pStyle w:val="af2"/>
      </w:pPr>
      <w:r>
        <w:rPr>
          <w:rFonts w:hint="eastAsia"/>
        </w:rPr>
        <w:t xml:space="preserve"> * </w:t>
      </w:r>
      <w:r>
        <w:rPr>
          <w:rFonts w:hint="eastAsia"/>
        </w:rPr>
        <w:t>添加用户信息跳转</w:t>
      </w:r>
      <w:r>
        <w:rPr>
          <w:rFonts w:hint="eastAsia"/>
        </w:rPr>
        <w:tab/>
        <w:t xml:space="preserve"> </w:t>
      </w:r>
    </w:p>
    <w:p w:rsidR="00D75CCC" w:rsidRDefault="00D75CCC" w:rsidP="006D7EE5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request</w:t>
      </w:r>
    </w:p>
    <w:p w:rsidR="00D75CCC" w:rsidRDefault="00D75CCC" w:rsidP="006D7EE5">
      <w:pPr>
        <w:pStyle w:val="af2"/>
      </w:pPr>
      <w:r>
        <w:t>* @</w:t>
      </w:r>
      <w:proofErr w:type="spellStart"/>
      <w:r>
        <w:t>param</w:t>
      </w:r>
      <w:proofErr w:type="spellEnd"/>
      <w:r>
        <w:t xml:space="preserve"> response</w:t>
      </w:r>
    </w:p>
    <w:p w:rsidR="00D75CCC" w:rsidRDefault="00D75CCC" w:rsidP="006D7EE5">
      <w:pPr>
        <w:pStyle w:val="af2"/>
      </w:pPr>
      <w:r>
        <w:t>* @return</w:t>
      </w:r>
    </w:p>
    <w:p w:rsidR="00D75CCC" w:rsidRDefault="00D75CCC" w:rsidP="006D7EE5">
      <w:pPr>
        <w:pStyle w:val="af2"/>
      </w:pPr>
      <w:r>
        <w:t>*/</w:t>
      </w:r>
    </w:p>
    <w:p w:rsidR="00D75CCC" w:rsidRPr="006928D1" w:rsidRDefault="00D75CCC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代码</w:t>
      </w:r>
      <w:proofErr w:type="spellStart"/>
      <w:r w:rsidRPr="006928D1">
        <w:t>javabean</w:t>
      </w:r>
      <w:proofErr w:type="spellEnd"/>
      <w:r w:rsidRPr="006928D1">
        <w:t>属性注释</w:t>
      </w:r>
    </w:p>
    <w:p w:rsidR="00D75CCC" w:rsidRDefault="00D75CCC" w:rsidP="006D7EE5">
      <w:pPr>
        <w:pStyle w:val="af2"/>
      </w:pPr>
      <w:r w:rsidRPr="0052322C">
        <w:rPr>
          <w:rFonts w:hint="eastAsia"/>
        </w:rPr>
        <w:t>//</w:t>
      </w:r>
      <w:r w:rsidRPr="0052322C">
        <w:rPr>
          <w:rFonts w:hint="eastAsia"/>
        </w:rPr>
        <w:t>用户是否开启</w:t>
      </w:r>
    </w:p>
    <w:p w:rsidR="00D75CCC" w:rsidRDefault="00D75CCC" w:rsidP="006D7EE5">
      <w:pPr>
        <w:pStyle w:val="af2"/>
        <w:numPr>
          <w:ilvl w:val="0"/>
          <w:numId w:val="3"/>
        </w:numPr>
      </w:pPr>
      <w:r w:rsidRPr="006928D1">
        <w:rPr>
          <w:rFonts w:hint="eastAsia"/>
        </w:rPr>
        <w:t>注意</w:t>
      </w:r>
      <w:r w:rsidRPr="006928D1">
        <w:t>事项</w:t>
      </w:r>
    </w:p>
    <w:p w:rsidR="00D75CCC" w:rsidRPr="00D75CCC" w:rsidRDefault="00D75CCC" w:rsidP="006D7EE5">
      <w:r w:rsidRPr="007708E2">
        <w:rPr>
          <w:rFonts w:hint="eastAsia"/>
        </w:rPr>
        <w:t>“注”注释应该简单说明类的功能，作用，避免废话、有歧义的注释，误导后期开发人员。</w:t>
      </w:r>
    </w:p>
    <w:p w:rsidR="00237264" w:rsidRDefault="00237264" w:rsidP="006D7EE5">
      <w:pPr>
        <w:pStyle w:val="3"/>
      </w:pPr>
      <w:bookmarkStart w:id="35" w:name="_Toc456769616"/>
      <w:r>
        <w:rPr>
          <w:rFonts w:hint="eastAsia"/>
        </w:rPr>
        <w:t>限制</w:t>
      </w:r>
      <w:r>
        <w:t>条件</w:t>
      </w:r>
      <w:bookmarkEnd w:id="35"/>
    </w:p>
    <w:p w:rsidR="00D75CCC" w:rsidRPr="00D75CCC" w:rsidRDefault="00D75CCC" w:rsidP="006D7EE5">
      <w:r>
        <w:rPr>
          <w:rFonts w:hint="eastAsia"/>
        </w:rPr>
        <w:t>无</w:t>
      </w:r>
    </w:p>
    <w:p w:rsidR="00237264" w:rsidRDefault="00237264" w:rsidP="006D7EE5">
      <w:pPr>
        <w:pStyle w:val="3"/>
      </w:pPr>
      <w:bookmarkStart w:id="36" w:name="_Toc456769617"/>
      <w:r>
        <w:rPr>
          <w:rFonts w:hint="eastAsia"/>
        </w:rPr>
        <w:t>测试</w:t>
      </w:r>
      <w:r>
        <w:t>计划</w:t>
      </w:r>
      <w:bookmarkEnd w:id="36"/>
    </w:p>
    <w:p w:rsidR="00D75CCC" w:rsidRPr="00D75CCC" w:rsidRDefault="00D75CCC" w:rsidP="006D7EE5">
      <w:r>
        <w:rPr>
          <w:rFonts w:hint="eastAsia"/>
        </w:rPr>
        <w:t>无</w:t>
      </w:r>
    </w:p>
    <w:p w:rsidR="00237264" w:rsidRDefault="00237264" w:rsidP="006D7EE5">
      <w:pPr>
        <w:pStyle w:val="3"/>
      </w:pPr>
      <w:bookmarkStart w:id="37" w:name="_Toc456769618"/>
      <w:r>
        <w:rPr>
          <w:rFonts w:hint="eastAsia"/>
        </w:rPr>
        <w:t>尚未</w:t>
      </w:r>
      <w:r>
        <w:t>解决的问题</w:t>
      </w:r>
      <w:bookmarkEnd w:id="37"/>
    </w:p>
    <w:p w:rsidR="00D75CCC" w:rsidRPr="00D75CCC" w:rsidRDefault="00D75CCC" w:rsidP="006D7EE5">
      <w:r>
        <w:rPr>
          <w:rFonts w:hint="eastAsia"/>
        </w:rPr>
        <w:t>无</w:t>
      </w:r>
    </w:p>
    <w:sectPr w:rsidR="00D75CCC" w:rsidRPr="00D75CCC" w:rsidSect="00214D7C">
      <w:headerReference w:type="even" r:id="rId30"/>
      <w:pgSz w:w="11906" w:h="16838"/>
      <w:pgMar w:top="1418" w:right="1701" w:bottom="1418" w:left="1701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4E" w:rsidRDefault="00E4704E" w:rsidP="006D7EE5">
      <w:r>
        <w:separator/>
      </w:r>
    </w:p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</w:endnote>
  <w:endnote w:type="continuationSeparator" w:id="0">
    <w:p w:rsidR="00E4704E" w:rsidRDefault="00E4704E" w:rsidP="006D7EE5">
      <w:r>
        <w:continuationSeparator/>
      </w:r>
    </w:p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16" w:rsidRDefault="00837216" w:rsidP="006D7EE5">
    <w:pPr>
      <w:pStyle w:val="a9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837216" w:rsidRDefault="00837216" w:rsidP="006D7E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4E" w:rsidRDefault="00E4704E" w:rsidP="006D7EE5">
      <w:r>
        <w:separator/>
      </w:r>
    </w:p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</w:footnote>
  <w:footnote w:type="continuationSeparator" w:id="0">
    <w:p w:rsidR="00E4704E" w:rsidRDefault="00E4704E" w:rsidP="006D7EE5">
      <w:r>
        <w:continuationSeparator/>
      </w:r>
    </w:p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  <w:p w:rsidR="00E4704E" w:rsidRDefault="00E4704E" w:rsidP="006D7E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033370"/>
      <w:docPartObj>
        <w:docPartGallery w:val="Watermarks"/>
        <w:docPartUnique/>
      </w:docPartObj>
    </w:sdtPr>
    <w:sdtContent>
      <w:p w:rsidR="00837216" w:rsidRDefault="00837216" w:rsidP="006D7EE5">
        <w:pPr>
          <w:pStyle w:val="a8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1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16" w:rsidRDefault="00837216" w:rsidP="006D7E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2AE"/>
    <w:multiLevelType w:val="hybridMultilevel"/>
    <w:tmpl w:val="D3F0347E"/>
    <w:lvl w:ilvl="0" w:tplc="E6A6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450A5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71CDB"/>
    <w:multiLevelType w:val="hybridMultilevel"/>
    <w:tmpl w:val="82489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84066"/>
    <w:multiLevelType w:val="hybridMultilevel"/>
    <w:tmpl w:val="D3F0347E"/>
    <w:lvl w:ilvl="0" w:tplc="E6A6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5408FA"/>
    <w:multiLevelType w:val="hybridMultilevel"/>
    <w:tmpl w:val="9CDC21DE"/>
    <w:lvl w:ilvl="0" w:tplc="E6A6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675EF7"/>
    <w:multiLevelType w:val="hybridMultilevel"/>
    <w:tmpl w:val="407E83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30345"/>
    <w:multiLevelType w:val="hybridMultilevel"/>
    <w:tmpl w:val="AF3AD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760D88"/>
    <w:multiLevelType w:val="hybridMultilevel"/>
    <w:tmpl w:val="7A2EA50C"/>
    <w:lvl w:ilvl="0" w:tplc="65ECAA60">
      <w:start w:val="1"/>
      <w:numFmt w:val="lowerLetter"/>
      <w:lvlText w:val="%1."/>
      <w:lvlJc w:val="left"/>
      <w:pPr>
        <w:ind w:left="420" w:hanging="420"/>
      </w:pPr>
      <w:rPr>
        <w:rFonts w:asciiTheme="minorEastAsia" w:eastAsiaTheme="minorEastAsia" w:hAnsiTheme="minorEastAsia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7342BA"/>
    <w:multiLevelType w:val="hybridMultilevel"/>
    <w:tmpl w:val="92429628"/>
    <w:lvl w:ilvl="0" w:tplc="B114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B53B4D"/>
    <w:multiLevelType w:val="multilevel"/>
    <w:tmpl w:val="355216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华文中宋" w:eastAsia="华文中宋" w:hAnsi="华文中宋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华文中宋" w:eastAsia="华文中宋" w:hAnsi="华文中宋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华文中宋" w:eastAsia="华文中宋" w:hAnsi="华文中宋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华文中宋" w:eastAsia="华文中宋" w:hAnsi="华文中宋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4DB264D1"/>
    <w:multiLevelType w:val="hybridMultilevel"/>
    <w:tmpl w:val="2F8EAC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42BEE"/>
    <w:multiLevelType w:val="hybridMultilevel"/>
    <w:tmpl w:val="2460D1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0D5036"/>
    <w:multiLevelType w:val="hybridMultilevel"/>
    <w:tmpl w:val="3A96F886"/>
    <w:lvl w:ilvl="0" w:tplc="FD182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0218FF"/>
    <w:multiLevelType w:val="hybridMultilevel"/>
    <w:tmpl w:val="92429628"/>
    <w:lvl w:ilvl="0" w:tplc="B114F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D935D0"/>
    <w:multiLevelType w:val="hybridMultilevel"/>
    <w:tmpl w:val="F510F360"/>
    <w:lvl w:ilvl="0" w:tplc="E6A60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1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12"/>
  </w:num>
  <w:num w:numId="10">
    <w:abstractNumId w:val="8"/>
  </w:num>
  <w:num w:numId="11">
    <w:abstractNumId w:val="3"/>
  </w:num>
  <w:num w:numId="12">
    <w:abstractNumId w:val="14"/>
  </w:num>
  <w:num w:numId="13">
    <w:abstractNumId w:val="4"/>
  </w:num>
  <w:num w:numId="14">
    <w:abstractNumId w:val="10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C9"/>
    <w:rsid w:val="0000157C"/>
    <w:rsid w:val="000032E3"/>
    <w:rsid w:val="00003DEE"/>
    <w:rsid w:val="000119B2"/>
    <w:rsid w:val="00013559"/>
    <w:rsid w:val="000151FA"/>
    <w:rsid w:val="00016D88"/>
    <w:rsid w:val="00017FF4"/>
    <w:rsid w:val="00022B3B"/>
    <w:rsid w:val="00023F33"/>
    <w:rsid w:val="00026749"/>
    <w:rsid w:val="000457E4"/>
    <w:rsid w:val="00045B82"/>
    <w:rsid w:val="0005131C"/>
    <w:rsid w:val="00052188"/>
    <w:rsid w:val="00052526"/>
    <w:rsid w:val="000525B7"/>
    <w:rsid w:val="00054257"/>
    <w:rsid w:val="00056DFD"/>
    <w:rsid w:val="00056E64"/>
    <w:rsid w:val="00063672"/>
    <w:rsid w:val="00066DE1"/>
    <w:rsid w:val="00067532"/>
    <w:rsid w:val="0006760B"/>
    <w:rsid w:val="0006774B"/>
    <w:rsid w:val="00067810"/>
    <w:rsid w:val="0007692B"/>
    <w:rsid w:val="00083DA7"/>
    <w:rsid w:val="00084106"/>
    <w:rsid w:val="00084F34"/>
    <w:rsid w:val="00086E7B"/>
    <w:rsid w:val="00090EE8"/>
    <w:rsid w:val="0009396E"/>
    <w:rsid w:val="000A0D7A"/>
    <w:rsid w:val="000A28C6"/>
    <w:rsid w:val="000A2B78"/>
    <w:rsid w:val="000A4FCE"/>
    <w:rsid w:val="000A5495"/>
    <w:rsid w:val="000A7FE1"/>
    <w:rsid w:val="000B1FD0"/>
    <w:rsid w:val="000B538D"/>
    <w:rsid w:val="000B7800"/>
    <w:rsid w:val="000C1E7C"/>
    <w:rsid w:val="000D3383"/>
    <w:rsid w:val="000D6D9F"/>
    <w:rsid w:val="000E1376"/>
    <w:rsid w:val="000E2240"/>
    <w:rsid w:val="000E3BD9"/>
    <w:rsid w:val="000E4EFF"/>
    <w:rsid w:val="000E526D"/>
    <w:rsid w:val="000E78F0"/>
    <w:rsid w:val="000E7E15"/>
    <w:rsid w:val="000F19F4"/>
    <w:rsid w:val="001048C5"/>
    <w:rsid w:val="00104E4C"/>
    <w:rsid w:val="00107AEC"/>
    <w:rsid w:val="001128CC"/>
    <w:rsid w:val="0011356D"/>
    <w:rsid w:val="001148AD"/>
    <w:rsid w:val="00120F52"/>
    <w:rsid w:val="00121F05"/>
    <w:rsid w:val="00122B3D"/>
    <w:rsid w:val="001257B1"/>
    <w:rsid w:val="00125DE6"/>
    <w:rsid w:val="001277AE"/>
    <w:rsid w:val="0013017A"/>
    <w:rsid w:val="001361FE"/>
    <w:rsid w:val="00141880"/>
    <w:rsid w:val="00142880"/>
    <w:rsid w:val="00142942"/>
    <w:rsid w:val="0015656C"/>
    <w:rsid w:val="00156FD9"/>
    <w:rsid w:val="00162826"/>
    <w:rsid w:val="00165AAB"/>
    <w:rsid w:val="00166B11"/>
    <w:rsid w:val="00171226"/>
    <w:rsid w:val="00173B6B"/>
    <w:rsid w:val="00173C23"/>
    <w:rsid w:val="00175092"/>
    <w:rsid w:val="00176D37"/>
    <w:rsid w:val="00176E03"/>
    <w:rsid w:val="00181610"/>
    <w:rsid w:val="00186E25"/>
    <w:rsid w:val="00186F75"/>
    <w:rsid w:val="00195BD6"/>
    <w:rsid w:val="00196075"/>
    <w:rsid w:val="001A5D28"/>
    <w:rsid w:val="001A74FC"/>
    <w:rsid w:val="001B232F"/>
    <w:rsid w:val="001B6091"/>
    <w:rsid w:val="001B62B8"/>
    <w:rsid w:val="001C0EA7"/>
    <w:rsid w:val="001C1085"/>
    <w:rsid w:val="001D0798"/>
    <w:rsid w:val="001D0C81"/>
    <w:rsid w:val="001D15E8"/>
    <w:rsid w:val="001D5FA2"/>
    <w:rsid w:val="001D63DC"/>
    <w:rsid w:val="001E662D"/>
    <w:rsid w:val="001F0EBE"/>
    <w:rsid w:val="001F3675"/>
    <w:rsid w:val="001F4493"/>
    <w:rsid w:val="00201C84"/>
    <w:rsid w:val="002047A6"/>
    <w:rsid w:val="002122D8"/>
    <w:rsid w:val="002126F4"/>
    <w:rsid w:val="0021424C"/>
    <w:rsid w:val="00214771"/>
    <w:rsid w:val="00214D7C"/>
    <w:rsid w:val="0022285F"/>
    <w:rsid w:val="00224C97"/>
    <w:rsid w:val="0022590C"/>
    <w:rsid w:val="002327F6"/>
    <w:rsid w:val="002338ED"/>
    <w:rsid w:val="0023407A"/>
    <w:rsid w:val="00237264"/>
    <w:rsid w:val="002374C7"/>
    <w:rsid w:val="00243B6C"/>
    <w:rsid w:val="00244023"/>
    <w:rsid w:val="0024495C"/>
    <w:rsid w:val="00244F10"/>
    <w:rsid w:val="002516A4"/>
    <w:rsid w:val="002533E8"/>
    <w:rsid w:val="002574F7"/>
    <w:rsid w:val="0026093C"/>
    <w:rsid w:val="00266863"/>
    <w:rsid w:val="0026733D"/>
    <w:rsid w:val="002733D6"/>
    <w:rsid w:val="00275721"/>
    <w:rsid w:val="00285732"/>
    <w:rsid w:val="00285908"/>
    <w:rsid w:val="002861BB"/>
    <w:rsid w:val="00291AF7"/>
    <w:rsid w:val="002942A7"/>
    <w:rsid w:val="002B305C"/>
    <w:rsid w:val="002B4239"/>
    <w:rsid w:val="002B4B5D"/>
    <w:rsid w:val="002B4D30"/>
    <w:rsid w:val="002B6F83"/>
    <w:rsid w:val="002B7202"/>
    <w:rsid w:val="002B7FCC"/>
    <w:rsid w:val="002C6674"/>
    <w:rsid w:val="002D644E"/>
    <w:rsid w:val="002E071C"/>
    <w:rsid w:val="002E1369"/>
    <w:rsid w:val="002E2025"/>
    <w:rsid w:val="002E2561"/>
    <w:rsid w:val="002E2AE6"/>
    <w:rsid w:val="002E4A4E"/>
    <w:rsid w:val="002E55FF"/>
    <w:rsid w:val="002F058E"/>
    <w:rsid w:val="002F2046"/>
    <w:rsid w:val="002F2153"/>
    <w:rsid w:val="002F7482"/>
    <w:rsid w:val="003030B0"/>
    <w:rsid w:val="00303B5E"/>
    <w:rsid w:val="00306783"/>
    <w:rsid w:val="00306E45"/>
    <w:rsid w:val="00310E91"/>
    <w:rsid w:val="00311D7E"/>
    <w:rsid w:val="00316E5C"/>
    <w:rsid w:val="00317999"/>
    <w:rsid w:val="00320922"/>
    <w:rsid w:val="00321783"/>
    <w:rsid w:val="00322B61"/>
    <w:rsid w:val="00324E48"/>
    <w:rsid w:val="003252B4"/>
    <w:rsid w:val="00330D1A"/>
    <w:rsid w:val="00343ED0"/>
    <w:rsid w:val="003453AD"/>
    <w:rsid w:val="00346816"/>
    <w:rsid w:val="00346F49"/>
    <w:rsid w:val="00350F1A"/>
    <w:rsid w:val="0035356B"/>
    <w:rsid w:val="00353ADF"/>
    <w:rsid w:val="00356A75"/>
    <w:rsid w:val="0036144D"/>
    <w:rsid w:val="00361A96"/>
    <w:rsid w:val="003633F0"/>
    <w:rsid w:val="00363E55"/>
    <w:rsid w:val="003641A0"/>
    <w:rsid w:val="00364660"/>
    <w:rsid w:val="003721E6"/>
    <w:rsid w:val="0037294A"/>
    <w:rsid w:val="00373E91"/>
    <w:rsid w:val="00380B75"/>
    <w:rsid w:val="003810DF"/>
    <w:rsid w:val="003815EE"/>
    <w:rsid w:val="00382820"/>
    <w:rsid w:val="00383657"/>
    <w:rsid w:val="00385B55"/>
    <w:rsid w:val="0038623E"/>
    <w:rsid w:val="00390D2B"/>
    <w:rsid w:val="0039182D"/>
    <w:rsid w:val="00391FC4"/>
    <w:rsid w:val="00393439"/>
    <w:rsid w:val="00396C2A"/>
    <w:rsid w:val="003A2A90"/>
    <w:rsid w:val="003A6D52"/>
    <w:rsid w:val="003A764D"/>
    <w:rsid w:val="003B11EB"/>
    <w:rsid w:val="003B26FB"/>
    <w:rsid w:val="003B4D10"/>
    <w:rsid w:val="003C10C0"/>
    <w:rsid w:val="003D204E"/>
    <w:rsid w:val="003D23F6"/>
    <w:rsid w:val="003D75DA"/>
    <w:rsid w:val="003E0984"/>
    <w:rsid w:val="003E357C"/>
    <w:rsid w:val="003E49B6"/>
    <w:rsid w:val="003E6129"/>
    <w:rsid w:val="003E620F"/>
    <w:rsid w:val="003E682C"/>
    <w:rsid w:val="003E7CCB"/>
    <w:rsid w:val="003F2E9B"/>
    <w:rsid w:val="003F644D"/>
    <w:rsid w:val="00401493"/>
    <w:rsid w:val="004018D1"/>
    <w:rsid w:val="00402EC4"/>
    <w:rsid w:val="0040380A"/>
    <w:rsid w:val="00404D41"/>
    <w:rsid w:val="00414D71"/>
    <w:rsid w:val="0042388A"/>
    <w:rsid w:val="00426DF5"/>
    <w:rsid w:val="00427453"/>
    <w:rsid w:val="00427D57"/>
    <w:rsid w:val="00430929"/>
    <w:rsid w:val="004315B8"/>
    <w:rsid w:val="0043251E"/>
    <w:rsid w:val="00432A88"/>
    <w:rsid w:val="00434391"/>
    <w:rsid w:val="00435158"/>
    <w:rsid w:val="00435465"/>
    <w:rsid w:val="00436CFD"/>
    <w:rsid w:val="004376BE"/>
    <w:rsid w:val="00437C99"/>
    <w:rsid w:val="00437E2D"/>
    <w:rsid w:val="00442180"/>
    <w:rsid w:val="00445E56"/>
    <w:rsid w:val="0044629E"/>
    <w:rsid w:val="00447D34"/>
    <w:rsid w:val="00452765"/>
    <w:rsid w:val="0045339A"/>
    <w:rsid w:val="00453567"/>
    <w:rsid w:val="00453DBF"/>
    <w:rsid w:val="00455400"/>
    <w:rsid w:val="0045728E"/>
    <w:rsid w:val="0045780E"/>
    <w:rsid w:val="0046283A"/>
    <w:rsid w:val="00475D6E"/>
    <w:rsid w:val="00476677"/>
    <w:rsid w:val="0047761D"/>
    <w:rsid w:val="00480705"/>
    <w:rsid w:val="00480B41"/>
    <w:rsid w:val="00480F45"/>
    <w:rsid w:val="00482621"/>
    <w:rsid w:val="0048465F"/>
    <w:rsid w:val="004878DD"/>
    <w:rsid w:val="00490104"/>
    <w:rsid w:val="00495CAC"/>
    <w:rsid w:val="004A41E1"/>
    <w:rsid w:val="004A489A"/>
    <w:rsid w:val="004B1C79"/>
    <w:rsid w:val="004C26D5"/>
    <w:rsid w:val="004C631B"/>
    <w:rsid w:val="004C73B6"/>
    <w:rsid w:val="004D159F"/>
    <w:rsid w:val="004D24CD"/>
    <w:rsid w:val="004D3536"/>
    <w:rsid w:val="004D4A5E"/>
    <w:rsid w:val="004D57C4"/>
    <w:rsid w:val="004E4F82"/>
    <w:rsid w:val="004F262B"/>
    <w:rsid w:val="00500D99"/>
    <w:rsid w:val="005010A9"/>
    <w:rsid w:val="005013C2"/>
    <w:rsid w:val="00503DF2"/>
    <w:rsid w:val="00504A67"/>
    <w:rsid w:val="005062E2"/>
    <w:rsid w:val="00506DA8"/>
    <w:rsid w:val="005070F8"/>
    <w:rsid w:val="00510D9C"/>
    <w:rsid w:val="00511300"/>
    <w:rsid w:val="00515ED6"/>
    <w:rsid w:val="00517F90"/>
    <w:rsid w:val="005203CC"/>
    <w:rsid w:val="005213EF"/>
    <w:rsid w:val="00522AE8"/>
    <w:rsid w:val="00522EC2"/>
    <w:rsid w:val="005233D0"/>
    <w:rsid w:val="005278D0"/>
    <w:rsid w:val="00527B0F"/>
    <w:rsid w:val="0053084A"/>
    <w:rsid w:val="00530EB2"/>
    <w:rsid w:val="00530EF8"/>
    <w:rsid w:val="00533AFF"/>
    <w:rsid w:val="005353CF"/>
    <w:rsid w:val="00535A31"/>
    <w:rsid w:val="005455A8"/>
    <w:rsid w:val="00551AAB"/>
    <w:rsid w:val="0055709A"/>
    <w:rsid w:val="00557D31"/>
    <w:rsid w:val="00567480"/>
    <w:rsid w:val="00574431"/>
    <w:rsid w:val="005747C9"/>
    <w:rsid w:val="00583EA2"/>
    <w:rsid w:val="00585F5C"/>
    <w:rsid w:val="00592E55"/>
    <w:rsid w:val="0059332C"/>
    <w:rsid w:val="00594A0E"/>
    <w:rsid w:val="00594D88"/>
    <w:rsid w:val="005A09CC"/>
    <w:rsid w:val="005A0A35"/>
    <w:rsid w:val="005A77F1"/>
    <w:rsid w:val="005B36FA"/>
    <w:rsid w:val="005B3C70"/>
    <w:rsid w:val="005B4181"/>
    <w:rsid w:val="005B4748"/>
    <w:rsid w:val="005B6855"/>
    <w:rsid w:val="005C2AAE"/>
    <w:rsid w:val="005C2C76"/>
    <w:rsid w:val="005C3235"/>
    <w:rsid w:val="005C380F"/>
    <w:rsid w:val="005D06AD"/>
    <w:rsid w:val="005D3881"/>
    <w:rsid w:val="005E4261"/>
    <w:rsid w:val="005E4D6A"/>
    <w:rsid w:val="005E50CC"/>
    <w:rsid w:val="005E76B6"/>
    <w:rsid w:val="005E782C"/>
    <w:rsid w:val="005F1174"/>
    <w:rsid w:val="005F4946"/>
    <w:rsid w:val="005F67D2"/>
    <w:rsid w:val="006017D9"/>
    <w:rsid w:val="006030B5"/>
    <w:rsid w:val="00607E39"/>
    <w:rsid w:val="0061110E"/>
    <w:rsid w:val="0062151D"/>
    <w:rsid w:val="00621CB2"/>
    <w:rsid w:val="00623B37"/>
    <w:rsid w:val="006251A0"/>
    <w:rsid w:val="0062572F"/>
    <w:rsid w:val="00630170"/>
    <w:rsid w:val="00637D91"/>
    <w:rsid w:val="00640F1B"/>
    <w:rsid w:val="006475E3"/>
    <w:rsid w:val="00653034"/>
    <w:rsid w:val="0065559B"/>
    <w:rsid w:val="00660D7B"/>
    <w:rsid w:val="0066167D"/>
    <w:rsid w:val="00663145"/>
    <w:rsid w:val="006676CA"/>
    <w:rsid w:val="00671AA8"/>
    <w:rsid w:val="00673DC2"/>
    <w:rsid w:val="00681455"/>
    <w:rsid w:val="00683F8F"/>
    <w:rsid w:val="006876BE"/>
    <w:rsid w:val="00687E3D"/>
    <w:rsid w:val="006903E7"/>
    <w:rsid w:val="006928D1"/>
    <w:rsid w:val="00692DDF"/>
    <w:rsid w:val="00692E71"/>
    <w:rsid w:val="00694092"/>
    <w:rsid w:val="006943AE"/>
    <w:rsid w:val="0069624F"/>
    <w:rsid w:val="006966F6"/>
    <w:rsid w:val="0069766B"/>
    <w:rsid w:val="006A1058"/>
    <w:rsid w:val="006A3E47"/>
    <w:rsid w:val="006A42F5"/>
    <w:rsid w:val="006B0F25"/>
    <w:rsid w:val="006B32F6"/>
    <w:rsid w:val="006B3B75"/>
    <w:rsid w:val="006B762F"/>
    <w:rsid w:val="006B79D8"/>
    <w:rsid w:val="006B7CF8"/>
    <w:rsid w:val="006C0C96"/>
    <w:rsid w:val="006C2FF4"/>
    <w:rsid w:val="006C414A"/>
    <w:rsid w:val="006C5F21"/>
    <w:rsid w:val="006C692A"/>
    <w:rsid w:val="006C7800"/>
    <w:rsid w:val="006D0196"/>
    <w:rsid w:val="006D03CA"/>
    <w:rsid w:val="006D7EE5"/>
    <w:rsid w:val="006E0E13"/>
    <w:rsid w:val="006E242E"/>
    <w:rsid w:val="006E2B66"/>
    <w:rsid w:val="006E6EBB"/>
    <w:rsid w:val="006F05C7"/>
    <w:rsid w:val="006F06C4"/>
    <w:rsid w:val="006F073D"/>
    <w:rsid w:val="006F0D7A"/>
    <w:rsid w:val="006F1979"/>
    <w:rsid w:val="006F7B92"/>
    <w:rsid w:val="0070195A"/>
    <w:rsid w:val="00703AD6"/>
    <w:rsid w:val="007147C9"/>
    <w:rsid w:val="00717C35"/>
    <w:rsid w:val="00717FE9"/>
    <w:rsid w:val="0072071C"/>
    <w:rsid w:val="0072223A"/>
    <w:rsid w:val="00723522"/>
    <w:rsid w:val="00724792"/>
    <w:rsid w:val="00736FFC"/>
    <w:rsid w:val="0073715C"/>
    <w:rsid w:val="007373B0"/>
    <w:rsid w:val="007425E7"/>
    <w:rsid w:val="00743C38"/>
    <w:rsid w:val="0074515D"/>
    <w:rsid w:val="00747D68"/>
    <w:rsid w:val="00750412"/>
    <w:rsid w:val="00750A7D"/>
    <w:rsid w:val="00753B3F"/>
    <w:rsid w:val="00753F4B"/>
    <w:rsid w:val="00760C45"/>
    <w:rsid w:val="00766853"/>
    <w:rsid w:val="007708E2"/>
    <w:rsid w:val="0077354F"/>
    <w:rsid w:val="0077463E"/>
    <w:rsid w:val="00776168"/>
    <w:rsid w:val="0077788C"/>
    <w:rsid w:val="00781AAD"/>
    <w:rsid w:val="00782979"/>
    <w:rsid w:val="00785797"/>
    <w:rsid w:val="00790A4A"/>
    <w:rsid w:val="007913AA"/>
    <w:rsid w:val="00792C90"/>
    <w:rsid w:val="007936C2"/>
    <w:rsid w:val="00793D44"/>
    <w:rsid w:val="00795A04"/>
    <w:rsid w:val="007A0E3F"/>
    <w:rsid w:val="007A3083"/>
    <w:rsid w:val="007A35AF"/>
    <w:rsid w:val="007A5020"/>
    <w:rsid w:val="007B13E8"/>
    <w:rsid w:val="007B4D78"/>
    <w:rsid w:val="007C13F6"/>
    <w:rsid w:val="007C1A70"/>
    <w:rsid w:val="007C3B90"/>
    <w:rsid w:val="007D31F8"/>
    <w:rsid w:val="007D4822"/>
    <w:rsid w:val="007D4BF1"/>
    <w:rsid w:val="007D5938"/>
    <w:rsid w:val="007D7D24"/>
    <w:rsid w:val="007E0044"/>
    <w:rsid w:val="007E258F"/>
    <w:rsid w:val="007E2BBD"/>
    <w:rsid w:val="007E317E"/>
    <w:rsid w:val="007E37B5"/>
    <w:rsid w:val="007E59D5"/>
    <w:rsid w:val="007F0B1A"/>
    <w:rsid w:val="007F0B6E"/>
    <w:rsid w:val="007F39B0"/>
    <w:rsid w:val="008027DF"/>
    <w:rsid w:val="00802BE2"/>
    <w:rsid w:val="00813439"/>
    <w:rsid w:val="00815CD1"/>
    <w:rsid w:val="00827369"/>
    <w:rsid w:val="008360E7"/>
    <w:rsid w:val="00836456"/>
    <w:rsid w:val="00836F12"/>
    <w:rsid w:val="00837216"/>
    <w:rsid w:val="008431A2"/>
    <w:rsid w:val="00844688"/>
    <w:rsid w:val="00845969"/>
    <w:rsid w:val="00857518"/>
    <w:rsid w:val="0086267E"/>
    <w:rsid w:val="00863632"/>
    <w:rsid w:val="00865D4A"/>
    <w:rsid w:val="008664A8"/>
    <w:rsid w:val="008664E6"/>
    <w:rsid w:val="008666D6"/>
    <w:rsid w:val="00871243"/>
    <w:rsid w:val="00874AD1"/>
    <w:rsid w:val="0088547B"/>
    <w:rsid w:val="008874F2"/>
    <w:rsid w:val="00891B23"/>
    <w:rsid w:val="00893C51"/>
    <w:rsid w:val="008A1284"/>
    <w:rsid w:val="008A2262"/>
    <w:rsid w:val="008A6635"/>
    <w:rsid w:val="008A69CC"/>
    <w:rsid w:val="008A7E5E"/>
    <w:rsid w:val="008B2B1C"/>
    <w:rsid w:val="008B60EE"/>
    <w:rsid w:val="008B7932"/>
    <w:rsid w:val="008C03AA"/>
    <w:rsid w:val="008C1B54"/>
    <w:rsid w:val="008C5E6A"/>
    <w:rsid w:val="008C5E78"/>
    <w:rsid w:val="008C6F19"/>
    <w:rsid w:val="008D40E3"/>
    <w:rsid w:val="008D5B79"/>
    <w:rsid w:val="008E534B"/>
    <w:rsid w:val="008F1501"/>
    <w:rsid w:val="008F18DE"/>
    <w:rsid w:val="008F47CF"/>
    <w:rsid w:val="008F560A"/>
    <w:rsid w:val="00900676"/>
    <w:rsid w:val="0090401F"/>
    <w:rsid w:val="00904D2F"/>
    <w:rsid w:val="00904E79"/>
    <w:rsid w:val="00905323"/>
    <w:rsid w:val="009060E0"/>
    <w:rsid w:val="009114A4"/>
    <w:rsid w:val="00915E88"/>
    <w:rsid w:val="00920C64"/>
    <w:rsid w:val="0092514A"/>
    <w:rsid w:val="009271E5"/>
    <w:rsid w:val="00935FBC"/>
    <w:rsid w:val="00941304"/>
    <w:rsid w:val="00944802"/>
    <w:rsid w:val="00946203"/>
    <w:rsid w:val="00946567"/>
    <w:rsid w:val="009503F9"/>
    <w:rsid w:val="00950D0C"/>
    <w:rsid w:val="00970DF4"/>
    <w:rsid w:val="00973AB3"/>
    <w:rsid w:val="00973CF2"/>
    <w:rsid w:val="00977971"/>
    <w:rsid w:val="00977C28"/>
    <w:rsid w:val="00981F3E"/>
    <w:rsid w:val="00987669"/>
    <w:rsid w:val="009902B5"/>
    <w:rsid w:val="00991CBD"/>
    <w:rsid w:val="00992042"/>
    <w:rsid w:val="009923D2"/>
    <w:rsid w:val="009A29C5"/>
    <w:rsid w:val="009A4E4E"/>
    <w:rsid w:val="009A52E1"/>
    <w:rsid w:val="009A70ED"/>
    <w:rsid w:val="009B304A"/>
    <w:rsid w:val="009B30A6"/>
    <w:rsid w:val="009B3EE9"/>
    <w:rsid w:val="009B6C79"/>
    <w:rsid w:val="009B7B39"/>
    <w:rsid w:val="009C2DD3"/>
    <w:rsid w:val="009C54D8"/>
    <w:rsid w:val="009D36A3"/>
    <w:rsid w:val="009D58DF"/>
    <w:rsid w:val="009E3309"/>
    <w:rsid w:val="009E33ED"/>
    <w:rsid w:val="009E5465"/>
    <w:rsid w:val="009E7191"/>
    <w:rsid w:val="009F60C1"/>
    <w:rsid w:val="009F6B52"/>
    <w:rsid w:val="00A016D3"/>
    <w:rsid w:val="00A01E86"/>
    <w:rsid w:val="00A0282F"/>
    <w:rsid w:val="00A0555A"/>
    <w:rsid w:val="00A108B5"/>
    <w:rsid w:val="00A11711"/>
    <w:rsid w:val="00A11E0A"/>
    <w:rsid w:val="00A11E75"/>
    <w:rsid w:val="00A12037"/>
    <w:rsid w:val="00A21B12"/>
    <w:rsid w:val="00A24E18"/>
    <w:rsid w:val="00A26C18"/>
    <w:rsid w:val="00A27CDC"/>
    <w:rsid w:val="00A33E77"/>
    <w:rsid w:val="00A341DF"/>
    <w:rsid w:val="00A35B50"/>
    <w:rsid w:val="00A36BC4"/>
    <w:rsid w:val="00A54846"/>
    <w:rsid w:val="00A54A66"/>
    <w:rsid w:val="00A617A4"/>
    <w:rsid w:val="00A61F81"/>
    <w:rsid w:val="00A67585"/>
    <w:rsid w:val="00A723FD"/>
    <w:rsid w:val="00A72A56"/>
    <w:rsid w:val="00A72DC0"/>
    <w:rsid w:val="00A7321E"/>
    <w:rsid w:val="00A74A78"/>
    <w:rsid w:val="00A80BE5"/>
    <w:rsid w:val="00A81917"/>
    <w:rsid w:val="00A83669"/>
    <w:rsid w:val="00A85708"/>
    <w:rsid w:val="00A8602E"/>
    <w:rsid w:val="00A86054"/>
    <w:rsid w:val="00A902BC"/>
    <w:rsid w:val="00A9054E"/>
    <w:rsid w:val="00A90768"/>
    <w:rsid w:val="00A91B14"/>
    <w:rsid w:val="00A934A7"/>
    <w:rsid w:val="00A976D0"/>
    <w:rsid w:val="00A97D7A"/>
    <w:rsid w:val="00AA0118"/>
    <w:rsid w:val="00AA2807"/>
    <w:rsid w:val="00AA3607"/>
    <w:rsid w:val="00AB2361"/>
    <w:rsid w:val="00AB47C9"/>
    <w:rsid w:val="00AC478E"/>
    <w:rsid w:val="00AE142E"/>
    <w:rsid w:val="00AE3B0E"/>
    <w:rsid w:val="00AE3BDA"/>
    <w:rsid w:val="00AE467F"/>
    <w:rsid w:val="00AE6543"/>
    <w:rsid w:val="00AF0AD9"/>
    <w:rsid w:val="00AF2A54"/>
    <w:rsid w:val="00AF2DA3"/>
    <w:rsid w:val="00AF3F5C"/>
    <w:rsid w:val="00AF418C"/>
    <w:rsid w:val="00AF4AA8"/>
    <w:rsid w:val="00AF4FF4"/>
    <w:rsid w:val="00B00144"/>
    <w:rsid w:val="00B00472"/>
    <w:rsid w:val="00B02117"/>
    <w:rsid w:val="00B0457C"/>
    <w:rsid w:val="00B05103"/>
    <w:rsid w:val="00B07628"/>
    <w:rsid w:val="00B11A3B"/>
    <w:rsid w:val="00B11E5F"/>
    <w:rsid w:val="00B15E28"/>
    <w:rsid w:val="00B16B47"/>
    <w:rsid w:val="00B21EF1"/>
    <w:rsid w:val="00B30E22"/>
    <w:rsid w:val="00B318F9"/>
    <w:rsid w:val="00B324AA"/>
    <w:rsid w:val="00B325DB"/>
    <w:rsid w:val="00B34DF6"/>
    <w:rsid w:val="00B36CCE"/>
    <w:rsid w:val="00B37D12"/>
    <w:rsid w:val="00B41A1B"/>
    <w:rsid w:val="00B4416F"/>
    <w:rsid w:val="00B448A8"/>
    <w:rsid w:val="00B44A3F"/>
    <w:rsid w:val="00B44E5D"/>
    <w:rsid w:val="00B452DF"/>
    <w:rsid w:val="00B470B3"/>
    <w:rsid w:val="00B47A03"/>
    <w:rsid w:val="00B50B62"/>
    <w:rsid w:val="00B5316B"/>
    <w:rsid w:val="00B5568A"/>
    <w:rsid w:val="00B57406"/>
    <w:rsid w:val="00B60286"/>
    <w:rsid w:val="00B6070F"/>
    <w:rsid w:val="00B62C6B"/>
    <w:rsid w:val="00B63F91"/>
    <w:rsid w:val="00B72AE4"/>
    <w:rsid w:val="00B8411A"/>
    <w:rsid w:val="00B924B2"/>
    <w:rsid w:val="00B94E86"/>
    <w:rsid w:val="00B97D98"/>
    <w:rsid w:val="00BA330A"/>
    <w:rsid w:val="00BA49B5"/>
    <w:rsid w:val="00BB51B3"/>
    <w:rsid w:val="00BC0D08"/>
    <w:rsid w:val="00BC4C68"/>
    <w:rsid w:val="00BC573D"/>
    <w:rsid w:val="00BC71CB"/>
    <w:rsid w:val="00BD5EF7"/>
    <w:rsid w:val="00BD732A"/>
    <w:rsid w:val="00BD75FB"/>
    <w:rsid w:val="00BE03AE"/>
    <w:rsid w:val="00BE56E2"/>
    <w:rsid w:val="00BE62D7"/>
    <w:rsid w:val="00BF02F1"/>
    <w:rsid w:val="00BF08E3"/>
    <w:rsid w:val="00BF12C3"/>
    <w:rsid w:val="00BF41A4"/>
    <w:rsid w:val="00BF7157"/>
    <w:rsid w:val="00C1024D"/>
    <w:rsid w:val="00C13522"/>
    <w:rsid w:val="00C14DCE"/>
    <w:rsid w:val="00C15E48"/>
    <w:rsid w:val="00C1710C"/>
    <w:rsid w:val="00C17246"/>
    <w:rsid w:val="00C20B4A"/>
    <w:rsid w:val="00C217F7"/>
    <w:rsid w:val="00C24587"/>
    <w:rsid w:val="00C260EE"/>
    <w:rsid w:val="00C33EDE"/>
    <w:rsid w:val="00C36864"/>
    <w:rsid w:val="00C42322"/>
    <w:rsid w:val="00C43D5D"/>
    <w:rsid w:val="00C44C13"/>
    <w:rsid w:val="00C44FAC"/>
    <w:rsid w:val="00C4753D"/>
    <w:rsid w:val="00C53833"/>
    <w:rsid w:val="00C54CAF"/>
    <w:rsid w:val="00C572CE"/>
    <w:rsid w:val="00C6378C"/>
    <w:rsid w:val="00C64860"/>
    <w:rsid w:val="00C65188"/>
    <w:rsid w:val="00C67ACD"/>
    <w:rsid w:val="00C7142A"/>
    <w:rsid w:val="00C738AB"/>
    <w:rsid w:val="00C759EE"/>
    <w:rsid w:val="00C77A0F"/>
    <w:rsid w:val="00C80E5E"/>
    <w:rsid w:val="00C82BA5"/>
    <w:rsid w:val="00C83C87"/>
    <w:rsid w:val="00C84657"/>
    <w:rsid w:val="00C84A25"/>
    <w:rsid w:val="00C86471"/>
    <w:rsid w:val="00C86932"/>
    <w:rsid w:val="00C902A5"/>
    <w:rsid w:val="00C905AF"/>
    <w:rsid w:val="00C94187"/>
    <w:rsid w:val="00C94FB3"/>
    <w:rsid w:val="00C95E3D"/>
    <w:rsid w:val="00C96704"/>
    <w:rsid w:val="00CA0B20"/>
    <w:rsid w:val="00CA1DAF"/>
    <w:rsid w:val="00CA36FC"/>
    <w:rsid w:val="00CA4252"/>
    <w:rsid w:val="00CB3688"/>
    <w:rsid w:val="00CB4548"/>
    <w:rsid w:val="00CB585A"/>
    <w:rsid w:val="00CC0281"/>
    <w:rsid w:val="00CC4853"/>
    <w:rsid w:val="00CD022A"/>
    <w:rsid w:val="00CE116F"/>
    <w:rsid w:val="00CE6AEF"/>
    <w:rsid w:val="00CE7270"/>
    <w:rsid w:val="00CE76DB"/>
    <w:rsid w:val="00CF6C36"/>
    <w:rsid w:val="00D02155"/>
    <w:rsid w:val="00D0531F"/>
    <w:rsid w:val="00D05E24"/>
    <w:rsid w:val="00D121AA"/>
    <w:rsid w:val="00D139F4"/>
    <w:rsid w:val="00D16426"/>
    <w:rsid w:val="00D20075"/>
    <w:rsid w:val="00D2182B"/>
    <w:rsid w:val="00D21D90"/>
    <w:rsid w:val="00D24EA7"/>
    <w:rsid w:val="00D32A85"/>
    <w:rsid w:val="00D32F5E"/>
    <w:rsid w:val="00D33C54"/>
    <w:rsid w:val="00D371E1"/>
    <w:rsid w:val="00D428B3"/>
    <w:rsid w:val="00D4466B"/>
    <w:rsid w:val="00D475E9"/>
    <w:rsid w:val="00D47994"/>
    <w:rsid w:val="00D4799F"/>
    <w:rsid w:val="00D479C2"/>
    <w:rsid w:val="00D503AC"/>
    <w:rsid w:val="00D5195C"/>
    <w:rsid w:val="00D5778C"/>
    <w:rsid w:val="00D6130B"/>
    <w:rsid w:val="00D63097"/>
    <w:rsid w:val="00D63E82"/>
    <w:rsid w:val="00D648B3"/>
    <w:rsid w:val="00D65E45"/>
    <w:rsid w:val="00D67DC3"/>
    <w:rsid w:val="00D717FE"/>
    <w:rsid w:val="00D71DCC"/>
    <w:rsid w:val="00D7297D"/>
    <w:rsid w:val="00D736DF"/>
    <w:rsid w:val="00D74873"/>
    <w:rsid w:val="00D75CCC"/>
    <w:rsid w:val="00D80198"/>
    <w:rsid w:val="00D8144E"/>
    <w:rsid w:val="00D82AEB"/>
    <w:rsid w:val="00D830C4"/>
    <w:rsid w:val="00D83526"/>
    <w:rsid w:val="00D85AAE"/>
    <w:rsid w:val="00D8779A"/>
    <w:rsid w:val="00D87F14"/>
    <w:rsid w:val="00D95F42"/>
    <w:rsid w:val="00D96AD2"/>
    <w:rsid w:val="00DA0E7F"/>
    <w:rsid w:val="00DA1190"/>
    <w:rsid w:val="00DA6C9C"/>
    <w:rsid w:val="00DA79AB"/>
    <w:rsid w:val="00DB096A"/>
    <w:rsid w:val="00DB2EC5"/>
    <w:rsid w:val="00DB68D8"/>
    <w:rsid w:val="00DC5BC1"/>
    <w:rsid w:val="00DC5C5E"/>
    <w:rsid w:val="00DD1259"/>
    <w:rsid w:val="00DD2D17"/>
    <w:rsid w:val="00DD2D7B"/>
    <w:rsid w:val="00DE245F"/>
    <w:rsid w:val="00DE32C6"/>
    <w:rsid w:val="00DE3E5C"/>
    <w:rsid w:val="00DE6F2E"/>
    <w:rsid w:val="00DF1042"/>
    <w:rsid w:val="00DF1A7F"/>
    <w:rsid w:val="00DF3B0E"/>
    <w:rsid w:val="00E0459F"/>
    <w:rsid w:val="00E06CA3"/>
    <w:rsid w:val="00E07916"/>
    <w:rsid w:val="00E10AA0"/>
    <w:rsid w:val="00E10EAA"/>
    <w:rsid w:val="00E1576C"/>
    <w:rsid w:val="00E16FD1"/>
    <w:rsid w:val="00E2036D"/>
    <w:rsid w:val="00E22A94"/>
    <w:rsid w:val="00E238AA"/>
    <w:rsid w:val="00E2486D"/>
    <w:rsid w:val="00E25160"/>
    <w:rsid w:val="00E2595D"/>
    <w:rsid w:val="00E27CE2"/>
    <w:rsid w:val="00E302A3"/>
    <w:rsid w:val="00E33C18"/>
    <w:rsid w:val="00E35E31"/>
    <w:rsid w:val="00E371D0"/>
    <w:rsid w:val="00E405E3"/>
    <w:rsid w:val="00E40D87"/>
    <w:rsid w:val="00E4494F"/>
    <w:rsid w:val="00E4704E"/>
    <w:rsid w:val="00E47632"/>
    <w:rsid w:val="00E51E38"/>
    <w:rsid w:val="00E52287"/>
    <w:rsid w:val="00E55088"/>
    <w:rsid w:val="00E61345"/>
    <w:rsid w:val="00E660E2"/>
    <w:rsid w:val="00E71733"/>
    <w:rsid w:val="00E73779"/>
    <w:rsid w:val="00E7490D"/>
    <w:rsid w:val="00E776B1"/>
    <w:rsid w:val="00E77F9B"/>
    <w:rsid w:val="00E8312F"/>
    <w:rsid w:val="00E86661"/>
    <w:rsid w:val="00E92DB8"/>
    <w:rsid w:val="00E95B9A"/>
    <w:rsid w:val="00E96108"/>
    <w:rsid w:val="00EA3C42"/>
    <w:rsid w:val="00EA7118"/>
    <w:rsid w:val="00EA7B9F"/>
    <w:rsid w:val="00EC071A"/>
    <w:rsid w:val="00EC22FE"/>
    <w:rsid w:val="00EC3176"/>
    <w:rsid w:val="00EC4198"/>
    <w:rsid w:val="00EC683B"/>
    <w:rsid w:val="00EC68C8"/>
    <w:rsid w:val="00ED2123"/>
    <w:rsid w:val="00ED5167"/>
    <w:rsid w:val="00ED56CE"/>
    <w:rsid w:val="00ED5776"/>
    <w:rsid w:val="00ED5D69"/>
    <w:rsid w:val="00EE200E"/>
    <w:rsid w:val="00EE40ED"/>
    <w:rsid w:val="00EE4FA8"/>
    <w:rsid w:val="00EE7023"/>
    <w:rsid w:val="00EF1894"/>
    <w:rsid w:val="00EF6C33"/>
    <w:rsid w:val="00EF6FCF"/>
    <w:rsid w:val="00F01144"/>
    <w:rsid w:val="00F01A21"/>
    <w:rsid w:val="00F02E09"/>
    <w:rsid w:val="00F064F5"/>
    <w:rsid w:val="00F124F4"/>
    <w:rsid w:val="00F156A1"/>
    <w:rsid w:val="00F235C2"/>
    <w:rsid w:val="00F237DA"/>
    <w:rsid w:val="00F2767F"/>
    <w:rsid w:val="00F27E5E"/>
    <w:rsid w:val="00F3686B"/>
    <w:rsid w:val="00F40D63"/>
    <w:rsid w:val="00F40FF1"/>
    <w:rsid w:val="00F4184B"/>
    <w:rsid w:val="00F421DE"/>
    <w:rsid w:val="00F452FE"/>
    <w:rsid w:val="00F505F7"/>
    <w:rsid w:val="00F52334"/>
    <w:rsid w:val="00F525BB"/>
    <w:rsid w:val="00F54343"/>
    <w:rsid w:val="00F60677"/>
    <w:rsid w:val="00F60C39"/>
    <w:rsid w:val="00F6435B"/>
    <w:rsid w:val="00F64554"/>
    <w:rsid w:val="00F655B2"/>
    <w:rsid w:val="00F700EC"/>
    <w:rsid w:val="00F73BB8"/>
    <w:rsid w:val="00F74B51"/>
    <w:rsid w:val="00F77D95"/>
    <w:rsid w:val="00F854B8"/>
    <w:rsid w:val="00F8744A"/>
    <w:rsid w:val="00F928FF"/>
    <w:rsid w:val="00F93310"/>
    <w:rsid w:val="00F95A31"/>
    <w:rsid w:val="00FA0315"/>
    <w:rsid w:val="00FA04ED"/>
    <w:rsid w:val="00FA12B3"/>
    <w:rsid w:val="00FA1DCF"/>
    <w:rsid w:val="00FA2745"/>
    <w:rsid w:val="00FA5FEF"/>
    <w:rsid w:val="00FA603C"/>
    <w:rsid w:val="00FB0951"/>
    <w:rsid w:val="00FB2FE7"/>
    <w:rsid w:val="00FB6303"/>
    <w:rsid w:val="00FB6521"/>
    <w:rsid w:val="00FC3971"/>
    <w:rsid w:val="00FC548C"/>
    <w:rsid w:val="00FC5A63"/>
    <w:rsid w:val="00FC66FA"/>
    <w:rsid w:val="00FD046C"/>
    <w:rsid w:val="00FD551F"/>
    <w:rsid w:val="00FD5D9E"/>
    <w:rsid w:val="00FE1E29"/>
    <w:rsid w:val="00FE73A9"/>
    <w:rsid w:val="00FF5413"/>
    <w:rsid w:val="00FF7690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922BAF3"/>
  <w15:chartTrackingRefBased/>
  <w15:docId w15:val="{961F13A5-EB34-427C-A7B3-51C1858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autoRedefine/>
    <w:qFormat/>
    <w:rsid w:val="00B21EF1"/>
    <w:rPr>
      <w:rFonts w:eastAsia="等线"/>
      <w:color w:val="000000"/>
      <w:sz w:val="24"/>
      <w:szCs w:val="24"/>
    </w:rPr>
  </w:style>
  <w:style w:type="paragraph" w:styleId="1">
    <w:name w:val="heading 1"/>
    <w:basedOn w:val="a"/>
    <w:next w:val="a"/>
    <w:autoRedefine/>
    <w:qFormat/>
    <w:rsid w:val="00557D31"/>
    <w:pPr>
      <w:keepNext/>
      <w:keepLines/>
      <w:numPr>
        <w:numId w:val="1"/>
      </w:numPr>
      <w:tabs>
        <w:tab w:val="clear" w:pos="432"/>
        <w:tab w:val="num" w:pos="426"/>
      </w:tabs>
      <w:spacing w:beforeLines="100" w:before="312" w:afterLines="100" w:after="312"/>
      <w:ind w:leftChars="177" w:left="425" w:firstLine="0"/>
      <w:outlineLvl w:val="0"/>
    </w:pPr>
    <w:rPr>
      <w:rFonts w:eastAsia="华文中宋"/>
      <w:b/>
      <w:bCs/>
      <w:kern w:val="44"/>
      <w:sz w:val="44"/>
      <w:szCs w:val="44"/>
    </w:rPr>
  </w:style>
  <w:style w:type="paragraph" w:styleId="2">
    <w:name w:val="heading 2"/>
    <w:basedOn w:val="a"/>
    <w:next w:val="a"/>
    <w:autoRedefine/>
    <w:qFormat/>
    <w:rsid w:val="006475E3"/>
    <w:pPr>
      <w:keepNext/>
      <w:keepLines/>
      <w:numPr>
        <w:ilvl w:val="1"/>
        <w:numId w:val="1"/>
      </w:numPr>
      <w:tabs>
        <w:tab w:val="clear" w:pos="576"/>
        <w:tab w:val="num" w:pos="567"/>
      </w:tabs>
      <w:spacing w:beforeLines="100" w:before="312" w:afterLines="100" w:after="312"/>
      <w:ind w:left="567" w:firstLine="0"/>
      <w:outlineLvl w:val="1"/>
    </w:pPr>
    <w:rPr>
      <w:rFonts w:ascii="宋体" w:eastAsia="华文中宋" w:hAnsi="宋体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E61345"/>
    <w:pPr>
      <w:keepNext/>
      <w:keepLines/>
      <w:numPr>
        <w:ilvl w:val="2"/>
        <w:numId w:val="1"/>
      </w:numPr>
      <w:tabs>
        <w:tab w:val="clear" w:pos="720"/>
        <w:tab w:val="num" w:pos="709"/>
      </w:tabs>
      <w:spacing w:beforeLines="100" w:before="312" w:afterLines="100" w:after="312"/>
      <w:ind w:hanging="11"/>
      <w:outlineLvl w:val="2"/>
    </w:pPr>
    <w:rPr>
      <w:rFonts w:eastAsia="华文中宋"/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rsid w:val="00083DA7"/>
    <w:pPr>
      <w:keepNext/>
      <w:keepLines/>
      <w:numPr>
        <w:ilvl w:val="3"/>
        <w:numId w:val="1"/>
      </w:numPr>
      <w:ind w:firstLine="0"/>
      <w:outlineLvl w:val="3"/>
    </w:pPr>
    <w:rPr>
      <w:rFonts w:ascii="Arial" w:eastAsia="华文中宋" w:hAnsi="Arial"/>
      <w:b/>
      <w:bCs/>
      <w:szCs w:val="28"/>
    </w:rPr>
  </w:style>
  <w:style w:type="paragraph" w:styleId="5">
    <w:name w:val="heading 5"/>
    <w:basedOn w:val="a"/>
    <w:next w:val="a"/>
    <w:qFormat/>
    <w:rsid w:val="0022285F"/>
    <w:pPr>
      <w:numPr>
        <w:ilvl w:val="4"/>
        <w:numId w:val="1"/>
      </w:numPr>
      <w:ind w:firstLine="0"/>
      <w:outlineLvl w:val="4"/>
    </w:pPr>
  </w:style>
  <w:style w:type="paragraph" w:styleId="6">
    <w:name w:val="heading 6"/>
    <w:basedOn w:val="5"/>
    <w:next w:val="a"/>
    <w:qFormat/>
    <w:rsid w:val="0022285F"/>
    <w:pPr>
      <w:numPr>
        <w:ilvl w:val="5"/>
      </w:numPr>
      <w:outlineLvl w:val="5"/>
    </w:pPr>
  </w:style>
  <w:style w:type="paragraph" w:styleId="7">
    <w:name w:val="heading 7"/>
    <w:basedOn w:val="6"/>
    <w:next w:val="a"/>
    <w:qFormat/>
    <w:rsid w:val="0022285F"/>
    <w:pPr>
      <w:numPr>
        <w:ilvl w:val="6"/>
      </w:numPr>
      <w:outlineLvl w:val="6"/>
    </w:pPr>
  </w:style>
  <w:style w:type="paragraph" w:styleId="8">
    <w:name w:val="heading 8"/>
    <w:basedOn w:val="7"/>
    <w:next w:val="a"/>
    <w:qFormat/>
    <w:rsid w:val="0022285F"/>
    <w:pPr>
      <w:numPr>
        <w:ilvl w:val="7"/>
      </w:numPr>
      <w:outlineLvl w:val="7"/>
    </w:pPr>
  </w:style>
  <w:style w:type="paragraph" w:styleId="9">
    <w:name w:val="heading 9"/>
    <w:basedOn w:val="8"/>
    <w:next w:val="a"/>
    <w:qFormat/>
    <w:rsid w:val="0022285F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项目名称"/>
    <w:basedOn w:val="a"/>
    <w:autoRedefine/>
    <w:rsid w:val="00B11A3B"/>
    <w:pPr>
      <w:ind w:firstLine="480"/>
      <w:jc w:val="center"/>
    </w:pPr>
    <w:rPr>
      <w:rFonts w:eastAsia="华文中宋"/>
      <w:b/>
      <w:sz w:val="52"/>
    </w:rPr>
  </w:style>
  <w:style w:type="table" w:styleId="a4">
    <w:name w:val="Table Grid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name w:val="文档表格"/>
    <w:basedOn w:val="a6"/>
    <w:rsid w:val="00D83526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  <w:style w:type="paragraph" w:styleId="10">
    <w:name w:val="toc 1"/>
    <w:basedOn w:val="a"/>
    <w:next w:val="a"/>
    <w:autoRedefine/>
    <w:uiPriority w:val="39"/>
    <w:rsid w:val="003F644D"/>
    <w:pPr>
      <w:tabs>
        <w:tab w:val="left" w:pos="540"/>
        <w:tab w:val="right" w:leader="dot" w:pos="8494"/>
      </w:tabs>
    </w:pPr>
    <w:rPr>
      <w:bCs/>
      <w:iCs/>
      <w:sz w:val="28"/>
    </w:rPr>
  </w:style>
  <w:style w:type="paragraph" w:customStyle="1" w:styleId="a7">
    <w:name w:val="公司名"/>
    <w:basedOn w:val="a"/>
    <w:rsid w:val="00D83526"/>
    <w:pPr>
      <w:jc w:val="center"/>
    </w:pPr>
    <w:rPr>
      <w:b/>
    </w:rPr>
  </w:style>
  <w:style w:type="paragraph" w:styleId="a8">
    <w:name w:val="header"/>
    <w:basedOn w:val="a"/>
    <w:rsid w:val="004A4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4A4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>
    <w:name w:val="page number"/>
    <w:basedOn w:val="a0"/>
    <w:rsid w:val="00683F8F"/>
  </w:style>
  <w:style w:type="table" w:styleId="a6">
    <w:name w:val="Table Professional"/>
    <w:basedOn w:val="a1"/>
    <w:rsid w:val="00D83526"/>
    <w:pPr>
      <w:widowControl w:val="0"/>
      <w:spacing w:beforeLines="50" w:before="156" w:afterLines="50" w:after="156" w:line="360" w:lineRule="auto"/>
      <w:ind w:firstLineChars="200" w:firstLine="48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20">
    <w:name w:val="toc 2"/>
    <w:basedOn w:val="a"/>
    <w:next w:val="a"/>
    <w:autoRedefine/>
    <w:uiPriority w:val="39"/>
    <w:rsid w:val="003F644D"/>
    <w:pPr>
      <w:tabs>
        <w:tab w:val="left" w:pos="960"/>
        <w:tab w:val="right" w:leader="dot" w:pos="8494"/>
      </w:tabs>
      <w:ind w:leftChars="177" w:left="425"/>
    </w:pPr>
    <w:rPr>
      <w:bCs/>
      <w:szCs w:val="22"/>
    </w:rPr>
  </w:style>
  <w:style w:type="paragraph" w:styleId="30">
    <w:name w:val="toc 3"/>
    <w:basedOn w:val="a"/>
    <w:next w:val="a"/>
    <w:autoRedefine/>
    <w:uiPriority w:val="39"/>
    <w:rsid w:val="00AE6543"/>
    <w:pPr>
      <w:ind w:firstLineChars="400" w:firstLine="400"/>
    </w:pPr>
  </w:style>
  <w:style w:type="paragraph" w:styleId="40">
    <w:name w:val="toc 4"/>
    <w:basedOn w:val="a"/>
    <w:next w:val="a"/>
    <w:autoRedefine/>
    <w:semiHidden/>
    <w:rsid w:val="00AE6543"/>
    <w:pPr>
      <w:ind w:firstLineChars="600" w:firstLine="600"/>
    </w:pPr>
  </w:style>
  <w:style w:type="paragraph" w:styleId="50">
    <w:name w:val="toc 5"/>
    <w:basedOn w:val="a"/>
    <w:next w:val="a"/>
    <w:autoRedefine/>
    <w:semiHidden/>
    <w:rsid w:val="00E40D87"/>
    <w:pPr>
      <w:ind w:left="960"/>
    </w:pPr>
    <w:rPr>
      <w:sz w:val="20"/>
    </w:rPr>
  </w:style>
  <w:style w:type="paragraph" w:styleId="60">
    <w:name w:val="toc 6"/>
    <w:basedOn w:val="a"/>
    <w:next w:val="a"/>
    <w:autoRedefine/>
    <w:semiHidden/>
    <w:rsid w:val="00E40D87"/>
    <w:pPr>
      <w:ind w:left="1200"/>
    </w:pPr>
    <w:rPr>
      <w:sz w:val="20"/>
    </w:rPr>
  </w:style>
  <w:style w:type="paragraph" w:styleId="70">
    <w:name w:val="toc 7"/>
    <w:basedOn w:val="a"/>
    <w:next w:val="a"/>
    <w:autoRedefine/>
    <w:semiHidden/>
    <w:rsid w:val="00E40D87"/>
    <w:pPr>
      <w:ind w:left="1440"/>
    </w:pPr>
    <w:rPr>
      <w:sz w:val="20"/>
    </w:rPr>
  </w:style>
  <w:style w:type="paragraph" w:styleId="80">
    <w:name w:val="toc 8"/>
    <w:basedOn w:val="a"/>
    <w:next w:val="a"/>
    <w:autoRedefine/>
    <w:semiHidden/>
    <w:rsid w:val="00E40D87"/>
    <w:pPr>
      <w:ind w:left="1680"/>
    </w:pPr>
    <w:rPr>
      <w:sz w:val="20"/>
    </w:rPr>
  </w:style>
  <w:style w:type="paragraph" w:styleId="90">
    <w:name w:val="toc 9"/>
    <w:basedOn w:val="a"/>
    <w:next w:val="a"/>
    <w:autoRedefine/>
    <w:semiHidden/>
    <w:rsid w:val="00E40D87"/>
    <w:pPr>
      <w:ind w:left="1920"/>
    </w:pPr>
    <w:rPr>
      <w:sz w:val="20"/>
    </w:rPr>
  </w:style>
  <w:style w:type="paragraph" w:customStyle="1" w:styleId="ab">
    <w:name w:val="目录"/>
    <w:basedOn w:val="a"/>
    <w:rsid w:val="00A72A56"/>
    <w:pPr>
      <w:jc w:val="center"/>
    </w:pPr>
    <w:rPr>
      <w:b/>
      <w:sz w:val="30"/>
    </w:rPr>
  </w:style>
  <w:style w:type="paragraph" w:customStyle="1" w:styleId="311">
    <w:name w:val="样式 标题 3 + 段前: 1 行 段后: 1 行"/>
    <w:basedOn w:val="3"/>
    <w:rsid w:val="00A72A56"/>
    <w:rPr>
      <w:rFonts w:cs="宋体"/>
      <w:szCs w:val="20"/>
    </w:rPr>
  </w:style>
  <w:style w:type="paragraph" w:customStyle="1" w:styleId="ac">
    <w:name w:val="图片名称"/>
    <w:basedOn w:val="ab"/>
    <w:autoRedefine/>
    <w:rsid w:val="00FE73A9"/>
    <w:rPr>
      <w:sz w:val="21"/>
    </w:rPr>
  </w:style>
  <w:style w:type="character" w:styleId="ad">
    <w:name w:val="Hyperlink"/>
    <w:basedOn w:val="a0"/>
    <w:uiPriority w:val="99"/>
    <w:rsid w:val="00AE6543"/>
    <w:rPr>
      <w:color w:val="0000FF"/>
      <w:u w:val="single"/>
    </w:rPr>
  </w:style>
  <w:style w:type="paragraph" w:styleId="ae">
    <w:name w:val="No Spacing"/>
    <w:link w:val="af"/>
    <w:uiPriority w:val="1"/>
    <w:qFormat/>
    <w:rsid w:val="00AB47C9"/>
    <w:rPr>
      <w:rFonts w:ascii="Calibri" w:hAnsi="Calibri"/>
      <w:sz w:val="22"/>
      <w:szCs w:val="22"/>
    </w:rPr>
  </w:style>
  <w:style w:type="character" w:customStyle="1" w:styleId="af">
    <w:name w:val="无间隔 字符"/>
    <w:link w:val="ae"/>
    <w:uiPriority w:val="1"/>
    <w:rsid w:val="00AB47C9"/>
    <w:rPr>
      <w:rFonts w:ascii="Calibri" w:hAnsi="Calibri"/>
      <w:sz w:val="22"/>
      <w:szCs w:val="22"/>
    </w:rPr>
  </w:style>
  <w:style w:type="paragraph" w:styleId="af0">
    <w:name w:val="Body Text"/>
    <w:basedOn w:val="a"/>
    <w:link w:val="af1"/>
    <w:rsid w:val="00C94FB3"/>
    <w:rPr>
      <w:rFonts w:ascii="Albertus Extra Bold" w:hAnsi="Albertus Extra Bold"/>
      <w:bCs/>
      <w:kern w:val="2"/>
    </w:rPr>
  </w:style>
  <w:style w:type="character" w:customStyle="1" w:styleId="af1">
    <w:name w:val="正文文本 字符"/>
    <w:basedOn w:val="a0"/>
    <w:link w:val="af0"/>
    <w:rsid w:val="00C94FB3"/>
    <w:rPr>
      <w:rFonts w:ascii="Albertus Extra Bold" w:hAnsi="Albertus Extra Bold"/>
      <w:bCs/>
      <w:kern w:val="2"/>
      <w:sz w:val="24"/>
      <w:szCs w:val="24"/>
    </w:rPr>
  </w:style>
  <w:style w:type="paragraph" w:styleId="af2">
    <w:name w:val="List Paragraph"/>
    <w:basedOn w:val="a"/>
    <w:uiPriority w:val="34"/>
    <w:qFormat/>
    <w:rsid w:val="004B1C79"/>
    <w:pPr>
      <w:adjustRightInd w:val="0"/>
      <w:ind w:firstLine="420"/>
    </w:pPr>
  </w:style>
  <w:style w:type="paragraph" w:styleId="af3">
    <w:name w:val="caption"/>
    <w:basedOn w:val="a"/>
    <w:next w:val="a"/>
    <w:unhideWhenUsed/>
    <w:qFormat/>
    <w:rsid w:val="004B1C79"/>
    <w:rPr>
      <w:rFonts w:asciiTheme="majorHAnsi" w:eastAsia="黑体" w:hAnsiTheme="majorHAnsi" w:cstheme="majorBidi"/>
      <w:sz w:val="20"/>
    </w:rPr>
  </w:style>
  <w:style w:type="paragraph" w:styleId="af4">
    <w:name w:val="Balloon Text"/>
    <w:basedOn w:val="a"/>
    <w:link w:val="af5"/>
    <w:semiHidden/>
    <w:unhideWhenUsed/>
    <w:rsid w:val="00533AFF"/>
    <w:rPr>
      <w:sz w:val="18"/>
      <w:szCs w:val="18"/>
    </w:rPr>
  </w:style>
  <w:style w:type="character" w:customStyle="1" w:styleId="af5">
    <w:name w:val="批注框文本 字符"/>
    <w:basedOn w:val="a0"/>
    <w:link w:val="af4"/>
    <w:semiHidden/>
    <w:rsid w:val="00533A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02117"/>
    <w:pPr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6">
    <w:name w:val="Normal (Web)"/>
    <w:basedOn w:val="a"/>
    <w:uiPriority w:val="99"/>
    <w:unhideWhenUsed/>
    <w:rsid w:val="0009396E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DecimalAligned">
    <w:name w:val="Decimal Aligned"/>
    <w:basedOn w:val="a"/>
    <w:uiPriority w:val="40"/>
    <w:qFormat/>
    <w:rsid w:val="00D20075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f7">
    <w:name w:val="footnote text"/>
    <w:basedOn w:val="a"/>
    <w:link w:val="af8"/>
    <w:uiPriority w:val="99"/>
    <w:unhideWhenUsed/>
    <w:rsid w:val="00D20075"/>
    <w:rPr>
      <w:rFonts w:asciiTheme="minorHAnsi" w:eastAsiaTheme="minorEastAsia" w:hAnsiTheme="minorHAnsi"/>
      <w:sz w:val="20"/>
    </w:rPr>
  </w:style>
  <w:style w:type="character" w:customStyle="1" w:styleId="af8">
    <w:name w:val="脚注文本 字符"/>
    <w:basedOn w:val="a0"/>
    <w:link w:val="af7"/>
    <w:uiPriority w:val="99"/>
    <w:rsid w:val="00D20075"/>
    <w:rPr>
      <w:rFonts w:asciiTheme="minorHAnsi" w:eastAsiaTheme="minorEastAsia" w:hAnsiTheme="minorHAnsi"/>
    </w:rPr>
  </w:style>
  <w:style w:type="character" w:styleId="af9">
    <w:name w:val="Subtle Emphasis"/>
    <w:basedOn w:val="a0"/>
    <w:uiPriority w:val="19"/>
    <w:qFormat/>
    <w:rsid w:val="00D20075"/>
    <w:rPr>
      <w:i/>
      <w:iCs/>
    </w:rPr>
  </w:style>
  <w:style w:type="table" w:styleId="2-5">
    <w:name w:val="Medium Shading 2 Accent 5"/>
    <w:basedOn w:val="a1"/>
    <w:uiPriority w:val="64"/>
    <w:rsid w:val="00D20075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">
    <w:name w:val="文档表格1"/>
    <w:basedOn w:val="a6"/>
    <w:rsid w:val="0069766B"/>
    <w:pPr>
      <w:spacing w:before="100" w:beforeAutospacing="1" w:after="100" w:afterAutospacing="1"/>
    </w:pPr>
    <w:rPr>
      <w:sz w:val="24"/>
    </w:rPr>
    <w:tblPr/>
    <w:tcPr>
      <w:shd w:val="clear" w:color="auto" w:fill="auto"/>
    </w:tcPr>
    <w:tblStylePr w:type="firstRow">
      <w:pPr>
        <w:jc w:val="center"/>
      </w:pPr>
      <w:rPr>
        <w:rFonts w:eastAsia="宋体"/>
        <w:b/>
        <w:bCs/>
        <w:color w:val="auto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9CC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19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3.emf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07/relationships/diagramDrawing" Target="diagrams/drawing1.xml"/><Relationship Id="rId25" Type="http://schemas.openxmlformats.org/officeDocument/2006/relationships/package" Target="embeddings/Microsoft_Visio_Drawing2.vsdx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4.png"/><Relationship Id="rId29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package" Target="embeddings/Microsoft_Visio_Drawing1.vsdx"/><Relationship Id="rId28" Type="http://schemas.openxmlformats.org/officeDocument/2006/relationships/image" Target="media/image10.emf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.vsdx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Layout" Target="diagrams/layout1.xml"/><Relationship Id="rId22" Type="http://schemas.openxmlformats.org/officeDocument/2006/relationships/image" Target="media/image6.emf"/><Relationship Id="rId27" Type="http://schemas.openxmlformats.org/officeDocument/2006/relationships/image" Target="media/image9.png"/><Relationship Id="rId3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5991;&#26723;&#27169;&#26495;\&#35774;&#35745;\&#27010;&#35201;&#35774;&#35745;&#35828;&#26126;&#20070;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836144-53EC-477C-9E3D-D203EAEEF1A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CN" altLang="en-US"/>
        </a:p>
      </dgm:t>
    </dgm:pt>
    <dgm:pt modelId="{205A2F4A-04E1-4F57-8FA5-3F79B0D86BA0}">
      <dgm:prSet phldrT="[文本]"/>
      <dgm:spPr/>
      <dgm:t>
        <a:bodyPr/>
        <a:lstStyle/>
        <a:p>
          <a:r>
            <a:rPr lang="zh-CN" altLang="en-US"/>
            <a:t>合石支付平台</a:t>
          </a:r>
        </a:p>
      </dgm:t>
    </dgm:pt>
    <dgm:pt modelId="{2AC6CDEF-16DB-43DC-8765-DA69FE47E862}" type="par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776E87D6-B4A9-4BB1-83AF-AAFE5580A6E5}" type="sibTrans" cxnId="{1B6EBE5A-0635-41CE-A65D-0895A61E5043}">
      <dgm:prSet/>
      <dgm:spPr/>
      <dgm:t>
        <a:bodyPr/>
        <a:lstStyle/>
        <a:p>
          <a:endParaRPr lang="zh-CN" altLang="en-US"/>
        </a:p>
      </dgm:t>
    </dgm:pt>
    <dgm:pt modelId="{F5D5C142-A5D6-461E-AE97-C47D2CA167BD}">
      <dgm:prSet phldrT="[文本]"/>
      <dgm:spPr/>
      <dgm:t>
        <a:bodyPr/>
        <a:lstStyle/>
        <a:p>
          <a:r>
            <a:rPr lang="zh-CN" altLang="en-US"/>
            <a:t>充值</a:t>
          </a:r>
        </a:p>
      </dgm:t>
    </dgm:pt>
    <dgm:pt modelId="{596A4727-8095-4578-93B7-EDD3EDC3EBFE}" type="par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E82E4336-55F5-4C9B-87DC-1CB137D5CFD7}" type="sibTrans" cxnId="{92591261-2147-4F70-84EA-B5DDB6455046}">
      <dgm:prSet/>
      <dgm:spPr/>
      <dgm:t>
        <a:bodyPr/>
        <a:lstStyle/>
        <a:p>
          <a:endParaRPr lang="zh-CN" altLang="en-US"/>
        </a:p>
      </dgm:t>
    </dgm:pt>
    <dgm:pt modelId="{33DAB00F-81D1-4473-BF36-81D771F96E30}">
      <dgm:prSet phldrT="[文本]"/>
      <dgm:spPr/>
      <dgm:t>
        <a:bodyPr/>
        <a:lstStyle/>
        <a:p>
          <a:r>
            <a:rPr lang="zh-CN" altLang="en-US"/>
            <a:t>查询支付信息</a:t>
          </a:r>
        </a:p>
      </dgm:t>
    </dgm:pt>
    <dgm:pt modelId="{DD069D69-25BC-4717-BC98-29CC5251B2B5}" type="par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91C03069-FC95-4B45-9F20-2E8467E8649F}" type="sibTrans" cxnId="{D79B1139-EBC7-40E0-8649-598BE05BB76A}">
      <dgm:prSet/>
      <dgm:spPr/>
      <dgm:t>
        <a:bodyPr/>
        <a:lstStyle/>
        <a:p>
          <a:endParaRPr lang="zh-CN" altLang="en-US"/>
        </a:p>
      </dgm:t>
    </dgm:pt>
    <dgm:pt modelId="{8C7A22C0-8B39-45E8-8CBD-95C1A9A741D0}">
      <dgm:prSet/>
      <dgm:spPr/>
      <dgm:t>
        <a:bodyPr/>
        <a:lstStyle/>
        <a:p>
          <a:r>
            <a:rPr lang="zh-CN" altLang="en-US"/>
            <a:t>支付模块</a:t>
          </a:r>
        </a:p>
      </dgm:t>
    </dgm:pt>
    <dgm:pt modelId="{3FD2440E-2434-4093-BBBA-72FAB78070FE}" type="par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F659687-BF4A-4507-85DD-5EA02E112FDE}" type="sibTrans" cxnId="{29186DEB-9C1B-4A27-AB91-15DE225DE585}">
      <dgm:prSet/>
      <dgm:spPr/>
      <dgm:t>
        <a:bodyPr/>
        <a:lstStyle/>
        <a:p>
          <a:endParaRPr lang="zh-CN" altLang="en-US"/>
        </a:p>
      </dgm:t>
    </dgm:pt>
    <dgm:pt modelId="{2D6001C7-D408-4588-BBF0-679341E5835A}">
      <dgm:prSet/>
      <dgm:spPr/>
      <dgm:t>
        <a:bodyPr/>
        <a:lstStyle/>
        <a:p>
          <a:r>
            <a:rPr lang="zh-CN" altLang="en-US"/>
            <a:t>退还积分和余额</a:t>
          </a:r>
        </a:p>
      </dgm:t>
    </dgm:pt>
    <dgm:pt modelId="{E78840F6-7F79-41E0-B25D-F99E4598C50A}" type="par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8A3AF2A7-360B-48DD-81FD-A09D43978154}" type="sibTrans" cxnId="{CDEEDFC3-151B-47CC-8CA0-1F9803FC4D65}">
      <dgm:prSet/>
      <dgm:spPr/>
      <dgm:t>
        <a:bodyPr/>
        <a:lstStyle/>
        <a:p>
          <a:endParaRPr lang="zh-CN" altLang="en-US"/>
        </a:p>
      </dgm:t>
    </dgm:pt>
    <dgm:pt modelId="{20FEE6A2-16DF-403E-8222-BF7F349A9836}">
      <dgm:prSet/>
      <dgm:spPr/>
      <dgm:t>
        <a:bodyPr/>
        <a:lstStyle/>
        <a:p>
          <a:r>
            <a:rPr lang="zh-CN" altLang="en-US"/>
            <a:t>退款</a:t>
          </a:r>
        </a:p>
      </dgm:t>
    </dgm:pt>
    <dgm:pt modelId="{968EE716-B084-4F3C-90E8-BE7DB8B2BF24}" type="par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63C8F9B9-42DB-4379-8226-9D46338D2209}" type="sibTrans" cxnId="{3571FBCD-B67F-4F09-889E-5F216EE48B53}">
      <dgm:prSet/>
      <dgm:spPr/>
      <dgm:t>
        <a:bodyPr/>
        <a:lstStyle/>
        <a:p>
          <a:endParaRPr lang="zh-CN" altLang="en-US"/>
        </a:p>
      </dgm:t>
    </dgm:pt>
    <dgm:pt modelId="{0ED1C8E8-1D6B-4626-A113-C31A8BC7541F}">
      <dgm:prSet/>
      <dgm:spPr/>
      <dgm:t>
        <a:bodyPr/>
        <a:lstStyle/>
        <a:p>
          <a:r>
            <a:rPr lang="zh-CN" altLang="en-US"/>
            <a:t>增加积分</a:t>
          </a:r>
        </a:p>
      </dgm:t>
    </dgm:pt>
    <dgm:pt modelId="{C5AA8E27-1FDB-4E78-A9FD-A0AAEA78D8A7}" type="par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88DD7904-E505-474C-99A8-57DF121E85A4}" type="sibTrans" cxnId="{8B8661A7-7D53-4B30-9E7C-11D1DF07B659}">
      <dgm:prSet/>
      <dgm:spPr/>
      <dgm:t>
        <a:bodyPr/>
        <a:lstStyle/>
        <a:p>
          <a:endParaRPr lang="zh-CN" altLang="en-US"/>
        </a:p>
      </dgm:t>
    </dgm:pt>
    <dgm:pt modelId="{615BA925-9C5D-4820-962A-87831FD7E414}">
      <dgm:prSet/>
      <dgm:spPr/>
      <dgm:t>
        <a:bodyPr/>
        <a:lstStyle/>
        <a:p>
          <a:r>
            <a:rPr lang="zh-CN" altLang="en-US"/>
            <a:t>积分支付</a:t>
          </a:r>
        </a:p>
      </dgm:t>
    </dgm:pt>
    <dgm:pt modelId="{EB5F7DEA-3D4E-4E42-A29F-2DFA7FFF9259}" type="par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5A315806-8365-4383-AF90-57BE8058F960}" type="sibTrans" cxnId="{A586859B-D359-42AC-A978-2A531E2C9C5B}">
      <dgm:prSet/>
      <dgm:spPr/>
      <dgm:t>
        <a:bodyPr/>
        <a:lstStyle/>
        <a:p>
          <a:endParaRPr lang="zh-CN" altLang="en-US"/>
        </a:p>
      </dgm:t>
    </dgm:pt>
    <dgm:pt modelId="{19301517-F096-4C8A-AE80-161B4C9036A8}">
      <dgm:prSet/>
      <dgm:spPr/>
      <dgm:t>
        <a:bodyPr/>
        <a:lstStyle/>
        <a:p>
          <a:r>
            <a:rPr lang="zh-CN" altLang="en-US"/>
            <a:t>积分和余额组合支付</a:t>
          </a:r>
          <a:endParaRPr lang="en-US" altLang="zh-CN"/>
        </a:p>
      </dgm:t>
    </dgm:pt>
    <dgm:pt modelId="{1E5F1BD8-09AE-467C-8A49-3C0EEAB34AEF}" type="par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449FEF4A-D141-4B39-BF85-C072F7787BDC}" type="sibTrans" cxnId="{729F8E2E-C344-4993-AE66-B416742B7582}">
      <dgm:prSet/>
      <dgm:spPr/>
      <dgm:t>
        <a:bodyPr/>
        <a:lstStyle/>
        <a:p>
          <a:endParaRPr lang="zh-CN" altLang="en-US"/>
        </a:p>
      </dgm:t>
    </dgm:pt>
    <dgm:pt modelId="{50B94116-639E-4D60-9B0B-B3A9EFD67AB0}">
      <dgm:prSet/>
      <dgm:spPr/>
      <dgm:t>
        <a:bodyPr/>
        <a:lstStyle/>
        <a:p>
          <a:r>
            <a:rPr lang="zh-CN" altLang="en-US"/>
            <a:t>余额支付</a:t>
          </a:r>
        </a:p>
      </dgm:t>
    </dgm:pt>
    <dgm:pt modelId="{F9FDA644-F091-4579-9849-7EFCDD334A79}" type="par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6B517066-78BD-4CCF-8442-72EFB69309C9}" type="sibTrans" cxnId="{0F518BC8-0AC8-4A98-96D5-D643B702D4EA}">
      <dgm:prSet/>
      <dgm:spPr/>
      <dgm:t>
        <a:bodyPr/>
        <a:lstStyle/>
        <a:p>
          <a:endParaRPr lang="zh-CN" altLang="en-US"/>
        </a:p>
      </dgm:t>
    </dgm:pt>
    <dgm:pt modelId="{0B0C851C-9ABA-4365-9FBD-87FB50FC971B}">
      <dgm:prSet/>
      <dgm:spPr/>
      <dgm:t>
        <a:bodyPr/>
        <a:lstStyle/>
        <a:p>
          <a:r>
            <a:rPr lang="zh-CN" altLang="en-US"/>
            <a:t>充值模块</a:t>
          </a:r>
        </a:p>
      </dgm:t>
    </dgm:pt>
    <dgm:pt modelId="{4A4B24A8-5BDD-4443-8BBC-8EED51882B94}" type="parTrans" cxnId="{E8376375-8F92-4827-92A0-582D1B4316D7}">
      <dgm:prSet/>
      <dgm:spPr/>
      <dgm:t>
        <a:bodyPr/>
        <a:lstStyle/>
        <a:p>
          <a:endParaRPr lang="zh-CN" altLang="en-US"/>
        </a:p>
      </dgm:t>
    </dgm:pt>
    <dgm:pt modelId="{3F7EC99A-01B2-4E00-BC08-CF1DAC5672A4}" type="sibTrans" cxnId="{E8376375-8F92-4827-92A0-582D1B4316D7}">
      <dgm:prSet/>
      <dgm:spPr/>
      <dgm:t>
        <a:bodyPr/>
        <a:lstStyle/>
        <a:p>
          <a:endParaRPr lang="zh-CN" altLang="en-US"/>
        </a:p>
      </dgm:t>
    </dgm:pt>
    <dgm:pt modelId="{A09EDA4F-F426-40E1-AE36-60A3B74D072D}" type="pres">
      <dgm:prSet presAssocID="{71836144-53EC-477C-9E3D-D203EAEEF1A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7DF822-29E6-4C36-9C82-EBFD06CB7FFE}" type="pres">
      <dgm:prSet presAssocID="{205A2F4A-04E1-4F57-8FA5-3F79B0D86BA0}" presName="root1" presStyleCnt="0"/>
      <dgm:spPr/>
    </dgm:pt>
    <dgm:pt modelId="{93097EB2-D9CE-40D5-A161-F16C12B55C76}" type="pres">
      <dgm:prSet presAssocID="{205A2F4A-04E1-4F57-8FA5-3F79B0D86BA0}" presName="LevelOneTextNode" presStyleLbl="node0" presStyleIdx="0" presStyleCnt="1" custAng="5400000" custScaleY="48438" custLinFactX="-98213" custLinFactNeighborX="-100000">
        <dgm:presLayoutVars>
          <dgm:chPref val="3"/>
        </dgm:presLayoutVars>
      </dgm:prSet>
      <dgm:spPr/>
    </dgm:pt>
    <dgm:pt modelId="{81D34C9D-FE72-416F-9F4D-4BE7ABC423CF}" type="pres">
      <dgm:prSet presAssocID="{205A2F4A-04E1-4F57-8FA5-3F79B0D86BA0}" presName="level2hierChild" presStyleCnt="0"/>
      <dgm:spPr/>
    </dgm:pt>
    <dgm:pt modelId="{966A0F53-AEB2-40B4-89E4-D5AE8F1C73AA}" type="pres">
      <dgm:prSet presAssocID="{4A4B24A8-5BDD-4443-8BBC-8EED51882B94}" presName="conn2-1" presStyleLbl="parChTrans1D2" presStyleIdx="0" presStyleCnt="2"/>
      <dgm:spPr/>
    </dgm:pt>
    <dgm:pt modelId="{5B171233-288F-4B37-95C6-18B2DC5FF314}" type="pres">
      <dgm:prSet presAssocID="{4A4B24A8-5BDD-4443-8BBC-8EED51882B94}" presName="connTx" presStyleLbl="parChTrans1D2" presStyleIdx="0" presStyleCnt="2"/>
      <dgm:spPr/>
    </dgm:pt>
    <dgm:pt modelId="{5F096152-DC2C-417C-863A-05038890246C}" type="pres">
      <dgm:prSet presAssocID="{0B0C851C-9ABA-4365-9FBD-87FB50FC971B}" presName="root2" presStyleCnt="0"/>
      <dgm:spPr/>
    </dgm:pt>
    <dgm:pt modelId="{3FF04AFA-DEDA-4DA7-8048-39EFB5A8E916}" type="pres">
      <dgm:prSet presAssocID="{0B0C851C-9ABA-4365-9FBD-87FB50FC971B}" presName="LevelTwoTextNode" presStyleLbl="node2" presStyleIdx="0" presStyleCnt="2">
        <dgm:presLayoutVars>
          <dgm:chPref val="3"/>
        </dgm:presLayoutVars>
      </dgm:prSet>
      <dgm:spPr/>
    </dgm:pt>
    <dgm:pt modelId="{8BC8A49F-6F70-4164-9D1B-99323467BD2E}" type="pres">
      <dgm:prSet presAssocID="{0B0C851C-9ABA-4365-9FBD-87FB50FC971B}" presName="level3hierChild" presStyleCnt="0"/>
      <dgm:spPr/>
    </dgm:pt>
    <dgm:pt modelId="{4AC96E15-17FA-4015-8A5D-2FA7E62E80B7}" type="pres">
      <dgm:prSet presAssocID="{596A4727-8095-4578-93B7-EDD3EDC3EBFE}" presName="conn2-1" presStyleLbl="parChTrans1D3" presStyleIdx="0" presStyleCnt="8"/>
      <dgm:spPr/>
    </dgm:pt>
    <dgm:pt modelId="{9544237D-2F19-48EA-88C8-7939B4B35BB9}" type="pres">
      <dgm:prSet presAssocID="{596A4727-8095-4578-93B7-EDD3EDC3EBFE}" presName="connTx" presStyleLbl="parChTrans1D3" presStyleIdx="0" presStyleCnt="8"/>
      <dgm:spPr/>
    </dgm:pt>
    <dgm:pt modelId="{B81C7987-A6AF-463D-ACC6-06FD2390A20E}" type="pres">
      <dgm:prSet presAssocID="{F5D5C142-A5D6-461E-AE97-C47D2CA167BD}" presName="root2" presStyleCnt="0"/>
      <dgm:spPr/>
    </dgm:pt>
    <dgm:pt modelId="{E1F78426-4EE0-408E-A1A3-1519969E8E89}" type="pres">
      <dgm:prSet presAssocID="{F5D5C142-A5D6-461E-AE97-C47D2CA167BD}" presName="LevelTwoTextNode" presStyleLbl="node3" presStyleIdx="0" presStyleCnt="8">
        <dgm:presLayoutVars>
          <dgm:chPref val="3"/>
        </dgm:presLayoutVars>
      </dgm:prSet>
      <dgm:spPr/>
    </dgm:pt>
    <dgm:pt modelId="{F7D1B0D4-CD35-4187-BCA9-5FFB5D318342}" type="pres">
      <dgm:prSet presAssocID="{F5D5C142-A5D6-461E-AE97-C47D2CA167BD}" presName="level3hierChild" presStyleCnt="0"/>
      <dgm:spPr/>
    </dgm:pt>
    <dgm:pt modelId="{DBB86499-BD23-419F-B212-5EEC7431487D}" type="pres">
      <dgm:prSet presAssocID="{3FD2440E-2434-4093-BBBA-72FAB78070FE}" presName="conn2-1" presStyleLbl="parChTrans1D2" presStyleIdx="1" presStyleCnt="2"/>
      <dgm:spPr/>
    </dgm:pt>
    <dgm:pt modelId="{6A4901FD-E2A8-4399-AF2C-FD76AF1FC822}" type="pres">
      <dgm:prSet presAssocID="{3FD2440E-2434-4093-BBBA-72FAB78070FE}" presName="connTx" presStyleLbl="parChTrans1D2" presStyleIdx="1" presStyleCnt="2"/>
      <dgm:spPr/>
    </dgm:pt>
    <dgm:pt modelId="{DB8C7649-D08E-4BAF-B00A-31FBA5B273E1}" type="pres">
      <dgm:prSet presAssocID="{8C7A22C0-8B39-45E8-8CBD-95C1A9A741D0}" presName="root2" presStyleCnt="0"/>
      <dgm:spPr/>
    </dgm:pt>
    <dgm:pt modelId="{A20A30CA-B995-4C07-80B8-5AD502C09012}" type="pres">
      <dgm:prSet presAssocID="{8C7A22C0-8B39-45E8-8CBD-95C1A9A741D0}" presName="LevelTwoTextNode" presStyleLbl="node2" presStyleIdx="1" presStyleCnt="2">
        <dgm:presLayoutVars>
          <dgm:chPref val="3"/>
        </dgm:presLayoutVars>
      </dgm:prSet>
      <dgm:spPr/>
    </dgm:pt>
    <dgm:pt modelId="{F24E51B4-705D-4A3D-95EC-112232C00B3D}" type="pres">
      <dgm:prSet presAssocID="{8C7A22C0-8B39-45E8-8CBD-95C1A9A741D0}" presName="level3hierChild" presStyleCnt="0"/>
      <dgm:spPr/>
    </dgm:pt>
    <dgm:pt modelId="{963B4900-FFFD-4297-A2C3-A13638E0DE14}" type="pres">
      <dgm:prSet presAssocID="{EB5F7DEA-3D4E-4E42-A29F-2DFA7FFF9259}" presName="conn2-1" presStyleLbl="parChTrans1D3" presStyleIdx="1" presStyleCnt="8"/>
      <dgm:spPr/>
    </dgm:pt>
    <dgm:pt modelId="{C3812C1E-7696-4E5C-95AA-BB779A80FDA2}" type="pres">
      <dgm:prSet presAssocID="{EB5F7DEA-3D4E-4E42-A29F-2DFA7FFF9259}" presName="connTx" presStyleLbl="parChTrans1D3" presStyleIdx="1" presStyleCnt="8"/>
      <dgm:spPr/>
    </dgm:pt>
    <dgm:pt modelId="{5DE49075-E271-49CE-A891-93EDE5212B0B}" type="pres">
      <dgm:prSet presAssocID="{615BA925-9C5D-4820-962A-87831FD7E414}" presName="root2" presStyleCnt="0"/>
      <dgm:spPr/>
    </dgm:pt>
    <dgm:pt modelId="{8E834FB2-7E25-458C-9249-D97403BA5C2E}" type="pres">
      <dgm:prSet presAssocID="{615BA925-9C5D-4820-962A-87831FD7E414}" presName="LevelTwoTextNode" presStyleLbl="node3" presStyleIdx="1" presStyleCnt="8">
        <dgm:presLayoutVars>
          <dgm:chPref val="3"/>
        </dgm:presLayoutVars>
      </dgm:prSet>
      <dgm:spPr/>
    </dgm:pt>
    <dgm:pt modelId="{D4CBEC23-97D9-4C52-BF77-DE27A0EFC81C}" type="pres">
      <dgm:prSet presAssocID="{615BA925-9C5D-4820-962A-87831FD7E414}" presName="level3hierChild" presStyleCnt="0"/>
      <dgm:spPr/>
    </dgm:pt>
    <dgm:pt modelId="{7AF2679D-4566-489D-8A98-46557F57B80A}" type="pres">
      <dgm:prSet presAssocID="{F9FDA644-F091-4579-9849-7EFCDD334A79}" presName="conn2-1" presStyleLbl="parChTrans1D3" presStyleIdx="2" presStyleCnt="8"/>
      <dgm:spPr/>
    </dgm:pt>
    <dgm:pt modelId="{056F2496-D7DB-4418-AFFE-FD36DD369471}" type="pres">
      <dgm:prSet presAssocID="{F9FDA644-F091-4579-9849-7EFCDD334A79}" presName="connTx" presStyleLbl="parChTrans1D3" presStyleIdx="2" presStyleCnt="8"/>
      <dgm:spPr/>
    </dgm:pt>
    <dgm:pt modelId="{55ECC65F-B6D0-478D-B8B2-644132A32972}" type="pres">
      <dgm:prSet presAssocID="{50B94116-639E-4D60-9B0B-B3A9EFD67AB0}" presName="root2" presStyleCnt="0"/>
      <dgm:spPr/>
    </dgm:pt>
    <dgm:pt modelId="{5FD867A9-1FE4-4326-953F-7BD252FEF727}" type="pres">
      <dgm:prSet presAssocID="{50B94116-639E-4D60-9B0B-B3A9EFD67AB0}" presName="LevelTwoTextNode" presStyleLbl="node3" presStyleIdx="2" presStyleCnt="8">
        <dgm:presLayoutVars>
          <dgm:chPref val="3"/>
        </dgm:presLayoutVars>
      </dgm:prSet>
      <dgm:spPr/>
    </dgm:pt>
    <dgm:pt modelId="{06177B61-0825-4619-8DEB-50E3BB093E00}" type="pres">
      <dgm:prSet presAssocID="{50B94116-639E-4D60-9B0B-B3A9EFD67AB0}" presName="level3hierChild" presStyleCnt="0"/>
      <dgm:spPr/>
    </dgm:pt>
    <dgm:pt modelId="{A683BCC2-E62B-4C25-BB53-F3DE5A82B284}" type="pres">
      <dgm:prSet presAssocID="{1E5F1BD8-09AE-467C-8A49-3C0EEAB34AEF}" presName="conn2-1" presStyleLbl="parChTrans1D3" presStyleIdx="3" presStyleCnt="8"/>
      <dgm:spPr/>
    </dgm:pt>
    <dgm:pt modelId="{AC4DAE79-18B4-4475-BD94-4419B64A90A7}" type="pres">
      <dgm:prSet presAssocID="{1E5F1BD8-09AE-467C-8A49-3C0EEAB34AEF}" presName="connTx" presStyleLbl="parChTrans1D3" presStyleIdx="3" presStyleCnt="8"/>
      <dgm:spPr/>
    </dgm:pt>
    <dgm:pt modelId="{0E442ADE-CA05-41F7-AB9F-D84C6422793D}" type="pres">
      <dgm:prSet presAssocID="{19301517-F096-4C8A-AE80-161B4C9036A8}" presName="root2" presStyleCnt="0"/>
      <dgm:spPr/>
    </dgm:pt>
    <dgm:pt modelId="{F2C51E53-3B53-48EA-B3B6-D75520765C0D}" type="pres">
      <dgm:prSet presAssocID="{19301517-F096-4C8A-AE80-161B4C9036A8}" presName="LevelTwoTextNode" presStyleLbl="node3" presStyleIdx="3" presStyleCnt="8">
        <dgm:presLayoutVars>
          <dgm:chPref val="3"/>
        </dgm:presLayoutVars>
      </dgm:prSet>
      <dgm:spPr/>
    </dgm:pt>
    <dgm:pt modelId="{00659068-889C-47D9-AC47-DEC6CBB298DE}" type="pres">
      <dgm:prSet presAssocID="{19301517-F096-4C8A-AE80-161B4C9036A8}" presName="level3hierChild" presStyleCnt="0"/>
      <dgm:spPr/>
    </dgm:pt>
    <dgm:pt modelId="{EA8BD502-14D5-4628-B369-EFEB01BD098B}" type="pres">
      <dgm:prSet presAssocID="{C5AA8E27-1FDB-4E78-A9FD-A0AAEA78D8A7}" presName="conn2-1" presStyleLbl="parChTrans1D3" presStyleIdx="4" presStyleCnt="8"/>
      <dgm:spPr/>
    </dgm:pt>
    <dgm:pt modelId="{6911BFA5-B073-4F51-93F3-DE4484314507}" type="pres">
      <dgm:prSet presAssocID="{C5AA8E27-1FDB-4E78-A9FD-A0AAEA78D8A7}" presName="connTx" presStyleLbl="parChTrans1D3" presStyleIdx="4" presStyleCnt="8"/>
      <dgm:spPr/>
    </dgm:pt>
    <dgm:pt modelId="{487E51B3-6563-4106-8609-3463ABF89D2E}" type="pres">
      <dgm:prSet presAssocID="{0ED1C8E8-1D6B-4626-A113-C31A8BC7541F}" presName="root2" presStyleCnt="0"/>
      <dgm:spPr/>
    </dgm:pt>
    <dgm:pt modelId="{F0539ECE-9F21-4434-9004-319B81B51F98}" type="pres">
      <dgm:prSet presAssocID="{0ED1C8E8-1D6B-4626-A113-C31A8BC7541F}" presName="LevelTwoTextNode" presStyleLbl="node3" presStyleIdx="4" presStyleCnt="8">
        <dgm:presLayoutVars>
          <dgm:chPref val="3"/>
        </dgm:presLayoutVars>
      </dgm:prSet>
      <dgm:spPr/>
    </dgm:pt>
    <dgm:pt modelId="{44BEFF2E-B7D1-4F73-8A5D-9721888A1AE0}" type="pres">
      <dgm:prSet presAssocID="{0ED1C8E8-1D6B-4626-A113-C31A8BC7541F}" presName="level3hierChild" presStyleCnt="0"/>
      <dgm:spPr/>
    </dgm:pt>
    <dgm:pt modelId="{A26CA422-BA58-43E5-996A-545469BD2478}" type="pres">
      <dgm:prSet presAssocID="{968EE716-B084-4F3C-90E8-BE7DB8B2BF24}" presName="conn2-1" presStyleLbl="parChTrans1D3" presStyleIdx="5" presStyleCnt="8"/>
      <dgm:spPr/>
    </dgm:pt>
    <dgm:pt modelId="{5068277B-B56D-42D4-B8F4-4B5EB05F0340}" type="pres">
      <dgm:prSet presAssocID="{968EE716-B084-4F3C-90E8-BE7DB8B2BF24}" presName="connTx" presStyleLbl="parChTrans1D3" presStyleIdx="5" presStyleCnt="8"/>
      <dgm:spPr/>
    </dgm:pt>
    <dgm:pt modelId="{C6C8B619-6912-479E-9BA5-B2E1F00752A4}" type="pres">
      <dgm:prSet presAssocID="{20FEE6A2-16DF-403E-8222-BF7F349A9836}" presName="root2" presStyleCnt="0"/>
      <dgm:spPr/>
    </dgm:pt>
    <dgm:pt modelId="{810516A1-2A85-493B-ACB6-53B17EC19E5B}" type="pres">
      <dgm:prSet presAssocID="{20FEE6A2-16DF-403E-8222-BF7F349A9836}" presName="LevelTwoTextNode" presStyleLbl="node3" presStyleIdx="5" presStyleCnt="8">
        <dgm:presLayoutVars>
          <dgm:chPref val="3"/>
        </dgm:presLayoutVars>
      </dgm:prSet>
      <dgm:spPr/>
    </dgm:pt>
    <dgm:pt modelId="{8299BA1C-A4C5-4EEC-9E7E-3138B75F44A4}" type="pres">
      <dgm:prSet presAssocID="{20FEE6A2-16DF-403E-8222-BF7F349A9836}" presName="level3hierChild" presStyleCnt="0"/>
      <dgm:spPr/>
    </dgm:pt>
    <dgm:pt modelId="{AFD1D42F-E5B9-4A04-AC6E-8B9293CB6315}" type="pres">
      <dgm:prSet presAssocID="{E78840F6-7F79-41E0-B25D-F99E4598C50A}" presName="conn2-1" presStyleLbl="parChTrans1D3" presStyleIdx="6" presStyleCnt="8"/>
      <dgm:spPr/>
    </dgm:pt>
    <dgm:pt modelId="{A1A4247D-975E-4A32-A8A6-18241C07E3FA}" type="pres">
      <dgm:prSet presAssocID="{E78840F6-7F79-41E0-B25D-F99E4598C50A}" presName="connTx" presStyleLbl="parChTrans1D3" presStyleIdx="6" presStyleCnt="8"/>
      <dgm:spPr/>
    </dgm:pt>
    <dgm:pt modelId="{76D463D7-335A-469C-961A-E30969603B58}" type="pres">
      <dgm:prSet presAssocID="{2D6001C7-D408-4588-BBF0-679341E5835A}" presName="root2" presStyleCnt="0"/>
      <dgm:spPr/>
    </dgm:pt>
    <dgm:pt modelId="{D03862F9-3CDD-483F-80CC-45C986FB5358}" type="pres">
      <dgm:prSet presAssocID="{2D6001C7-D408-4588-BBF0-679341E5835A}" presName="LevelTwoTextNode" presStyleLbl="node3" presStyleIdx="6" presStyleCnt="8">
        <dgm:presLayoutVars>
          <dgm:chPref val="3"/>
        </dgm:presLayoutVars>
      </dgm:prSet>
      <dgm:spPr/>
    </dgm:pt>
    <dgm:pt modelId="{0B77FC50-BB5F-4F64-AE06-A8A5D88AACB2}" type="pres">
      <dgm:prSet presAssocID="{2D6001C7-D408-4588-BBF0-679341E5835A}" presName="level3hierChild" presStyleCnt="0"/>
      <dgm:spPr/>
    </dgm:pt>
    <dgm:pt modelId="{FADC0698-115A-46AD-9CC9-C1A303F326EB}" type="pres">
      <dgm:prSet presAssocID="{DD069D69-25BC-4717-BC98-29CC5251B2B5}" presName="conn2-1" presStyleLbl="parChTrans1D3" presStyleIdx="7" presStyleCnt="8"/>
      <dgm:spPr/>
    </dgm:pt>
    <dgm:pt modelId="{B408B051-74C9-42EA-B094-383CA5E4AB25}" type="pres">
      <dgm:prSet presAssocID="{DD069D69-25BC-4717-BC98-29CC5251B2B5}" presName="connTx" presStyleLbl="parChTrans1D3" presStyleIdx="7" presStyleCnt="8"/>
      <dgm:spPr/>
    </dgm:pt>
    <dgm:pt modelId="{87F60F69-2523-4DCF-8E31-AF48B4DC3CB1}" type="pres">
      <dgm:prSet presAssocID="{33DAB00F-81D1-4473-BF36-81D771F96E30}" presName="root2" presStyleCnt="0"/>
      <dgm:spPr/>
    </dgm:pt>
    <dgm:pt modelId="{369BCF43-215D-4932-912D-0D7800CF0E14}" type="pres">
      <dgm:prSet presAssocID="{33DAB00F-81D1-4473-BF36-81D771F96E30}" presName="LevelTwoTextNode" presStyleLbl="node3" presStyleIdx="7" presStyleCnt="8">
        <dgm:presLayoutVars>
          <dgm:chPref val="3"/>
        </dgm:presLayoutVars>
      </dgm:prSet>
      <dgm:spPr/>
    </dgm:pt>
    <dgm:pt modelId="{0AA988FC-C22F-44E1-801F-515D7BCEEDAF}" type="pres">
      <dgm:prSet presAssocID="{33DAB00F-81D1-4473-BF36-81D771F96E30}" presName="level3hierChild" presStyleCnt="0"/>
      <dgm:spPr/>
    </dgm:pt>
  </dgm:ptLst>
  <dgm:cxnLst>
    <dgm:cxn modelId="{896D558F-676A-445B-AE43-B2A3C038B1EE}" type="presOf" srcId="{50B94116-639E-4D60-9B0B-B3A9EFD67AB0}" destId="{5FD867A9-1FE4-4326-953F-7BD252FEF727}" srcOrd="0" destOrd="0" presId="urn:microsoft.com/office/officeart/2008/layout/HorizontalMultiLevelHierarchy"/>
    <dgm:cxn modelId="{33C68C5F-7A89-42D3-B909-113A04703041}" type="presOf" srcId="{8C7A22C0-8B39-45E8-8CBD-95C1A9A741D0}" destId="{A20A30CA-B995-4C07-80B8-5AD502C09012}" srcOrd="0" destOrd="0" presId="urn:microsoft.com/office/officeart/2008/layout/HorizontalMultiLevelHierarchy"/>
    <dgm:cxn modelId="{58C9A52B-AD88-4182-A5D0-DEF61DA86696}" type="presOf" srcId="{968EE716-B084-4F3C-90E8-BE7DB8B2BF24}" destId="{5068277B-B56D-42D4-B8F4-4B5EB05F0340}" srcOrd="1" destOrd="0" presId="urn:microsoft.com/office/officeart/2008/layout/HorizontalMultiLevelHierarchy"/>
    <dgm:cxn modelId="{8075A7D5-F588-49C3-94A6-A90F86ABFD24}" type="presOf" srcId="{596A4727-8095-4578-93B7-EDD3EDC3EBFE}" destId="{9544237D-2F19-48EA-88C8-7939B4B35BB9}" srcOrd="1" destOrd="0" presId="urn:microsoft.com/office/officeart/2008/layout/HorizontalMultiLevelHierarchy"/>
    <dgm:cxn modelId="{B044B5AC-979B-4887-BD6D-C47B51565F1C}" type="presOf" srcId="{968EE716-B084-4F3C-90E8-BE7DB8B2BF24}" destId="{A26CA422-BA58-43E5-996A-545469BD2478}" srcOrd="0" destOrd="0" presId="urn:microsoft.com/office/officeart/2008/layout/HorizontalMultiLevelHierarchy"/>
    <dgm:cxn modelId="{E8376375-8F92-4827-92A0-582D1B4316D7}" srcId="{205A2F4A-04E1-4F57-8FA5-3F79B0D86BA0}" destId="{0B0C851C-9ABA-4365-9FBD-87FB50FC971B}" srcOrd="0" destOrd="0" parTransId="{4A4B24A8-5BDD-4443-8BBC-8EED51882B94}" sibTransId="{3F7EC99A-01B2-4E00-BC08-CF1DAC5672A4}"/>
    <dgm:cxn modelId="{3B4A005E-DF1C-4D96-9AC1-1A3E22AF3AA8}" type="presOf" srcId="{3FD2440E-2434-4093-BBBA-72FAB78070FE}" destId="{DBB86499-BD23-419F-B212-5EEC7431487D}" srcOrd="0" destOrd="0" presId="urn:microsoft.com/office/officeart/2008/layout/HorizontalMultiLevelHierarchy"/>
    <dgm:cxn modelId="{3571FBCD-B67F-4F09-889E-5F216EE48B53}" srcId="{8C7A22C0-8B39-45E8-8CBD-95C1A9A741D0}" destId="{20FEE6A2-16DF-403E-8222-BF7F349A9836}" srcOrd="4" destOrd="0" parTransId="{968EE716-B084-4F3C-90E8-BE7DB8B2BF24}" sibTransId="{63C8F9B9-42DB-4379-8226-9D46338D2209}"/>
    <dgm:cxn modelId="{E023DB0B-76C5-4A83-83D3-42567D7ECA5B}" type="presOf" srcId="{DD069D69-25BC-4717-BC98-29CC5251B2B5}" destId="{B408B051-74C9-42EA-B094-383CA5E4AB25}" srcOrd="1" destOrd="0" presId="urn:microsoft.com/office/officeart/2008/layout/HorizontalMultiLevelHierarchy"/>
    <dgm:cxn modelId="{52166C9B-A6A5-4C62-85BC-2F39D436E62E}" type="presOf" srcId="{EB5F7DEA-3D4E-4E42-A29F-2DFA7FFF9259}" destId="{963B4900-FFFD-4297-A2C3-A13638E0DE14}" srcOrd="0" destOrd="0" presId="urn:microsoft.com/office/officeart/2008/layout/HorizontalMultiLevelHierarchy"/>
    <dgm:cxn modelId="{92591261-2147-4F70-84EA-B5DDB6455046}" srcId="{0B0C851C-9ABA-4365-9FBD-87FB50FC971B}" destId="{F5D5C142-A5D6-461E-AE97-C47D2CA167BD}" srcOrd="0" destOrd="0" parTransId="{596A4727-8095-4578-93B7-EDD3EDC3EBFE}" sibTransId="{E82E4336-55F5-4C9B-87DC-1CB137D5CFD7}"/>
    <dgm:cxn modelId="{4A7A1BD1-A7E2-4E98-8ADF-C75E995C74E0}" type="presOf" srcId="{2D6001C7-D408-4588-BBF0-679341E5835A}" destId="{D03862F9-3CDD-483F-80CC-45C986FB5358}" srcOrd="0" destOrd="0" presId="urn:microsoft.com/office/officeart/2008/layout/HorizontalMultiLevelHierarchy"/>
    <dgm:cxn modelId="{57251306-D984-4266-A2C3-334A886B44CA}" type="presOf" srcId="{DD069D69-25BC-4717-BC98-29CC5251B2B5}" destId="{FADC0698-115A-46AD-9CC9-C1A303F326EB}" srcOrd="0" destOrd="0" presId="urn:microsoft.com/office/officeart/2008/layout/HorizontalMultiLevelHierarchy"/>
    <dgm:cxn modelId="{CDEEDFC3-151B-47CC-8CA0-1F9803FC4D65}" srcId="{8C7A22C0-8B39-45E8-8CBD-95C1A9A741D0}" destId="{2D6001C7-D408-4588-BBF0-679341E5835A}" srcOrd="5" destOrd="0" parTransId="{E78840F6-7F79-41E0-B25D-F99E4598C50A}" sibTransId="{8A3AF2A7-360B-48DD-81FD-A09D43978154}"/>
    <dgm:cxn modelId="{727BCC3F-2136-438B-A07C-384D0CB7FC3F}" type="presOf" srcId="{0ED1C8E8-1D6B-4626-A113-C31A8BC7541F}" destId="{F0539ECE-9F21-4434-9004-319B81B51F98}" srcOrd="0" destOrd="0" presId="urn:microsoft.com/office/officeart/2008/layout/HorizontalMultiLevelHierarchy"/>
    <dgm:cxn modelId="{729F8E2E-C344-4993-AE66-B416742B7582}" srcId="{8C7A22C0-8B39-45E8-8CBD-95C1A9A741D0}" destId="{19301517-F096-4C8A-AE80-161B4C9036A8}" srcOrd="2" destOrd="0" parTransId="{1E5F1BD8-09AE-467C-8A49-3C0EEAB34AEF}" sibTransId="{449FEF4A-D141-4B39-BF85-C072F7787BDC}"/>
    <dgm:cxn modelId="{D6EC94A5-5928-49A1-9322-4DF883E3DC97}" type="presOf" srcId="{4A4B24A8-5BDD-4443-8BBC-8EED51882B94}" destId="{966A0F53-AEB2-40B4-89E4-D5AE8F1C73AA}" srcOrd="0" destOrd="0" presId="urn:microsoft.com/office/officeart/2008/layout/HorizontalMultiLevelHierarchy"/>
    <dgm:cxn modelId="{5203C5C6-BE4B-49BE-9C11-AC2BDE5547C0}" type="presOf" srcId="{205A2F4A-04E1-4F57-8FA5-3F79B0D86BA0}" destId="{93097EB2-D9CE-40D5-A161-F16C12B55C76}" srcOrd="0" destOrd="0" presId="urn:microsoft.com/office/officeart/2008/layout/HorizontalMultiLevelHierarchy"/>
    <dgm:cxn modelId="{E9DE4617-B4D2-4F1E-B245-4101F6BBEA39}" type="presOf" srcId="{F5D5C142-A5D6-461E-AE97-C47D2CA167BD}" destId="{E1F78426-4EE0-408E-A1A3-1519969E8E89}" srcOrd="0" destOrd="0" presId="urn:microsoft.com/office/officeart/2008/layout/HorizontalMultiLevelHierarchy"/>
    <dgm:cxn modelId="{C8B47C6D-346E-428E-AF9E-707885DEEE28}" type="presOf" srcId="{E78840F6-7F79-41E0-B25D-F99E4598C50A}" destId="{A1A4247D-975E-4A32-A8A6-18241C07E3FA}" srcOrd="1" destOrd="0" presId="urn:microsoft.com/office/officeart/2008/layout/HorizontalMultiLevelHierarchy"/>
    <dgm:cxn modelId="{CF7215B4-726D-42EF-B952-DCE64C3AD3CD}" type="presOf" srcId="{33DAB00F-81D1-4473-BF36-81D771F96E30}" destId="{369BCF43-215D-4932-912D-0D7800CF0E14}" srcOrd="0" destOrd="0" presId="urn:microsoft.com/office/officeart/2008/layout/HorizontalMultiLevelHierarchy"/>
    <dgm:cxn modelId="{EB06E718-9098-430B-9464-2B9CC3AABDBE}" type="presOf" srcId="{E78840F6-7F79-41E0-B25D-F99E4598C50A}" destId="{AFD1D42F-E5B9-4A04-AC6E-8B9293CB6315}" srcOrd="0" destOrd="0" presId="urn:microsoft.com/office/officeart/2008/layout/HorizontalMultiLevelHierarchy"/>
    <dgm:cxn modelId="{29186DEB-9C1B-4A27-AB91-15DE225DE585}" srcId="{205A2F4A-04E1-4F57-8FA5-3F79B0D86BA0}" destId="{8C7A22C0-8B39-45E8-8CBD-95C1A9A741D0}" srcOrd="1" destOrd="0" parTransId="{3FD2440E-2434-4093-BBBA-72FAB78070FE}" sibTransId="{2F659687-BF4A-4507-85DD-5EA02E112FDE}"/>
    <dgm:cxn modelId="{85CE1FA5-947B-48E0-9403-63EE40F2A9CB}" type="presOf" srcId="{3FD2440E-2434-4093-BBBA-72FAB78070FE}" destId="{6A4901FD-E2A8-4399-AF2C-FD76AF1FC822}" srcOrd="1" destOrd="0" presId="urn:microsoft.com/office/officeart/2008/layout/HorizontalMultiLevelHierarchy"/>
    <dgm:cxn modelId="{A32F7123-2029-4E29-9F6D-F001A1F0E411}" type="presOf" srcId="{596A4727-8095-4578-93B7-EDD3EDC3EBFE}" destId="{4AC96E15-17FA-4015-8A5D-2FA7E62E80B7}" srcOrd="0" destOrd="0" presId="urn:microsoft.com/office/officeart/2008/layout/HorizontalMultiLevelHierarchy"/>
    <dgm:cxn modelId="{2C5C30D0-3452-4D69-91AF-2FB27BFEDF72}" type="presOf" srcId="{C5AA8E27-1FDB-4E78-A9FD-A0AAEA78D8A7}" destId="{EA8BD502-14D5-4628-B369-EFEB01BD098B}" srcOrd="0" destOrd="0" presId="urn:microsoft.com/office/officeart/2008/layout/HorizontalMultiLevelHierarchy"/>
    <dgm:cxn modelId="{2C06409C-2772-4E5C-AEB3-70DD3A671FDB}" type="presOf" srcId="{71836144-53EC-477C-9E3D-D203EAEEF1A5}" destId="{A09EDA4F-F426-40E1-AE36-60A3B74D072D}" srcOrd="0" destOrd="0" presId="urn:microsoft.com/office/officeart/2008/layout/HorizontalMultiLevelHierarchy"/>
    <dgm:cxn modelId="{A586859B-D359-42AC-A978-2A531E2C9C5B}" srcId="{8C7A22C0-8B39-45E8-8CBD-95C1A9A741D0}" destId="{615BA925-9C5D-4820-962A-87831FD7E414}" srcOrd="0" destOrd="0" parTransId="{EB5F7DEA-3D4E-4E42-A29F-2DFA7FFF9259}" sibTransId="{5A315806-8365-4383-AF90-57BE8058F960}"/>
    <dgm:cxn modelId="{4696E0DE-F343-467B-A5F8-10C289B2ACAF}" type="presOf" srcId="{615BA925-9C5D-4820-962A-87831FD7E414}" destId="{8E834FB2-7E25-458C-9249-D97403BA5C2E}" srcOrd="0" destOrd="0" presId="urn:microsoft.com/office/officeart/2008/layout/HorizontalMultiLevelHierarchy"/>
    <dgm:cxn modelId="{EDAEE985-06F5-440E-BE98-F2285775B1EB}" type="presOf" srcId="{C5AA8E27-1FDB-4E78-A9FD-A0AAEA78D8A7}" destId="{6911BFA5-B073-4F51-93F3-DE4484314507}" srcOrd="1" destOrd="0" presId="urn:microsoft.com/office/officeart/2008/layout/HorizontalMultiLevelHierarchy"/>
    <dgm:cxn modelId="{E18F63C6-966F-447D-AAB2-6FD540FC4134}" type="presOf" srcId="{F9FDA644-F091-4579-9849-7EFCDD334A79}" destId="{056F2496-D7DB-4418-AFFE-FD36DD369471}" srcOrd="1" destOrd="0" presId="urn:microsoft.com/office/officeart/2008/layout/HorizontalMultiLevelHierarchy"/>
    <dgm:cxn modelId="{D8849F26-E175-4AD7-81EF-1769F11E764B}" type="presOf" srcId="{1E5F1BD8-09AE-467C-8A49-3C0EEAB34AEF}" destId="{AC4DAE79-18B4-4475-BD94-4419B64A90A7}" srcOrd="1" destOrd="0" presId="urn:microsoft.com/office/officeart/2008/layout/HorizontalMultiLevelHierarchy"/>
    <dgm:cxn modelId="{FF42FCCB-5A8F-4611-A54E-DA5C2933F593}" type="presOf" srcId="{F9FDA644-F091-4579-9849-7EFCDD334A79}" destId="{7AF2679D-4566-489D-8A98-46557F57B80A}" srcOrd="0" destOrd="0" presId="urn:microsoft.com/office/officeart/2008/layout/HorizontalMultiLevelHierarchy"/>
    <dgm:cxn modelId="{12DBCA49-F1D8-4FBD-BF82-6DB525FA7DBF}" type="presOf" srcId="{20FEE6A2-16DF-403E-8222-BF7F349A9836}" destId="{810516A1-2A85-493B-ACB6-53B17EC19E5B}" srcOrd="0" destOrd="0" presId="urn:microsoft.com/office/officeart/2008/layout/HorizontalMultiLevelHierarchy"/>
    <dgm:cxn modelId="{7D256268-5429-4620-AEE2-2A06B7D503B8}" type="presOf" srcId="{EB5F7DEA-3D4E-4E42-A29F-2DFA7FFF9259}" destId="{C3812C1E-7696-4E5C-95AA-BB779A80FDA2}" srcOrd="1" destOrd="0" presId="urn:microsoft.com/office/officeart/2008/layout/HorizontalMultiLevelHierarchy"/>
    <dgm:cxn modelId="{08A50CB4-E40C-4843-A06B-BFE83A9495D0}" type="presOf" srcId="{0B0C851C-9ABA-4365-9FBD-87FB50FC971B}" destId="{3FF04AFA-DEDA-4DA7-8048-39EFB5A8E916}" srcOrd="0" destOrd="0" presId="urn:microsoft.com/office/officeart/2008/layout/HorizontalMultiLevelHierarchy"/>
    <dgm:cxn modelId="{F738DED3-BB66-4CBF-B4AD-5CE2B645A9D2}" type="presOf" srcId="{1E5F1BD8-09AE-467C-8A49-3C0EEAB34AEF}" destId="{A683BCC2-E62B-4C25-BB53-F3DE5A82B284}" srcOrd="0" destOrd="0" presId="urn:microsoft.com/office/officeart/2008/layout/HorizontalMultiLevelHierarchy"/>
    <dgm:cxn modelId="{0D0A7F5C-FE48-4CE6-B8FD-129E26217CE3}" type="presOf" srcId="{19301517-F096-4C8A-AE80-161B4C9036A8}" destId="{F2C51E53-3B53-48EA-B3B6-D75520765C0D}" srcOrd="0" destOrd="0" presId="urn:microsoft.com/office/officeart/2008/layout/HorizontalMultiLevelHierarchy"/>
    <dgm:cxn modelId="{8B8661A7-7D53-4B30-9E7C-11D1DF07B659}" srcId="{8C7A22C0-8B39-45E8-8CBD-95C1A9A741D0}" destId="{0ED1C8E8-1D6B-4626-A113-C31A8BC7541F}" srcOrd="3" destOrd="0" parTransId="{C5AA8E27-1FDB-4E78-A9FD-A0AAEA78D8A7}" sibTransId="{88DD7904-E505-474C-99A8-57DF121E85A4}"/>
    <dgm:cxn modelId="{D79B1139-EBC7-40E0-8649-598BE05BB76A}" srcId="{8C7A22C0-8B39-45E8-8CBD-95C1A9A741D0}" destId="{33DAB00F-81D1-4473-BF36-81D771F96E30}" srcOrd="6" destOrd="0" parTransId="{DD069D69-25BC-4717-BC98-29CC5251B2B5}" sibTransId="{91C03069-FC95-4B45-9F20-2E8467E8649F}"/>
    <dgm:cxn modelId="{0F518BC8-0AC8-4A98-96D5-D643B702D4EA}" srcId="{8C7A22C0-8B39-45E8-8CBD-95C1A9A741D0}" destId="{50B94116-639E-4D60-9B0B-B3A9EFD67AB0}" srcOrd="1" destOrd="0" parTransId="{F9FDA644-F091-4579-9849-7EFCDD334A79}" sibTransId="{6B517066-78BD-4CCF-8442-72EFB69309C9}"/>
    <dgm:cxn modelId="{1B6EBE5A-0635-41CE-A65D-0895A61E5043}" srcId="{71836144-53EC-477C-9E3D-D203EAEEF1A5}" destId="{205A2F4A-04E1-4F57-8FA5-3F79B0D86BA0}" srcOrd="0" destOrd="0" parTransId="{2AC6CDEF-16DB-43DC-8765-DA69FE47E862}" sibTransId="{776E87D6-B4A9-4BB1-83AF-AAFE5580A6E5}"/>
    <dgm:cxn modelId="{EE1C956E-E7B8-4F95-B4DA-4E0A28E15C46}" type="presOf" srcId="{4A4B24A8-5BDD-4443-8BBC-8EED51882B94}" destId="{5B171233-288F-4B37-95C6-18B2DC5FF314}" srcOrd="1" destOrd="0" presId="urn:microsoft.com/office/officeart/2008/layout/HorizontalMultiLevelHierarchy"/>
    <dgm:cxn modelId="{E11B19CA-1157-4F94-B4D4-2F999E135961}" type="presParOf" srcId="{A09EDA4F-F426-40E1-AE36-60A3B74D072D}" destId="{237DF822-29E6-4C36-9C82-EBFD06CB7FFE}" srcOrd="0" destOrd="0" presId="urn:microsoft.com/office/officeart/2008/layout/HorizontalMultiLevelHierarchy"/>
    <dgm:cxn modelId="{9E20C628-7DA9-418C-A838-7AD1CB6B6562}" type="presParOf" srcId="{237DF822-29E6-4C36-9C82-EBFD06CB7FFE}" destId="{93097EB2-D9CE-40D5-A161-F16C12B55C76}" srcOrd="0" destOrd="0" presId="urn:microsoft.com/office/officeart/2008/layout/HorizontalMultiLevelHierarchy"/>
    <dgm:cxn modelId="{1037472F-CA18-4F9A-B90B-D2401CE4B4C4}" type="presParOf" srcId="{237DF822-29E6-4C36-9C82-EBFD06CB7FFE}" destId="{81D34C9D-FE72-416F-9F4D-4BE7ABC423CF}" srcOrd="1" destOrd="0" presId="urn:microsoft.com/office/officeart/2008/layout/HorizontalMultiLevelHierarchy"/>
    <dgm:cxn modelId="{F045122B-9BA0-4FD1-ABBF-F4214E7E11FD}" type="presParOf" srcId="{81D34C9D-FE72-416F-9F4D-4BE7ABC423CF}" destId="{966A0F53-AEB2-40B4-89E4-D5AE8F1C73AA}" srcOrd="0" destOrd="0" presId="urn:microsoft.com/office/officeart/2008/layout/HorizontalMultiLevelHierarchy"/>
    <dgm:cxn modelId="{1810A76C-4D8E-4E71-9684-B83C76B04C18}" type="presParOf" srcId="{966A0F53-AEB2-40B4-89E4-D5AE8F1C73AA}" destId="{5B171233-288F-4B37-95C6-18B2DC5FF314}" srcOrd="0" destOrd="0" presId="urn:microsoft.com/office/officeart/2008/layout/HorizontalMultiLevelHierarchy"/>
    <dgm:cxn modelId="{4D9CE1D2-C460-4873-8F6D-584AC1DFB34E}" type="presParOf" srcId="{81D34C9D-FE72-416F-9F4D-4BE7ABC423CF}" destId="{5F096152-DC2C-417C-863A-05038890246C}" srcOrd="1" destOrd="0" presId="urn:microsoft.com/office/officeart/2008/layout/HorizontalMultiLevelHierarchy"/>
    <dgm:cxn modelId="{BF43329D-2247-40DE-B115-D2D797D2864C}" type="presParOf" srcId="{5F096152-DC2C-417C-863A-05038890246C}" destId="{3FF04AFA-DEDA-4DA7-8048-39EFB5A8E916}" srcOrd="0" destOrd="0" presId="urn:microsoft.com/office/officeart/2008/layout/HorizontalMultiLevelHierarchy"/>
    <dgm:cxn modelId="{04C9B69C-D5BD-43A5-A036-E4D9494C2993}" type="presParOf" srcId="{5F096152-DC2C-417C-863A-05038890246C}" destId="{8BC8A49F-6F70-4164-9D1B-99323467BD2E}" srcOrd="1" destOrd="0" presId="urn:microsoft.com/office/officeart/2008/layout/HorizontalMultiLevelHierarchy"/>
    <dgm:cxn modelId="{DEAF9D3C-3171-4509-81EA-A776562F78B9}" type="presParOf" srcId="{8BC8A49F-6F70-4164-9D1B-99323467BD2E}" destId="{4AC96E15-17FA-4015-8A5D-2FA7E62E80B7}" srcOrd="0" destOrd="0" presId="urn:microsoft.com/office/officeart/2008/layout/HorizontalMultiLevelHierarchy"/>
    <dgm:cxn modelId="{149A5BAB-51C4-4A64-8E28-B590628FA1BC}" type="presParOf" srcId="{4AC96E15-17FA-4015-8A5D-2FA7E62E80B7}" destId="{9544237D-2F19-48EA-88C8-7939B4B35BB9}" srcOrd="0" destOrd="0" presId="urn:microsoft.com/office/officeart/2008/layout/HorizontalMultiLevelHierarchy"/>
    <dgm:cxn modelId="{2A9BE0E9-F8D4-4C01-80CC-72F21C74A124}" type="presParOf" srcId="{8BC8A49F-6F70-4164-9D1B-99323467BD2E}" destId="{B81C7987-A6AF-463D-ACC6-06FD2390A20E}" srcOrd="1" destOrd="0" presId="urn:microsoft.com/office/officeart/2008/layout/HorizontalMultiLevelHierarchy"/>
    <dgm:cxn modelId="{712C5B46-1973-415E-B8A2-417D1F73F22E}" type="presParOf" srcId="{B81C7987-A6AF-463D-ACC6-06FD2390A20E}" destId="{E1F78426-4EE0-408E-A1A3-1519969E8E89}" srcOrd="0" destOrd="0" presId="urn:microsoft.com/office/officeart/2008/layout/HorizontalMultiLevelHierarchy"/>
    <dgm:cxn modelId="{4C184B63-304B-41A5-9791-D4BFC2089FB3}" type="presParOf" srcId="{B81C7987-A6AF-463D-ACC6-06FD2390A20E}" destId="{F7D1B0D4-CD35-4187-BCA9-5FFB5D318342}" srcOrd="1" destOrd="0" presId="urn:microsoft.com/office/officeart/2008/layout/HorizontalMultiLevelHierarchy"/>
    <dgm:cxn modelId="{0FDF079F-B90E-4CCB-84DE-48F274BA3396}" type="presParOf" srcId="{81D34C9D-FE72-416F-9F4D-4BE7ABC423CF}" destId="{DBB86499-BD23-419F-B212-5EEC7431487D}" srcOrd="2" destOrd="0" presId="urn:microsoft.com/office/officeart/2008/layout/HorizontalMultiLevelHierarchy"/>
    <dgm:cxn modelId="{D60E9065-C61E-47D1-A8E9-E0508D7E6205}" type="presParOf" srcId="{DBB86499-BD23-419F-B212-5EEC7431487D}" destId="{6A4901FD-E2A8-4399-AF2C-FD76AF1FC822}" srcOrd="0" destOrd="0" presId="urn:microsoft.com/office/officeart/2008/layout/HorizontalMultiLevelHierarchy"/>
    <dgm:cxn modelId="{338C9174-3B99-4824-9EB2-DC52D56CF159}" type="presParOf" srcId="{81D34C9D-FE72-416F-9F4D-4BE7ABC423CF}" destId="{DB8C7649-D08E-4BAF-B00A-31FBA5B273E1}" srcOrd="3" destOrd="0" presId="urn:microsoft.com/office/officeart/2008/layout/HorizontalMultiLevelHierarchy"/>
    <dgm:cxn modelId="{B52C91B5-9CA0-446D-B59D-1494FC041776}" type="presParOf" srcId="{DB8C7649-D08E-4BAF-B00A-31FBA5B273E1}" destId="{A20A30CA-B995-4C07-80B8-5AD502C09012}" srcOrd="0" destOrd="0" presId="urn:microsoft.com/office/officeart/2008/layout/HorizontalMultiLevelHierarchy"/>
    <dgm:cxn modelId="{40E82B71-164F-47A1-8C81-3C548847890C}" type="presParOf" srcId="{DB8C7649-D08E-4BAF-B00A-31FBA5B273E1}" destId="{F24E51B4-705D-4A3D-95EC-112232C00B3D}" srcOrd="1" destOrd="0" presId="urn:microsoft.com/office/officeart/2008/layout/HorizontalMultiLevelHierarchy"/>
    <dgm:cxn modelId="{583B1F3C-07A3-49A9-BC02-06C3F3002338}" type="presParOf" srcId="{F24E51B4-705D-4A3D-95EC-112232C00B3D}" destId="{963B4900-FFFD-4297-A2C3-A13638E0DE14}" srcOrd="0" destOrd="0" presId="urn:microsoft.com/office/officeart/2008/layout/HorizontalMultiLevelHierarchy"/>
    <dgm:cxn modelId="{02363B63-A5EF-4D84-9369-9D4C0F95ED2F}" type="presParOf" srcId="{963B4900-FFFD-4297-A2C3-A13638E0DE14}" destId="{C3812C1E-7696-4E5C-95AA-BB779A80FDA2}" srcOrd="0" destOrd="0" presId="urn:microsoft.com/office/officeart/2008/layout/HorizontalMultiLevelHierarchy"/>
    <dgm:cxn modelId="{CF5F9C1F-D9F8-4F2C-B064-EDE158B38B18}" type="presParOf" srcId="{F24E51B4-705D-4A3D-95EC-112232C00B3D}" destId="{5DE49075-E271-49CE-A891-93EDE5212B0B}" srcOrd="1" destOrd="0" presId="urn:microsoft.com/office/officeart/2008/layout/HorizontalMultiLevelHierarchy"/>
    <dgm:cxn modelId="{AF1FB739-2277-4397-949A-74A0DA31BDD2}" type="presParOf" srcId="{5DE49075-E271-49CE-A891-93EDE5212B0B}" destId="{8E834FB2-7E25-458C-9249-D97403BA5C2E}" srcOrd="0" destOrd="0" presId="urn:microsoft.com/office/officeart/2008/layout/HorizontalMultiLevelHierarchy"/>
    <dgm:cxn modelId="{7ACF7F95-64D9-4682-B1EA-A76481C7C8BB}" type="presParOf" srcId="{5DE49075-E271-49CE-A891-93EDE5212B0B}" destId="{D4CBEC23-97D9-4C52-BF77-DE27A0EFC81C}" srcOrd="1" destOrd="0" presId="urn:microsoft.com/office/officeart/2008/layout/HorizontalMultiLevelHierarchy"/>
    <dgm:cxn modelId="{B9ADBEC2-E1FE-41A4-B516-607C9E467C1F}" type="presParOf" srcId="{F24E51B4-705D-4A3D-95EC-112232C00B3D}" destId="{7AF2679D-4566-489D-8A98-46557F57B80A}" srcOrd="2" destOrd="0" presId="urn:microsoft.com/office/officeart/2008/layout/HorizontalMultiLevelHierarchy"/>
    <dgm:cxn modelId="{474C6B6B-DE44-44D6-971F-ACC0981EA630}" type="presParOf" srcId="{7AF2679D-4566-489D-8A98-46557F57B80A}" destId="{056F2496-D7DB-4418-AFFE-FD36DD369471}" srcOrd="0" destOrd="0" presId="urn:microsoft.com/office/officeart/2008/layout/HorizontalMultiLevelHierarchy"/>
    <dgm:cxn modelId="{4B2A1CC4-CFB7-4F5C-A324-C41D07A16D82}" type="presParOf" srcId="{F24E51B4-705D-4A3D-95EC-112232C00B3D}" destId="{55ECC65F-B6D0-478D-B8B2-644132A32972}" srcOrd="3" destOrd="0" presId="urn:microsoft.com/office/officeart/2008/layout/HorizontalMultiLevelHierarchy"/>
    <dgm:cxn modelId="{460E9684-44DB-4818-AF32-A3F92E38F289}" type="presParOf" srcId="{55ECC65F-B6D0-478D-B8B2-644132A32972}" destId="{5FD867A9-1FE4-4326-953F-7BD252FEF727}" srcOrd="0" destOrd="0" presId="urn:microsoft.com/office/officeart/2008/layout/HorizontalMultiLevelHierarchy"/>
    <dgm:cxn modelId="{20BCDE67-A7AA-49DE-9805-3B90B1ACABD1}" type="presParOf" srcId="{55ECC65F-B6D0-478D-B8B2-644132A32972}" destId="{06177B61-0825-4619-8DEB-50E3BB093E00}" srcOrd="1" destOrd="0" presId="urn:microsoft.com/office/officeart/2008/layout/HorizontalMultiLevelHierarchy"/>
    <dgm:cxn modelId="{5582DE94-A94B-48E0-8F07-63DAE75787E4}" type="presParOf" srcId="{F24E51B4-705D-4A3D-95EC-112232C00B3D}" destId="{A683BCC2-E62B-4C25-BB53-F3DE5A82B284}" srcOrd="4" destOrd="0" presId="urn:microsoft.com/office/officeart/2008/layout/HorizontalMultiLevelHierarchy"/>
    <dgm:cxn modelId="{69110B48-7326-4861-8D6D-AF13652AAA1C}" type="presParOf" srcId="{A683BCC2-E62B-4C25-BB53-F3DE5A82B284}" destId="{AC4DAE79-18B4-4475-BD94-4419B64A90A7}" srcOrd="0" destOrd="0" presId="urn:microsoft.com/office/officeart/2008/layout/HorizontalMultiLevelHierarchy"/>
    <dgm:cxn modelId="{DA655FA9-4718-4E38-850B-9BD622311A4C}" type="presParOf" srcId="{F24E51B4-705D-4A3D-95EC-112232C00B3D}" destId="{0E442ADE-CA05-41F7-AB9F-D84C6422793D}" srcOrd="5" destOrd="0" presId="urn:microsoft.com/office/officeart/2008/layout/HorizontalMultiLevelHierarchy"/>
    <dgm:cxn modelId="{2ECE1792-ABB2-4EDA-9836-F9F8D4A8DF5F}" type="presParOf" srcId="{0E442ADE-CA05-41F7-AB9F-D84C6422793D}" destId="{F2C51E53-3B53-48EA-B3B6-D75520765C0D}" srcOrd="0" destOrd="0" presId="urn:microsoft.com/office/officeart/2008/layout/HorizontalMultiLevelHierarchy"/>
    <dgm:cxn modelId="{07463CF7-6B5A-4402-900C-48B6D9625D0E}" type="presParOf" srcId="{0E442ADE-CA05-41F7-AB9F-D84C6422793D}" destId="{00659068-889C-47D9-AC47-DEC6CBB298DE}" srcOrd="1" destOrd="0" presId="urn:microsoft.com/office/officeart/2008/layout/HorizontalMultiLevelHierarchy"/>
    <dgm:cxn modelId="{5CA674AE-82C1-4F87-8C65-7EB5F33AE9CA}" type="presParOf" srcId="{F24E51B4-705D-4A3D-95EC-112232C00B3D}" destId="{EA8BD502-14D5-4628-B369-EFEB01BD098B}" srcOrd="6" destOrd="0" presId="urn:microsoft.com/office/officeart/2008/layout/HorizontalMultiLevelHierarchy"/>
    <dgm:cxn modelId="{BFCDAA1F-AA8B-4292-A685-C6CB559C8E5C}" type="presParOf" srcId="{EA8BD502-14D5-4628-B369-EFEB01BD098B}" destId="{6911BFA5-B073-4F51-93F3-DE4484314507}" srcOrd="0" destOrd="0" presId="urn:microsoft.com/office/officeart/2008/layout/HorizontalMultiLevelHierarchy"/>
    <dgm:cxn modelId="{7434A51C-B04C-4BAB-9DF0-71B556097CB9}" type="presParOf" srcId="{F24E51B4-705D-4A3D-95EC-112232C00B3D}" destId="{487E51B3-6563-4106-8609-3463ABF89D2E}" srcOrd="7" destOrd="0" presId="urn:microsoft.com/office/officeart/2008/layout/HorizontalMultiLevelHierarchy"/>
    <dgm:cxn modelId="{D3DDC4EA-699B-495E-94F1-D5526D9A0BBE}" type="presParOf" srcId="{487E51B3-6563-4106-8609-3463ABF89D2E}" destId="{F0539ECE-9F21-4434-9004-319B81B51F98}" srcOrd="0" destOrd="0" presId="urn:microsoft.com/office/officeart/2008/layout/HorizontalMultiLevelHierarchy"/>
    <dgm:cxn modelId="{1DDB3E05-228E-42DC-82DF-89D6F2095722}" type="presParOf" srcId="{487E51B3-6563-4106-8609-3463ABF89D2E}" destId="{44BEFF2E-B7D1-4F73-8A5D-9721888A1AE0}" srcOrd="1" destOrd="0" presId="urn:microsoft.com/office/officeart/2008/layout/HorizontalMultiLevelHierarchy"/>
    <dgm:cxn modelId="{E4C35515-D1E1-4CF9-A677-EE74353A49A6}" type="presParOf" srcId="{F24E51B4-705D-4A3D-95EC-112232C00B3D}" destId="{A26CA422-BA58-43E5-996A-545469BD2478}" srcOrd="8" destOrd="0" presId="urn:microsoft.com/office/officeart/2008/layout/HorizontalMultiLevelHierarchy"/>
    <dgm:cxn modelId="{9087FF11-695A-4133-B5D1-E9E8491D3907}" type="presParOf" srcId="{A26CA422-BA58-43E5-996A-545469BD2478}" destId="{5068277B-B56D-42D4-B8F4-4B5EB05F0340}" srcOrd="0" destOrd="0" presId="urn:microsoft.com/office/officeart/2008/layout/HorizontalMultiLevelHierarchy"/>
    <dgm:cxn modelId="{49095218-9A91-40DB-B206-AE10C3E7508E}" type="presParOf" srcId="{F24E51B4-705D-4A3D-95EC-112232C00B3D}" destId="{C6C8B619-6912-479E-9BA5-B2E1F00752A4}" srcOrd="9" destOrd="0" presId="urn:microsoft.com/office/officeart/2008/layout/HorizontalMultiLevelHierarchy"/>
    <dgm:cxn modelId="{46235257-936C-4972-910F-E144E0B1EB55}" type="presParOf" srcId="{C6C8B619-6912-479E-9BA5-B2E1F00752A4}" destId="{810516A1-2A85-493B-ACB6-53B17EC19E5B}" srcOrd="0" destOrd="0" presId="urn:microsoft.com/office/officeart/2008/layout/HorizontalMultiLevelHierarchy"/>
    <dgm:cxn modelId="{18A0DB91-894F-4295-9443-2E395DA50907}" type="presParOf" srcId="{C6C8B619-6912-479E-9BA5-B2E1F00752A4}" destId="{8299BA1C-A4C5-4EEC-9E7E-3138B75F44A4}" srcOrd="1" destOrd="0" presId="urn:microsoft.com/office/officeart/2008/layout/HorizontalMultiLevelHierarchy"/>
    <dgm:cxn modelId="{A3B98C74-54CF-48A9-93B3-D287D78B8B23}" type="presParOf" srcId="{F24E51B4-705D-4A3D-95EC-112232C00B3D}" destId="{AFD1D42F-E5B9-4A04-AC6E-8B9293CB6315}" srcOrd="10" destOrd="0" presId="urn:microsoft.com/office/officeart/2008/layout/HorizontalMultiLevelHierarchy"/>
    <dgm:cxn modelId="{B10001B2-CC08-4379-B771-9668DF30D5A1}" type="presParOf" srcId="{AFD1D42F-E5B9-4A04-AC6E-8B9293CB6315}" destId="{A1A4247D-975E-4A32-A8A6-18241C07E3FA}" srcOrd="0" destOrd="0" presId="urn:microsoft.com/office/officeart/2008/layout/HorizontalMultiLevelHierarchy"/>
    <dgm:cxn modelId="{CE226C5C-25C3-4D4F-B8F6-5DF7A3118146}" type="presParOf" srcId="{F24E51B4-705D-4A3D-95EC-112232C00B3D}" destId="{76D463D7-335A-469C-961A-E30969603B58}" srcOrd="11" destOrd="0" presId="urn:microsoft.com/office/officeart/2008/layout/HorizontalMultiLevelHierarchy"/>
    <dgm:cxn modelId="{41FFBA4E-AF5D-4A42-9D75-D1140B951DE5}" type="presParOf" srcId="{76D463D7-335A-469C-961A-E30969603B58}" destId="{D03862F9-3CDD-483F-80CC-45C986FB5358}" srcOrd="0" destOrd="0" presId="urn:microsoft.com/office/officeart/2008/layout/HorizontalMultiLevelHierarchy"/>
    <dgm:cxn modelId="{945ADBF4-4FD0-45D1-9CE6-795DBE15F964}" type="presParOf" srcId="{76D463D7-335A-469C-961A-E30969603B58}" destId="{0B77FC50-BB5F-4F64-AE06-A8A5D88AACB2}" srcOrd="1" destOrd="0" presId="urn:microsoft.com/office/officeart/2008/layout/HorizontalMultiLevelHierarchy"/>
    <dgm:cxn modelId="{C37D4A5E-8352-4083-997B-9120DA7A3D60}" type="presParOf" srcId="{F24E51B4-705D-4A3D-95EC-112232C00B3D}" destId="{FADC0698-115A-46AD-9CC9-C1A303F326EB}" srcOrd="12" destOrd="0" presId="urn:microsoft.com/office/officeart/2008/layout/HorizontalMultiLevelHierarchy"/>
    <dgm:cxn modelId="{44DB9D9A-6289-42E9-9E6A-321B84E2597A}" type="presParOf" srcId="{FADC0698-115A-46AD-9CC9-C1A303F326EB}" destId="{B408B051-74C9-42EA-B094-383CA5E4AB25}" srcOrd="0" destOrd="0" presId="urn:microsoft.com/office/officeart/2008/layout/HorizontalMultiLevelHierarchy"/>
    <dgm:cxn modelId="{019538E7-45C8-497B-AC33-8DE8C90CAEF2}" type="presParOf" srcId="{F24E51B4-705D-4A3D-95EC-112232C00B3D}" destId="{87F60F69-2523-4DCF-8E31-AF48B4DC3CB1}" srcOrd="13" destOrd="0" presId="urn:microsoft.com/office/officeart/2008/layout/HorizontalMultiLevelHierarchy"/>
    <dgm:cxn modelId="{8938EA97-4F24-4B85-8213-C9418698480C}" type="presParOf" srcId="{87F60F69-2523-4DCF-8E31-AF48B4DC3CB1}" destId="{369BCF43-215D-4932-912D-0D7800CF0E14}" srcOrd="0" destOrd="0" presId="urn:microsoft.com/office/officeart/2008/layout/HorizontalMultiLevelHierarchy"/>
    <dgm:cxn modelId="{8CFA0342-EDF2-485C-A075-F44D901A54E2}" type="presParOf" srcId="{87F60F69-2523-4DCF-8E31-AF48B4DC3CB1}" destId="{0AA988FC-C22F-44E1-801F-515D7BCEEDA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DC0698-115A-46AD-9CC9-C1A303F326EB}">
      <dsp:nvSpPr>
        <dsp:cNvPr id="0" name=""/>
        <dsp:cNvSpPr/>
      </dsp:nvSpPr>
      <dsp:spPr>
        <a:xfrm>
          <a:off x="2879296" y="1974473"/>
          <a:ext cx="235211" cy="1344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05" y="0"/>
              </a:lnTo>
              <a:lnTo>
                <a:pt x="117605" y="1344577"/>
              </a:lnTo>
              <a:lnTo>
                <a:pt x="235211" y="1344577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62777" y="2612637"/>
        <a:ext cx="68249" cy="68249"/>
      </dsp:txXfrm>
    </dsp:sp>
    <dsp:sp modelId="{AFD1D42F-E5B9-4A04-AC6E-8B9293CB6315}">
      <dsp:nvSpPr>
        <dsp:cNvPr id="0" name=""/>
        <dsp:cNvSpPr/>
      </dsp:nvSpPr>
      <dsp:spPr>
        <a:xfrm>
          <a:off x="2879296" y="1974473"/>
          <a:ext cx="2352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05" y="0"/>
              </a:lnTo>
              <a:lnTo>
                <a:pt x="117605" y="896384"/>
              </a:lnTo>
              <a:lnTo>
                <a:pt x="235211" y="896384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73734" y="2399497"/>
        <a:ext cx="46336" cy="46336"/>
      </dsp:txXfrm>
    </dsp:sp>
    <dsp:sp modelId="{A26CA422-BA58-43E5-996A-545469BD2478}">
      <dsp:nvSpPr>
        <dsp:cNvPr id="0" name=""/>
        <dsp:cNvSpPr/>
      </dsp:nvSpPr>
      <dsp:spPr>
        <a:xfrm>
          <a:off x="2879296" y="1974473"/>
          <a:ext cx="235211" cy="448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605" y="0"/>
              </a:lnTo>
              <a:lnTo>
                <a:pt x="117605" y="448192"/>
              </a:lnTo>
              <a:lnTo>
                <a:pt x="235211" y="44819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4248" y="2185915"/>
        <a:ext cx="25308" cy="25308"/>
      </dsp:txXfrm>
    </dsp:sp>
    <dsp:sp modelId="{EA8BD502-14D5-4628-B369-EFEB01BD098B}">
      <dsp:nvSpPr>
        <dsp:cNvPr id="0" name=""/>
        <dsp:cNvSpPr/>
      </dsp:nvSpPr>
      <dsp:spPr>
        <a:xfrm>
          <a:off x="2879296" y="1928753"/>
          <a:ext cx="2352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211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1022" y="1968593"/>
        <a:ext cx="11760" cy="11760"/>
      </dsp:txXfrm>
    </dsp:sp>
    <dsp:sp modelId="{A683BCC2-E62B-4C25-BB53-F3DE5A82B284}">
      <dsp:nvSpPr>
        <dsp:cNvPr id="0" name=""/>
        <dsp:cNvSpPr/>
      </dsp:nvSpPr>
      <dsp:spPr>
        <a:xfrm>
          <a:off x="2879296" y="1526281"/>
          <a:ext cx="235211" cy="448192"/>
        </a:xfrm>
        <a:custGeom>
          <a:avLst/>
          <a:gdLst/>
          <a:ahLst/>
          <a:cxnLst/>
          <a:rect l="0" t="0" r="0" b="0"/>
          <a:pathLst>
            <a:path>
              <a:moveTo>
                <a:pt x="0" y="448192"/>
              </a:moveTo>
              <a:lnTo>
                <a:pt x="117605" y="448192"/>
              </a:lnTo>
              <a:lnTo>
                <a:pt x="117605" y="0"/>
              </a:lnTo>
              <a:lnTo>
                <a:pt x="23521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84248" y="1737723"/>
        <a:ext cx="25308" cy="25308"/>
      </dsp:txXfrm>
    </dsp:sp>
    <dsp:sp modelId="{7AF2679D-4566-489D-8A98-46557F57B80A}">
      <dsp:nvSpPr>
        <dsp:cNvPr id="0" name=""/>
        <dsp:cNvSpPr/>
      </dsp:nvSpPr>
      <dsp:spPr>
        <a:xfrm>
          <a:off x="2879296" y="1078088"/>
          <a:ext cx="2352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896384"/>
              </a:moveTo>
              <a:lnTo>
                <a:pt x="117605" y="896384"/>
              </a:lnTo>
              <a:lnTo>
                <a:pt x="117605" y="0"/>
              </a:lnTo>
              <a:lnTo>
                <a:pt x="23521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73734" y="1503113"/>
        <a:ext cx="46336" cy="46336"/>
      </dsp:txXfrm>
    </dsp:sp>
    <dsp:sp modelId="{963B4900-FFFD-4297-A2C3-A13638E0DE14}">
      <dsp:nvSpPr>
        <dsp:cNvPr id="0" name=""/>
        <dsp:cNvSpPr/>
      </dsp:nvSpPr>
      <dsp:spPr>
        <a:xfrm>
          <a:off x="2879296" y="629896"/>
          <a:ext cx="235211" cy="1344577"/>
        </a:xfrm>
        <a:custGeom>
          <a:avLst/>
          <a:gdLst/>
          <a:ahLst/>
          <a:cxnLst/>
          <a:rect l="0" t="0" r="0" b="0"/>
          <a:pathLst>
            <a:path>
              <a:moveTo>
                <a:pt x="0" y="1344577"/>
              </a:moveTo>
              <a:lnTo>
                <a:pt x="117605" y="1344577"/>
              </a:lnTo>
              <a:lnTo>
                <a:pt x="117605" y="0"/>
              </a:lnTo>
              <a:lnTo>
                <a:pt x="235211" y="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62777" y="1268060"/>
        <a:ext cx="68249" cy="68249"/>
      </dsp:txXfrm>
    </dsp:sp>
    <dsp:sp modelId="{DBB86499-BD23-419F-B212-5EEC7431487D}">
      <dsp:nvSpPr>
        <dsp:cNvPr id="0" name=""/>
        <dsp:cNvSpPr/>
      </dsp:nvSpPr>
      <dsp:spPr>
        <a:xfrm>
          <a:off x="757328" y="1078088"/>
          <a:ext cx="9459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2955" y="0"/>
              </a:lnTo>
              <a:lnTo>
                <a:pt x="472955" y="896384"/>
              </a:lnTo>
              <a:lnTo>
                <a:pt x="945911" y="89638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97705" y="1493702"/>
        <a:ext cx="65158" cy="65158"/>
      </dsp:txXfrm>
    </dsp:sp>
    <dsp:sp modelId="{4AC96E15-17FA-4015-8A5D-2FA7E62E80B7}">
      <dsp:nvSpPr>
        <dsp:cNvPr id="0" name=""/>
        <dsp:cNvSpPr/>
      </dsp:nvSpPr>
      <dsp:spPr>
        <a:xfrm>
          <a:off x="2879296" y="135984"/>
          <a:ext cx="2352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5211" y="45720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91022" y="175823"/>
        <a:ext cx="11760" cy="11760"/>
      </dsp:txXfrm>
    </dsp:sp>
    <dsp:sp modelId="{966A0F53-AEB2-40B4-89E4-D5AE8F1C73AA}">
      <dsp:nvSpPr>
        <dsp:cNvPr id="0" name=""/>
        <dsp:cNvSpPr/>
      </dsp:nvSpPr>
      <dsp:spPr>
        <a:xfrm>
          <a:off x="757328" y="181704"/>
          <a:ext cx="945911" cy="896384"/>
        </a:xfrm>
        <a:custGeom>
          <a:avLst/>
          <a:gdLst/>
          <a:ahLst/>
          <a:cxnLst/>
          <a:rect l="0" t="0" r="0" b="0"/>
          <a:pathLst>
            <a:path>
              <a:moveTo>
                <a:pt x="0" y="896384"/>
              </a:moveTo>
              <a:lnTo>
                <a:pt x="472955" y="896384"/>
              </a:lnTo>
              <a:lnTo>
                <a:pt x="472955" y="0"/>
              </a:lnTo>
              <a:lnTo>
                <a:pt x="945911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197705" y="597317"/>
        <a:ext cx="65158" cy="65158"/>
      </dsp:txXfrm>
    </dsp:sp>
    <dsp:sp modelId="{93097EB2-D9CE-40D5-A161-F16C12B55C76}">
      <dsp:nvSpPr>
        <dsp:cNvPr id="0" name=""/>
        <dsp:cNvSpPr/>
      </dsp:nvSpPr>
      <dsp:spPr>
        <a:xfrm>
          <a:off x="121008" y="898812"/>
          <a:ext cx="914085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合石支付平台</a:t>
          </a:r>
        </a:p>
      </dsp:txBody>
      <dsp:txXfrm>
        <a:off x="121008" y="898812"/>
        <a:ext cx="914085" cy="358553"/>
      </dsp:txXfrm>
    </dsp:sp>
    <dsp:sp modelId="{3FF04AFA-DEDA-4DA7-8048-39EFB5A8E916}">
      <dsp:nvSpPr>
        <dsp:cNvPr id="0" name=""/>
        <dsp:cNvSpPr/>
      </dsp:nvSpPr>
      <dsp:spPr>
        <a:xfrm>
          <a:off x="1703240" y="2427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充值模块</a:t>
          </a:r>
        </a:p>
      </dsp:txBody>
      <dsp:txXfrm>
        <a:off x="1703240" y="2427"/>
        <a:ext cx="1176056" cy="358553"/>
      </dsp:txXfrm>
    </dsp:sp>
    <dsp:sp modelId="{E1F78426-4EE0-408E-A1A3-1519969E8E89}">
      <dsp:nvSpPr>
        <dsp:cNvPr id="0" name=""/>
        <dsp:cNvSpPr/>
      </dsp:nvSpPr>
      <dsp:spPr>
        <a:xfrm>
          <a:off x="3114508" y="2427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充值</a:t>
          </a:r>
        </a:p>
      </dsp:txBody>
      <dsp:txXfrm>
        <a:off x="3114508" y="2427"/>
        <a:ext cx="1176056" cy="358553"/>
      </dsp:txXfrm>
    </dsp:sp>
    <dsp:sp modelId="{A20A30CA-B995-4C07-80B8-5AD502C09012}">
      <dsp:nvSpPr>
        <dsp:cNvPr id="0" name=""/>
        <dsp:cNvSpPr/>
      </dsp:nvSpPr>
      <dsp:spPr>
        <a:xfrm>
          <a:off x="1703240" y="1795196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支付模块</a:t>
          </a:r>
        </a:p>
      </dsp:txBody>
      <dsp:txXfrm>
        <a:off x="1703240" y="1795196"/>
        <a:ext cx="1176056" cy="358553"/>
      </dsp:txXfrm>
    </dsp:sp>
    <dsp:sp modelId="{8E834FB2-7E25-458C-9249-D97403BA5C2E}">
      <dsp:nvSpPr>
        <dsp:cNvPr id="0" name=""/>
        <dsp:cNvSpPr/>
      </dsp:nvSpPr>
      <dsp:spPr>
        <a:xfrm>
          <a:off x="3114508" y="450619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积分支付</a:t>
          </a:r>
        </a:p>
      </dsp:txBody>
      <dsp:txXfrm>
        <a:off x="3114508" y="450619"/>
        <a:ext cx="1176056" cy="358553"/>
      </dsp:txXfrm>
    </dsp:sp>
    <dsp:sp modelId="{5FD867A9-1FE4-4326-953F-7BD252FEF727}">
      <dsp:nvSpPr>
        <dsp:cNvPr id="0" name=""/>
        <dsp:cNvSpPr/>
      </dsp:nvSpPr>
      <dsp:spPr>
        <a:xfrm>
          <a:off x="3114508" y="898812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余额支付</a:t>
          </a:r>
        </a:p>
      </dsp:txBody>
      <dsp:txXfrm>
        <a:off x="3114508" y="898812"/>
        <a:ext cx="1176056" cy="358553"/>
      </dsp:txXfrm>
    </dsp:sp>
    <dsp:sp modelId="{F2C51E53-3B53-48EA-B3B6-D75520765C0D}">
      <dsp:nvSpPr>
        <dsp:cNvPr id="0" name=""/>
        <dsp:cNvSpPr/>
      </dsp:nvSpPr>
      <dsp:spPr>
        <a:xfrm>
          <a:off x="3114508" y="1347004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积分和余额组合支付</a:t>
          </a:r>
          <a:endParaRPr lang="en-US" altLang="zh-CN" sz="1100" kern="1200"/>
        </a:p>
      </dsp:txBody>
      <dsp:txXfrm>
        <a:off x="3114508" y="1347004"/>
        <a:ext cx="1176056" cy="358553"/>
      </dsp:txXfrm>
    </dsp:sp>
    <dsp:sp modelId="{F0539ECE-9F21-4434-9004-319B81B51F98}">
      <dsp:nvSpPr>
        <dsp:cNvPr id="0" name=""/>
        <dsp:cNvSpPr/>
      </dsp:nvSpPr>
      <dsp:spPr>
        <a:xfrm>
          <a:off x="3114508" y="1795196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增加积分</a:t>
          </a:r>
        </a:p>
      </dsp:txBody>
      <dsp:txXfrm>
        <a:off x="3114508" y="1795196"/>
        <a:ext cx="1176056" cy="358553"/>
      </dsp:txXfrm>
    </dsp:sp>
    <dsp:sp modelId="{810516A1-2A85-493B-ACB6-53B17EC19E5B}">
      <dsp:nvSpPr>
        <dsp:cNvPr id="0" name=""/>
        <dsp:cNvSpPr/>
      </dsp:nvSpPr>
      <dsp:spPr>
        <a:xfrm>
          <a:off x="3114508" y="2243389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退款</a:t>
          </a:r>
        </a:p>
      </dsp:txBody>
      <dsp:txXfrm>
        <a:off x="3114508" y="2243389"/>
        <a:ext cx="1176056" cy="358553"/>
      </dsp:txXfrm>
    </dsp:sp>
    <dsp:sp modelId="{D03862F9-3CDD-483F-80CC-45C986FB5358}">
      <dsp:nvSpPr>
        <dsp:cNvPr id="0" name=""/>
        <dsp:cNvSpPr/>
      </dsp:nvSpPr>
      <dsp:spPr>
        <a:xfrm>
          <a:off x="3114508" y="2691581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退还积分和余额</a:t>
          </a:r>
        </a:p>
      </dsp:txBody>
      <dsp:txXfrm>
        <a:off x="3114508" y="2691581"/>
        <a:ext cx="1176056" cy="358553"/>
      </dsp:txXfrm>
    </dsp:sp>
    <dsp:sp modelId="{369BCF43-215D-4932-912D-0D7800CF0E14}">
      <dsp:nvSpPr>
        <dsp:cNvPr id="0" name=""/>
        <dsp:cNvSpPr/>
      </dsp:nvSpPr>
      <dsp:spPr>
        <a:xfrm>
          <a:off x="3114508" y="3139773"/>
          <a:ext cx="1176056" cy="3585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查询支付信息</a:t>
          </a:r>
        </a:p>
      </dsp:txBody>
      <dsp:txXfrm>
        <a:off x="3114508" y="3139773"/>
        <a:ext cx="1176056" cy="358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0FAF597D4246928B14CB350FF48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661552-83D4-4D88-870C-051ABF261694}"/>
      </w:docPartPr>
      <w:docPartBody>
        <w:p w:rsidR="0066184D" w:rsidRDefault="0066184D" w:rsidP="0066184D">
          <w:pPr>
            <w:pStyle w:val="4E0FAF597D4246928B14CB350FF4830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748AC9B2E089466690C1BD54D584E6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5AF9D-0165-4AC0-A3C6-1E8FEE9E993E}"/>
      </w:docPartPr>
      <w:docPartBody>
        <w:p w:rsidR="0066184D" w:rsidRDefault="0066184D" w:rsidP="0066184D">
          <w:pPr>
            <w:pStyle w:val="748AC9B2E089466690C1BD54D584E62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D5"/>
    <w:rsid w:val="00012481"/>
    <w:rsid w:val="000330D6"/>
    <w:rsid w:val="001A6B57"/>
    <w:rsid w:val="001D30BD"/>
    <w:rsid w:val="001F3F0F"/>
    <w:rsid w:val="004742D3"/>
    <w:rsid w:val="00512142"/>
    <w:rsid w:val="005941C0"/>
    <w:rsid w:val="00600117"/>
    <w:rsid w:val="00601120"/>
    <w:rsid w:val="0066184D"/>
    <w:rsid w:val="00693902"/>
    <w:rsid w:val="00742466"/>
    <w:rsid w:val="00793B74"/>
    <w:rsid w:val="007E0A58"/>
    <w:rsid w:val="007F6E1B"/>
    <w:rsid w:val="0082299D"/>
    <w:rsid w:val="00835EF8"/>
    <w:rsid w:val="00872AB6"/>
    <w:rsid w:val="00A20BD0"/>
    <w:rsid w:val="00A45535"/>
    <w:rsid w:val="00B97E17"/>
    <w:rsid w:val="00BF7E2A"/>
    <w:rsid w:val="00CC090D"/>
    <w:rsid w:val="00CC11D5"/>
    <w:rsid w:val="00D87CD7"/>
    <w:rsid w:val="00DB5B14"/>
    <w:rsid w:val="00DB7186"/>
    <w:rsid w:val="00EC4894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969FFA4FB0465999DF57B29B845DFF">
    <w:name w:val="61969FFA4FB0465999DF57B29B845DFF"/>
    <w:rsid w:val="00CC11D5"/>
    <w:pPr>
      <w:widowControl w:val="0"/>
      <w:jc w:val="both"/>
    </w:pPr>
  </w:style>
  <w:style w:type="paragraph" w:customStyle="1" w:styleId="909FED0DFED6454383E792B5C0DFE9C5">
    <w:name w:val="909FED0DFED6454383E792B5C0DFE9C5"/>
    <w:rsid w:val="00CC11D5"/>
    <w:pPr>
      <w:widowControl w:val="0"/>
      <w:jc w:val="both"/>
    </w:pPr>
  </w:style>
  <w:style w:type="paragraph" w:customStyle="1" w:styleId="4E0FAF597D4246928B14CB350FF4830E">
    <w:name w:val="4E0FAF597D4246928B14CB350FF4830E"/>
    <w:rsid w:val="0066184D"/>
    <w:pPr>
      <w:widowControl w:val="0"/>
      <w:jc w:val="both"/>
    </w:pPr>
  </w:style>
  <w:style w:type="paragraph" w:customStyle="1" w:styleId="748AC9B2E089466690C1BD54D584E626">
    <w:name w:val="748AC9B2E089466690C1BD54D584E626"/>
    <w:rsid w:val="006618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2016-07-16T00:00:00</PublishDate>
  <Abstract/>
  <CompanyAddress>贵州省贵阳互联网金融特区大厦19楼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7EF822-390D-4B0B-A4FA-A5B6A606E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概要设计说明书.dot</Template>
  <TotalTime>3643</TotalTime>
  <Pages>41</Pages>
  <Words>2292</Words>
  <Characters>13069</Characters>
  <Application>Microsoft Office Word</Application>
  <DocSecurity>0</DocSecurity>
  <Lines>108</Lines>
  <Paragraphs>30</Paragraphs>
  <ScaleCrop>false</ScaleCrop>
  <Company>科技</Company>
  <LinksUpToDate>false</LinksUpToDate>
  <CharactersWithSpaces>15331</CharactersWithSpaces>
  <SharedDoc>false</SharedDoc>
  <HLinks>
    <vt:vector size="174" baseType="variant"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_Toc267301431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_Toc267301430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_Toc267301429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_Toc267301428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_Toc267301427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_Toc267301426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_Toc267301425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_Toc267301424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_Toc267301423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_Toc267301422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_Toc267301421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_Toc267301420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_Toc267301419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_Toc267301418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_Toc267301417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_Toc267301416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_Toc267301415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_Toc267301414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_Toc267301413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_Toc267301412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_Toc267301411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_Toc267301410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_Toc267301409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_Toc267301408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_Toc267301407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_Toc267301406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_Toc267301405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_Toc267301404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_Toc267301403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>支付平详细设计</dc:subject>
  <dc:creator>jiangshikun</dc:creator>
  <cp:keywords/>
  <cp:lastModifiedBy>Administrator</cp:lastModifiedBy>
  <cp:revision>795</cp:revision>
  <cp:lastPrinted>1899-12-31T16:00:00Z</cp:lastPrinted>
  <dcterms:created xsi:type="dcterms:W3CDTF">2016-03-01T05:30:00Z</dcterms:created>
  <dcterms:modified xsi:type="dcterms:W3CDTF">2016-07-21T10:53:00Z</dcterms:modified>
</cp:coreProperties>
</file>